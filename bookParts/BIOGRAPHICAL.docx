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BEC45" w14:textId="75DCCCEC" w:rsidR="002C52F7" w:rsidRDefault="002C52F7" w:rsidP="002C52F7">
      <w:pPr>
        <w:pStyle w:val="Heading1"/>
      </w:pPr>
      <w:bookmarkStart w:id="0" w:name="_Toc205476394"/>
      <w:r>
        <w:t>BIO</w:t>
      </w:r>
      <w:bookmarkEnd w:id="0"/>
      <w:r>
        <w:t>GRAPHY</w:t>
      </w:r>
    </w:p>
    <w:p w14:paraId="721E4069" w14:textId="77777777" w:rsidR="008F36B7" w:rsidRDefault="008F36B7" w:rsidP="00007F30"/>
    <w:p w14:paraId="5FD3E96C" w14:textId="2D0C4716" w:rsidR="00022A64" w:rsidRDefault="00613653" w:rsidP="00077806">
      <w:pPr>
        <w:pStyle w:val="H2"/>
      </w:pPr>
      <w:r>
        <w:rPr>
          <w:caps w:val="0"/>
        </w:rPr>
        <w:t>UPBRINGING</w:t>
      </w:r>
    </w:p>
    <w:p w14:paraId="132CC159" w14:textId="77777777" w:rsidR="00022A64" w:rsidRDefault="00022A64" w:rsidP="00007F30"/>
    <w:p w14:paraId="6A6F0FA9" w14:textId="396C7D08" w:rsidR="00022A64" w:rsidRDefault="00613653" w:rsidP="00077806">
      <w:pPr>
        <w:pStyle w:val="H3"/>
      </w:pPr>
      <w:r>
        <w:rPr>
          <w:caps w:val="0"/>
        </w:rPr>
        <w:t>EDUCATION</w:t>
      </w:r>
    </w:p>
    <w:p w14:paraId="32EB42C3" w14:textId="77777777" w:rsidR="00022A64" w:rsidRDefault="00022A64" w:rsidP="00007F30"/>
    <w:p w14:paraId="1FFBACC1" w14:textId="759A1C88" w:rsidR="00C4794A" w:rsidRDefault="00613653" w:rsidP="00077806">
      <w:pPr>
        <w:pStyle w:val="H4"/>
      </w:pPr>
      <w:r>
        <w:rPr>
          <w:caps w:val="0"/>
        </w:rPr>
        <w:t>CATHOLIC SCHOOL</w:t>
      </w:r>
    </w:p>
    <w:p w14:paraId="73DAAA9E" w14:textId="77777777" w:rsidR="00C4794A" w:rsidRDefault="00C4794A" w:rsidP="00007F30"/>
    <w:p w14:paraId="05231BC0" w14:textId="77777777" w:rsidR="00C4794A" w:rsidRDefault="00C4794A" w:rsidP="00C4794A">
      <w:r>
        <w:rPr>
          <w:b/>
          <w:bCs/>
        </w:rPr>
        <w:t>Stefanik Attended A Catholic School Until She Transferred Schools Because Of Problems With Bullying.</w:t>
      </w:r>
      <w:r>
        <w:t xml:space="preserve"> “</w:t>
      </w:r>
      <w:r w:rsidRPr="00603457">
        <w:t xml:space="preserve">With her strong handshake and assertive manner, it's hard to imagine Elise Stefanik did not always possess the determination and self-belief it took to become America's youngest woman ever elected to Congress. </w:t>
      </w:r>
      <w:r>
        <w:t> </w:t>
      </w:r>
      <w:r w:rsidRPr="00603457">
        <w:t xml:space="preserve">  But the 30-year-old New York Republican - who made history when she was sworn in Jan. 5 - was once the target of </w:t>
      </w:r>
      <w:r>
        <w:t>‘</w:t>
      </w:r>
      <w:r w:rsidRPr="00603457">
        <w:t>mean girls</w:t>
      </w:r>
      <w:r>
        <w:t>’</w:t>
      </w:r>
      <w:r w:rsidRPr="00603457">
        <w:t xml:space="preserve"> who undermined her confidence. </w:t>
      </w:r>
      <w:r>
        <w:t> </w:t>
      </w:r>
      <w:r w:rsidRPr="00603457">
        <w:t xml:space="preserve">  </w:t>
      </w:r>
      <w:r>
        <w:t>‘</w:t>
      </w:r>
      <w:r w:rsidRPr="00603457">
        <w:t>I was singled out by other girls for participating in classroom discussions and physically bullied,</w:t>
      </w:r>
      <w:r>
        <w:t>’</w:t>
      </w:r>
      <w:r w:rsidRPr="00603457">
        <w:t xml:space="preserve"> says Stefanik, recalling a fourth-grade experience when she was attacked for being </w:t>
      </w:r>
      <w:r>
        <w:t>‘</w:t>
      </w:r>
      <w:r w:rsidRPr="00603457">
        <w:t>too studious.</w:t>
      </w:r>
      <w:r>
        <w:t>’</w:t>
      </w:r>
      <w:r w:rsidRPr="00603457">
        <w:t xml:space="preserve"> </w:t>
      </w:r>
      <w:r>
        <w:t> </w:t>
      </w:r>
      <w:r w:rsidRPr="00603457">
        <w:t xml:space="preserve">  The final straw was a gym-class bully violently yanking a hair clip out of her head - and, when they complained to the administration of the Catholic school, Stefanik's concerned parents being told that nothing could be done. </w:t>
      </w:r>
      <w:r>
        <w:t> </w:t>
      </w:r>
      <w:r w:rsidRPr="00603457">
        <w:t xml:space="preserve">  </w:t>
      </w:r>
      <w:r>
        <w:t>‘</w:t>
      </w:r>
      <w:r w:rsidRPr="00603457">
        <w:t>That's when they took things into their own hands and took me out in the middle of the year to go to a different school,</w:t>
      </w:r>
      <w:r>
        <w:t>’</w:t>
      </w:r>
      <w:r w:rsidRPr="00603457">
        <w:t xml:space="preserve"> says the lawmaker, who landed a partial scholarship to the prestigious Albany Academy for Girls, where she went on to excel academically.</w:t>
      </w:r>
      <w:r>
        <w:t xml:space="preserve">” [New York Post, </w:t>
      </w:r>
      <w:hyperlink r:id="rId6" w:history="1">
        <w:r w:rsidRPr="00AB1D1D">
          <w:rPr>
            <w:rStyle w:val="Hyperlink"/>
          </w:rPr>
          <w:t>4/27/15</w:t>
        </w:r>
      </w:hyperlink>
      <w:r>
        <w:t>]</w:t>
      </w:r>
    </w:p>
    <w:p w14:paraId="2EEC374B" w14:textId="77777777" w:rsidR="00C4794A" w:rsidRDefault="00C4794A" w:rsidP="00C4794A"/>
    <w:p w14:paraId="371207F8" w14:textId="77777777" w:rsidR="00C4794A" w:rsidRDefault="00C4794A" w:rsidP="00C4794A">
      <w:pPr>
        <w:pStyle w:val="ListParagraph"/>
        <w:numPr>
          <w:ilvl w:val="0"/>
          <w:numId w:val="30"/>
        </w:numPr>
        <w:contextualSpacing/>
      </w:pPr>
      <w:r w:rsidRPr="00C528A0">
        <w:rPr>
          <w:b/>
          <w:bCs/>
        </w:rPr>
        <w:t>Stefanik Said She Was Bullied As A Child “For Participating In Classroom Discussions” And “Being Too Studious.”</w:t>
      </w:r>
      <w:r>
        <w:t xml:space="preserve"> “</w:t>
      </w:r>
      <w:r w:rsidRPr="00603457">
        <w:t xml:space="preserve">With her strong handshake and assertive manner, it's hard to imagine Elise Stefanik did not always possess the determination and self-belief it took to become America's youngest woman ever elected to Congress. </w:t>
      </w:r>
      <w:r>
        <w:t> </w:t>
      </w:r>
      <w:r w:rsidRPr="00603457">
        <w:t xml:space="preserve">  But the 30-year-old New York Republican - who made history when she was sworn in Jan. 5 - was once the target of </w:t>
      </w:r>
      <w:r>
        <w:t>‘</w:t>
      </w:r>
      <w:r w:rsidRPr="00603457">
        <w:t>mean girls</w:t>
      </w:r>
      <w:r>
        <w:t>’</w:t>
      </w:r>
      <w:r w:rsidRPr="00603457">
        <w:t xml:space="preserve"> who undermined her confidence. </w:t>
      </w:r>
      <w:r>
        <w:t> </w:t>
      </w:r>
      <w:r w:rsidRPr="00603457">
        <w:t xml:space="preserve">  </w:t>
      </w:r>
      <w:r>
        <w:t>‘</w:t>
      </w:r>
      <w:r w:rsidRPr="00603457">
        <w:t>I was singled out by other girls for participating in classroom discussions and physically bullied,</w:t>
      </w:r>
      <w:r>
        <w:t>’</w:t>
      </w:r>
      <w:r w:rsidRPr="00603457">
        <w:t xml:space="preserve"> says Stefanik, recalling a fourth-grade experience when she was attacked for being </w:t>
      </w:r>
      <w:r>
        <w:t>‘</w:t>
      </w:r>
      <w:r w:rsidRPr="00603457">
        <w:t>too studious.</w:t>
      </w:r>
      <w:r>
        <w:t>’</w:t>
      </w:r>
      <w:r w:rsidRPr="00603457">
        <w:t xml:space="preserve"> </w:t>
      </w:r>
      <w:r>
        <w:t> </w:t>
      </w:r>
      <w:r w:rsidRPr="00603457">
        <w:t xml:space="preserve">  The final straw was a gym-class bully violently yanking a hair clip out of her head - and, when they complained to the administration of the Catholic school, Stefanik's concerned parents being told that nothing could be done. </w:t>
      </w:r>
      <w:r>
        <w:t> </w:t>
      </w:r>
      <w:r w:rsidRPr="00603457">
        <w:t xml:space="preserve">  </w:t>
      </w:r>
      <w:r>
        <w:t>‘</w:t>
      </w:r>
      <w:r w:rsidRPr="00603457">
        <w:t>That's when they took things into their own hands and took me out in the middle of the year to go to a different school,</w:t>
      </w:r>
      <w:r>
        <w:t>’</w:t>
      </w:r>
      <w:r w:rsidRPr="00603457">
        <w:t xml:space="preserve"> says the lawmaker, who landed a partial scholarship to the prestigious Albany Academy for Girls, where she went on to excel academically.</w:t>
      </w:r>
      <w:r>
        <w:t xml:space="preserve">” [New York Post, </w:t>
      </w:r>
      <w:hyperlink r:id="rId7" w:history="1">
        <w:r w:rsidRPr="00AB1D1D">
          <w:rPr>
            <w:rStyle w:val="Hyperlink"/>
          </w:rPr>
          <w:t>4/27/15</w:t>
        </w:r>
      </w:hyperlink>
      <w:r>
        <w:t>]</w:t>
      </w:r>
    </w:p>
    <w:p w14:paraId="23D50A06" w14:textId="77777777" w:rsidR="00C4794A" w:rsidRDefault="00C4794A" w:rsidP="00007F30"/>
    <w:p w14:paraId="57B22854" w14:textId="0F2EBD08" w:rsidR="00C4794A" w:rsidRDefault="00613653" w:rsidP="00077806">
      <w:pPr>
        <w:pStyle w:val="H4"/>
      </w:pPr>
      <w:r>
        <w:rPr>
          <w:caps w:val="0"/>
        </w:rPr>
        <w:t>ALBANY ACADEMY FOR GIRLS</w:t>
      </w:r>
    </w:p>
    <w:p w14:paraId="0A01C4A4" w14:textId="77777777" w:rsidR="00C4794A" w:rsidRDefault="00C4794A" w:rsidP="00007F30"/>
    <w:p w14:paraId="46D9A9A8" w14:textId="77777777" w:rsidR="00C4794A" w:rsidRDefault="00C4794A" w:rsidP="00C4794A">
      <w:r>
        <w:rPr>
          <w:b/>
          <w:bCs/>
        </w:rPr>
        <w:t>Stefanik Attended The “Prestigious” Albany Academy For Girls.</w:t>
      </w:r>
      <w:r>
        <w:t xml:space="preserve"> “</w:t>
      </w:r>
      <w:r w:rsidRPr="00603457">
        <w:t xml:space="preserve">With her strong handshake and assertive manner, it's hard to imagine Elise Stefanik did not always possess the determination and self-belief it took to become America's youngest woman ever elected to Congress. </w:t>
      </w:r>
      <w:r>
        <w:t> </w:t>
      </w:r>
      <w:r w:rsidRPr="00603457">
        <w:t xml:space="preserve">  But the 30-year-old New York Republican - who made history when she was sworn in Jan. 5 - was once the target of </w:t>
      </w:r>
      <w:r>
        <w:t>‘</w:t>
      </w:r>
      <w:r w:rsidRPr="00603457">
        <w:t>mean girls</w:t>
      </w:r>
      <w:r>
        <w:t>’</w:t>
      </w:r>
      <w:r w:rsidRPr="00603457">
        <w:t xml:space="preserve"> who undermined her confidence. </w:t>
      </w:r>
      <w:r>
        <w:t> </w:t>
      </w:r>
      <w:r w:rsidRPr="00603457">
        <w:t xml:space="preserve">  </w:t>
      </w:r>
      <w:r>
        <w:t>‘</w:t>
      </w:r>
      <w:r w:rsidRPr="00603457">
        <w:t>I was singled out by other girls for participating in classroom discussions and physically bullied,</w:t>
      </w:r>
      <w:r>
        <w:t>’</w:t>
      </w:r>
      <w:r w:rsidRPr="00603457">
        <w:t xml:space="preserve"> says Stefanik, recalling a fourth-grade experience when she was attacked for being </w:t>
      </w:r>
      <w:r>
        <w:t>‘</w:t>
      </w:r>
      <w:r w:rsidRPr="00603457">
        <w:t>too studious.</w:t>
      </w:r>
      <w:r>
        <w:t>’</w:t>
      </w:r>
      <w:r w:rsidRPr="00603457">
        <w:t xml:space="preserve"> </w:t>
      </w:r>
      <w:r>
        <w:t> </w:t>
      </w:r>
      <w:r w:rsidRPr="00603457">
        <w:t xml:space="preserve">  The final straw was a gym-class bully violently yanking a hair clip out of her head - and, when they complained to the administration of the Catholic school, Stefanik's concerned parents being told that nothing could be done. </w:t>
      </w:r>
      <w:r>
        <w:t> </w:t>
      </w:r>
      <w:r w:rsidRPr="00603457">
        <w:t xml:space="preserve">  </w:t>
      </w:r>
      <w:r>
        <w:t>‘</w:t>
      </w:r>
      <w:r w:rsidRPr="00603457">
        <w:t>That's when they took things into their own hands and took me out in the middle of the year to go to a different school,</w:t>
      </w:r>
      <w:r>
        <w:t>’</w:t>
      </w:r>
      <w:r w:rsidRPr="00603457">
        <w:t xml:space="preserve"> says the lawmaker, who landed a partial scholarship to the prestigious Albany Academy for Girls, where she went on to excel academically.</w:t>
      </w:r>
      <w:r>
        <w:t xml:space="preserve">” [New York Post, </w:t>
      </w:r>
      <w:hyperlink r:id="rId8" w:history="1">
        <w:r w:rsidRPr="00AB1D1D">
          <w:rPr>
            <w:rStyle w:val="Hyperlink"/>
          </w:rPr>
          <w:t>4/27/15</w:t>
        </w:r>
      </w:hyperlink>
      <w:r>
        <w:t>]</w:t>
      </w:r>
    </w:p>
    <w:p w14:paraId="641566F2" w14:textId="77777777" w:rsidR="00C4794A" w:rsidRDefault="00C4794A" w:rsidP="00007F30"/>
    <w:p w14:paraId="43B28DA2" w14:textId="6EB87D95" w:rsidR="00C4794A" w:rsidRDefault="00613653" w:rsidP="00077806">
      <w:pPr>
        <w:pStyle w:val="H5"/>
      </w:pPr>
      <w:r>
        <w:rPr>
          <w:caps w:val="0"/>
        </w:rPr>
        <w:t>STUDENT COUNCIL</w:t>
      </w:r>
    </w:p>
    <w:p w14:paraId="24E91BCF" w14:textId="77777777" w:rsidR="00C4794A" w:rsidRDefault="00C4794A" w:rsidP="00007F30"/>
    <w:p w14:paraId="3466FA51" w14:textId="7F9CE427" w:rsidR="00C4794A" w:rsidRDefault="00C4794A" w:rsidP="00007F30">
      <w:r>
        <w:rPr>
          <w:b/>
          <w:bCs/>
        </w:rPr>
        <w:t>Stefanik First Ran For Student Council In 6</w:t>
      </w:r>
      <w:r w:rsidRPr="004B5BBF">
        <w:rPr>
          <w:b/>
          <w:bCs/>
          <w:vertAlign w:val="superscript"/>
        </w:rPr>
        <w:t>th</w:t>
      </w:r>
      <w:r>
        <w:rPr>
          <w:b/>
          <w:bCs/>
        </w:rPr>
        <w:t xml:space="preserve"> Grade And Won. </w:t>
      </w:r>
      <w:r>
        <w:t>“</w:t>
      </w:r>
      <w:r w:rsidRPr="004B5BBF">
        <w:t xml:space="preserve">But while Stefanik may be young, she's not green: She first ran for student council in sixth grade; her platform was getting a new snack machine installed, and she won. Four days after graduating from Harvard, she landed a coveted job as an assistant in President George W. Bush's administration. What she learned there led her to help write the 2012 Republican party platform-at just age 28-and prep Rep. Paul Ryan (R-Wis.) for the </w:t>
      </w:r>
      <w:proofErr w:type="gramStart"/>
      <w:r w:rsidRPr="004B5BBF">
        <w:t>vice presidential</w:t>
      </w:r>
      <w:proofErr w:type="gramEnd"/>
      <w:r w:rsidRPr="004B5BBF">
        <w:t xml:space="preserve"> debates.</w:t>
      </w:r>
      <w:r>
        <w:t xml:space="preserve">” [Glamour, </w:t>
      </w:r>
      <w:hyperlink r:id="rId9" w:history="1">
        <w:r w:rsidRPr="002E1A56">
          <w:rPr>
            <w:rStyle w:val="Hyperlink"/>
          </w:rPr>
          <w:t>1/6/15</w:t>
        </w:r>
      </w:hyperlink>
      <w:r>
        <w:t>]</w:t>
      </w:r>
    </w:p>
    <w:p w14:paraId="6A93E66C" w14:textId="77777777" w:rsidR="00C4794A" w:rsidRDefault="00C4794A" w:rsidP="00007F30"/>
    <w:p w14:paraId="1FEB4821" w14:textId="76D0068A" w:rsidR="00022A64" w:rsidRDefault="00613653" w:rsidP="00077806">
      <w:pPr>
        <w:pStyle w:val="H4"/>
      </w:pPr>
      <w:r>
        <w:rPr>
          <w:caps w:val="0"/>
        </w:rPr>
        <w:t xml:space="preserve">2006: STEFANIK GRADUATED FROM HARVARD UNIVERSITY WITH HONORS </w:t>
      </w:r>
    </w:p>
    <w:p w14:paraId="2A87C0E7" w14:textId="77777777" w:rsidR="00022A64" w:rsidRDefault="00022A64" w:rsidP="00007F30"/>
    <w:p w14:paraId="226149C5" w14:textId="77777777" w:rsidR="00C4794A" w:rsidRPr="00D548C4" w:rsidRDefault="00C4794A" w:rsidP="00C4794A">
      <w:r>
        <w:rPr>
          <w:b/>
          <w:bCs/>
        </w:rPr>
        <w:t>2006: Stefanik Graduated From Harvard With Honors.</w:t>
      </w:r>
      <w:r>
        <w:t xml:space="preserve"> “</w:t>
      </w:r>
      <w:r w:rsidRPr="00D548C4">
        <w:t xml:space="preserve">As for Stefanik herself, she isn't easily defined. The fresh-faced brunette got a BA with honors in government from Harvard in 2006, and she walks through the halls of the Capitol with her head held high in feminine frocks and 2-inch nude heels. But when she's off-duty, you'll find Stefanik behind the wheel of </w:t>
      </w:r>
      <w:r w:rsidRPr="00D548C4">
        <w:lastRenderedPageBreak/>
        <w:t>her Ford F-150 truck or with a Remington 870 shotgun slung over her shoulder to go skeet shooting, her hair pulled into a ponytail.</w:t>
      </w:r>
      <w:r>
        <w:t xml:space="preserve">” [New York Post, </w:t>
      </w:r>
      <w:hyperlink r:id="rId10" w:history="1">
        <w:r w:rsidRPr="00AB1D1D">
          <w:rPr>
            <w:rStyle w:val="Hyperlink"/>
          </w:rPr>
          <w:t>4/27/15</w:t>
        </w:r>
      </w:hyperlink>
      <w:r>
        <w:t>]</w:t>
      </w:r>
    </w:p>
    <w:p w14:paraId="0957BDBF" w14:textId="77777777" w:rsidR="00C4794A" w:rsidRDefault="00C4794A" w:rsidP="00C4794A"/>
    <w:p w14:paraId="0616FE30" w14:textId="77777777" w:rsidR="00C4794A" w:rsidRDefault="00C4794A" w:rsidP="00C4794A">
      <w:r>
        <w:rPr>
          <w:b/>
          <w:bCs/>
        </w:rPr>
        <w:t>2017: Stefanik Said She Was The First Person In Her Family To Graduate From College.</w:t>
      </w:r>
      <w:r>
        <w:t xml:space="preserve"> “</w:t>
      </w:r>
      <w:r w:rsidRPr="00946B85">
        <w:t>North Country Congresswoman Elise Stefanik has pledged her support to programs aimed at helping first-generation high school and college students succeed.</w:t>
      </w:r>
      <w:r>
        <w:t> </w:t>
      </w:r>
      <w:r w:rsidRPr="00946B85">
        <w:t>She recently joined the bipartisan Congressional TRIO Caucus, which works to increase awareness of and investment in federal TRIO programs, including SUNY Plattsburgh's Upward Bound and Student Support Services.</w:t>
      </w:r>
      <w:r>
        <w:t> </w:t>
      </w:r>
      <w:r w:rsidRPr="00946B85">
        <w:t>President Donald Trump has proposed a 10 percent decrease in funding for TRIO programs across the board, according to local Upward Bound Director Brian Post.</w:t>
      </w:r>
      <w:r>
        <w:t> ‘</w:t>
      </w:r>
      <w:r w:rsidRPr="00946B85">
        <w:t>As the first member of my immediate family to graduate from college, I know firsthand how important higher education is for the next generation,</w:t>
      </w:r>
      <w:r>
        <w:t>’</w:t>
      </w:r>
      <w:r w:rsidRPr="00946B85">
        <w:t xml:space="preserve"> Stefanik (R-Willsboro) said in a statement.</w:t>
      </w:r>
      <w:r>
        <w:t>” [Plattsburgh Press-Republican ,</w:t>
      </w:r>
      <w:hyperlink r:id="rId11" w:history="1">
        <w:r w:rsidRPr="00D72496">
          <w:rPr>
            <w:rStyle w:val="Hyperlink"/>
          </w:rPr>
          <w:t>4/3/17</w:t>
        </w:r>
      </w:hyperlink>
      <w:r>
        <w:t>]</w:t>
      </w:r>
    </w:p>
    <w:p w14:paraId="5E61CD23" w14:textId="77777777" w:rsidR="00077806" w:rsidRDefault="00077806" w:rsidP="00077806"/>
    <w:p w14:paraId="6907A4CF" w14:textId="4D0C6B13" w:rsidR="00077806" w:rsidRDefault="00613653" w:rsidP="00077806">
      <w:pPr>
        <w:pStyle w:val="H3"/>
      </w:pPr>
      <w:r>
        <w:rPr>
          <w:caps w:val="0"/>
        </w:rPr>
        <w:t>EMPLOYMENT</w:t>
      </w:r>
    </w:p>
    <w:p w14:paraId="654A8505" w14:textId="77777777" w:rsidR="00077806" w:rsidRDefault="00077806" w:rsidP="00077806"/>
    <w:p w14:paraId="76DDF943" w14:textId="5CFE2AD0" w:rsidR="00077806" w:rsidRDefault="00613653" w:rsidP="00077806">
      <w:pPr>
        <w:pStyle w:val="H4"/>
      </w:pPr>
      <w:r>
        <w:rPr>
          <w:caps w:val="0"/>
        </w:rPr>
        <w:t xml:space="preserve">STEFANIK HELD JOBS AT HER FAMILY’S BUSINESS, PREMIUM PLYWOOD PRODUCTS </w:t>
      </w:r>
    </w:p>
    <w:p w14:paraId="3CB0877C" w14:textId="77777777" w:rsidR="00077806" w:rsidRDefault="00077806" w:rsidP="00077806"/>
    <w:p w14:paraId="5B4A7B88" w14:textId="77777777" w:rsidR="00077806" w:rsidRPr="005E068D" w:rsidRDefault="00077806" w:rsidP="00077806">
      <w:r>
        <w:rPr>
          <w:b/>
          <w:bCs/>
        </w:rPr>
        <w:t xml:space="preserve">Stefanik Worked At Her Family’s Plywood Supply Business While She Met With Local GOP Leaders To Build A Network. </w:t>
      </w:r>
      <w:r>
        <w:t>“</w:t>
      </w:r>
      <w:r w:rsidRPr="005E068D">
        <w:t>Stefanik went to work for her family’s plywood supply business, traversing the district making sales calls and deliveries. She quietly met with local GOP leaders and former candidates, seeking advice and hearing their ideas. By the time she officially entered the race last August, Stefanik had built from scratch a local network of GOP support to complement the one she already enjoyed nationally</w:t>
      </w:r>
      <w:r>
        <w:t xml:space="preserve">.” [Politico, </w:t>
      </w:r>
      <w:hyperlink r:id="rId12" w:history="1">
        <w:r w:rsidRPr="000E1F43">
          <w:rPr>
            <w:rStyle w:val="Hyperlink"/>
          </w:rPr>
          <w:t>8/13/14</w:t>
        </w:r>
      </w:hyperlink>
      <w:r>
        <w:t>]</w:t>
      </w:r>
    </w:p>
    <w:p w14:paraId="5372084A" w14:textId="77777777" w:rsidR="00077806" w:rsidRDefault="00077806" w:rsidP="00077806"/>
    <w:p w14:paraId="58B4F0B3" w14:textId="77777777" w:rsidR="00077806" w:rsidRPr="00022A64" w:rsidRDefault="00077806" w:rsidP="00077806">
      <w:pPr>
        <w:pStyle w:val="ListParagraph"/>
        <w:numPr>
          <w:ilvl w:val="0"/>
          <w:numId w:val="29"/>
        </w:numPr>
        <w:rPr>
          <w:b/>
        </w:rPr>
      </w:pPr>
      <w:r w:rsidRPr="00022A64">
        <w:rPr>
          <w:rFonts w:cs="Arial"/>
          <w:b/>
        </w:rPr>
        <w:t xml:space="preserve">2014: Stefanik </w:t>
      </w:r>
      <w:r w:rsidRPr="00022A64">
        <w:rPr>
          <w:b/>
        </w:rPr>
        <w:t xml:space="preserve">Said She Was Proud Of Her Experience Working For Her Family’s Small Business Selling Plywood.  </w:t>
      </w:r>
      <w:r w:rsidRPr="00022A64">
        <w:rPr>
          <w:bCs/>
        </w:rPr>
        <w:t xml:space="preserve">[24:10] AARON WOOLF: “Now, Elise Stefanik has lived a very white-collar life. I don't know if you've ever worked manually for a living, like I have, and I'm certain that Matt probably has. I don't know if you can say something to a 49-year-old who's working with their body, with their hands. It's a very different thing than sitting behind a desk and operating a computer.” […] </w:t>
      </w:r>
      <w:r>
        <w:t xml:space="preserve">[25:02] STEFANIK: “And regarding whether I've had a job, Aaron, you're the only multi-millionaire running for this race. I'm proud of my experience working in my family small business. We sell plywood. Our trucks are loaded five days out of the week, delivering to companies </w:t>
      </w:r>
      <w:proofErr w:type="gramStart"/>
      <w:r>
        <w:t>all across</w:t>
      </w:r>
      <w:proofErr w:type="gramEnd"/>
      <w:r>
        <w:t xml:space="preserve"> this district. </w:t>
      </w:r>
      <w:proofErr w:type="gramStart"/>
      <w:r>
        <w:t>So</w:t>
      </w:r>
      <w:proofErr w:type="gramEnd"/>
      <w:r>
        <w:t xml:space="preserve"> you know, with all due respect, I'm proud of my work experience, and I think it speaks for itself.” [C-SPAN, </w:t>
      </w:r>
      <w:r w:rsidRPr="006B042F">
        <w:t>New York 21st Congressional District Debate</w:t>
      </w:r>
      <w:r>
        <w:t xml:space="preserve">, 25:02-25:23, </w:t>
      </w:r>
      <w:hyperlink r:id="rId13" w:history="1">
        <w:r w:rsidRPr="006B042F">
          <w:rPr>
            <w:rStyle w:val="Hyperlink"/>
          </w:rPr>
          <w:t>10/8/14</w:t>
        </w:r>
      </w:hyperlink>
      <w:r>
        <w:t xml:space="preserve">] (VIDEO) </w:t>
      </w:r>
    </w:p>
    <w:p w14:paraId="3082D97F" w14:textId="77777777" w:rsidR="00077806" w:rsidRPr="00022A64" w:rsidRDefault="00077806" w:rsidP="00077806">
      <w:pPr>
        <w:pStyle w:val="ListParagraph"/>
        <w:rPr>
          <w:b/>
        </w:rPr>
      </w:pPr>
    </w:p>
    <w:p w14:paraId="26DEA824" w14:textId="77777777" w:rsidR="00077806" w:rsidRPr="00022A64" w:rsidRDefault="00077806" w:rsidP="00077806">
      <w:pPr>
        <w:pStyle w:val="ListParagraph"/>
        <w:numPr>
          <w:ilvl w:val="0"/>
          <w:numId w:val="29"/>
        </w:numPr>
        <w:rPr>
          <w:b/>
        </w:rPr>
      </w:pPr>
      <w:r w:rsidRPr="00022A64">
        <w:rPr>
          <w:b/>
          <w:bCs/>
        </w:rPr>
        <w:t xml:space="preserve">Stefanik Credited Her Interest In Public Policy To Growing Up Around Her Parents’ Small Business. </w:t>
      </w:r>
      <w:r>
        <w:t xml:space="preserve">[03:49] HOST: “Few young people care about politics. What was your attraction to it?” [03:55] STEFANIK: “I've always been interested in public policy. I think back to my upbringing in my parents' small business. I've seen how difficult it is for small businesses to continue to make ends meet and continue to grow, and part of that is because of the government overreach. </w:t>
      </w:r>
      <w:proofErr w:type="gramStart"/>
      <w:r>
        <w:t>So</w:t>
      </w:r>
      <w:proofErr w:type="gramEnd"/>
      <w:r>
        <w:t xml:space="preserve"> I credit, you know, my upbringing and my work ethic to how I was raised, but I've always been interested in improving the community around me, and I </w:t>
      </w:r>
      <w:proofErr w:type="gramStart"/>
      <w:r>
        <w:t>made a decision</w:t>
      </w:r>
      <w:proofErr w:type="gramEnd"/>
      <w:r>
        <w:t xml:space="preserve"> that instead of sitting back and watching, you know, continuing gridlock in Washington.” [YouTube, Rep. Elise Stefanik, 03:49-04:23, </w:t>
      </w:r>
      <w:hyperlink r:id="rId14" w:history="1">
        <w:r w:rsidRPr="00A46AF9">
          <w:rPr>
            <w:rStyle w:val="Hyperlink"/>
          </w:rPr>
          <w:t>4/9/15</w:t>
        </w:r>
      </w:hyperlink>
      <w:r>
        <w:t>] (VIDEO)</w:t>
      </w:r>
    </w:p>
    <w:p w14:paraId="46E54019" w14:textId="77777777" w:rsidR="00077806" w:rsidRDefault="00077806" w:rsidP="00077806"/>
    <w:p w14:paraId="63D8E2CF" w14:textId="548F6CF6" w:rsidR="00077806" w:rsidRDefault="00613653" w:rsidP="00077806">
      <w:pPr>
        <w:pStyle w:val="H4"/>
      </w:pPr>
      <w:r>
        <w:rPr>
          <w:caps w:val="0"/>
        </w:rPr>
        <w:t>STEFANIK SAID SHE WORKED A MINIMUM WAGE JOB AT OLD NAVY</w:t>
      </w:r>
    </w:p>
    <w:p w14:paraId="12821657" w14:textId="77777777" w:rsidR="00077806" w:rsidRDefault="00077806" w:rsidP="00077806"/>
    <w:p w14:paraId="239FB3BE" w14:textId="77777777" w:rsidR="00077806" w:rsidRPr="00022A64" w:rsidRDefault="00077806" w:rsidP="00077806">
      <w:pPr>
        <w:rPr>
          <w:rFonts w:cs="Arial"/>
        </w:rPr>
      </w:pPr>
      <w:r>
        <w:rPr>
          <w:b/>
          <w:bCs/>
        </w:rPr>
        <w:t>2018: Stefanik Said She Had Worked A Minimum Wage Job At Old Navy.</w:t>
      </w:r>
      <w:r>
        <w:t xml:space="preserve"> </w:t>
      </w:r>
      <w:r>
        <w:rPr>
          <w:rFonts w:cs="Arial"/>
        </w:rPr>
        <w:t>NICK REISMAN:</w:t>
      </w:r>
      <w:r w:rsidRPr="00F41402">
        <w:rPr>
          <w:rFonts w:cs="Arial"/>
        </w:rPr>
        <w:t> </w:t>
      </w:r>
      <w:r>
        <w:rPr>
          <w:rFonts w:cs="Arial"/>
        </w:rPr>
        <w:t>“</w:t>
      </w:r>
      <w:r w:rsidRPr="00F41402">
        <w:rPr>
          <w:rFonts w:cs="Arial"/>
        </w:rPr>
        <w:t>Okay? Congressman Stefanik, have you ever worked a minimum wage job?</w:t>
      </w:r>
      <w:r>
        <w:rPr>
          <w:rFonts w:cs="Arial"/>
        </w:rPr>
        <w:t>”</w:t>
      </w:r>
      <w:r w:rsidRPr="00F41402">
        <w:rPr>
          <w:rFonts w:cs="Arial"/>
        </w:rPr>
        <w:t xml:space="preserve"> ELISE STEFANIK</w:t>
      </w:r>
      <w:r>
        <w:rPr>
          <w:rFonts w:cs="Arial"/>
        </w:rPr>
        <w:t>:</w:t>
      </w:r>
      <w:r w:rsidRPr="00F41402">
        <w:rPr>
          <w:rFonts w:cs="Arial"/>
        </w:rPr>
        <w:t xml:space="preserve"> </w:t>
      </w:r>
      <w:r>
        <w:rPr>
          <w:rFonts w:cs="Arial"/>
        </w:rPr>
        <w:t>“</w:t>
      </w:r>
      <w:r w:rsidRPr="00F41402">
        <w:rPr>
          <w:rFonts w:cs="Arial"/>
        </w:rPr>
        <w:t>I did at Old Navy.</w:t>
      </w:r>
      <w:r>
        <w:rPr>
          <w:rFonts w:cs="Arial"/>
        </w:rPr>
        <w:t>”</w:t>
      </w:r>
      <w:r w:rsidRPr="00F41402">
        <w:rPr>
          <w:rFonts w:cs="Arial"/>
        </w:rPr>
        <w:t xml:space="preserve"> </w:t>
      </w:r>
      <w:r>
        <w:rPr>
          <w:rFonts w:cs="Arial"/>
        </w:rPr>
        <w:t xml:space="preserve">[Spectrum News, 31:45, </w:t>
      </w:r>
      <w:hyperlink r:id="rId15" w:history="1">
        <w:r w:rsidRPr="006F28D6">
          <w:rPr>
            <w:rStyle w:val="Hyperlink"/>
            <w:rFonts w:cs="Arial"/>
          </w:rPr>
          <w:t>10/29/18</w:t>
        </w:r>
      </w:hyperlink>
      <w:r>
        <w:rPr>
          <w:rFonts w:cs="Arial"/>
        </w:rPr>
        <w:t>] (VIDEO)</w:t>
      </w:r>
    </w:p>
    <w:p w14:paraId="60C4890C" w14:textId="77777777" w:rsidR="00022A64" w:rsidRDefault="00022A64" w:rsidP="00007F30"/>
    <w:p w14:paraId="2B6B25A2" w14:textId="3B356C71" w:rsidR="00652C34" w:rsidRDefault="00613653" w:rsidP="00652C34">
      <w:pPr>
        <w:pStyle w:val="H2"/>
      </w:pPr>
      <w:r>
        <w:rPr>
          <w:caps w:val="0"/>
        </w:rPr>
        <w:t>RESIDENCY</w:t>
      </w:r>
    </w:p>
    <w:p w14:paraId="09F6BFE1" w14:textId="77777777" w:rsidR="00652C34" w:rsidRDefault="00652C34" w:rsidP="00007F30"/>
    <w:p w14:paraId="43DD399D" w14:textId="68C89FBD" w:rsidR="00652C34" w:rsidRDefault="00613653" w:rsidP="00652C34">
      <w:pPr>
        <w:pStyle w:val="H3"/>
      </w:pPr>
      <w:r>
        <w:rPr>
          <w:caps w:val="0"/>
        </w:rPr>
        <w:t>STEFANIK SAID SHE GREW UP IN WILLSBORO</w:t>
      </w:r>
    </w:p>
    <w:p w14:paraId="48F05DBA" w14:textId="77777777" w:rsidR="00652C34" w:rsidRDefault="00652C34" w:rsidP="00007F30"/>
    <w:p w14:paraId="35C9A75D" w14:textId="26A6056D" w:rsidR="00652C34" w:rsidRDefault="00613653" w:rsidP="00652C34">
      <w:pPr>
        <w:pStyle w:val="H4"/>
      </w:pPr>
      <w:r>
        <w:rPr>
          <w:caps w:val="0"/>
        </w:rPr>
        <w:t>STEFANIK’S PARENTS OWNED A SECOND HOME ON LAKE CHAMPLAIN IN WILLSBORO</w:t>
      </w:r>
    </w:p>
    <w:p w14:paraId="203E47DB" w14:textId="77777777" w:rsidR="00652C34" w:rsidRDefault="00652C34" w:rsidP="00007F30"/>
    <w:p w14:paraId="7F9FED3A" w14:textId="17B000C7" w:rsidR="00652C34" w:rsidRPr="00652C34" w:rsidRDefault="00652C34" w:rsidP="00007F30">
      <w:pPr>
        <w:rPr>
          <w:b/>
        </w:rPr>
      </w:pPr>
      <w:r w:rsidRPr="00BD17CF">
        <w:rPr>
          <w:b/>
        </w:rPr>
        <w:t>NCPR:</w:t>
      </w:r>
      <w:r>
        <w:rPr>
          <w:b/>
        </w:rPr>
        <w:t xml:space="preserve"> 2014: Stefanik Claimed To Have Grown Up In Willsboro. </w:t>
      </w:r>
      <w:r w:rsidRPr="009077C2">
        <w:t>“This carpetbagger label can be risky for a politician and it’s haunted Stefanik since 2014, when she first claimed to have grown up in Willsboro in Essex County. Even now, nearly four years later, many locals say they still don’t know her or recognize her. Glenn Sayward runs a grocery and deli in Willsboro. ‘She claimed to be a Willsboro resident, but as far as showing her face in town, no,’ Sayward said, shaking his head. He described himself as a Republican but added, ‘She doesn't talk to the people.’</w:t>
      </w:r>
      <w:r w:rsidRPr="009077C2">
        <w:rPr>
          <w:bCs/>
        </w:rPr>
        <w:t>”</w:t>
      </w:r>
      <w:r>
        <w:rPr>
          <w:bCs/>
        </w:rPr>
        <w:t xml:space="preserve"> [NCPR, </w:t>
      </w:r>
      <w:hyperlink r:id="rId16" w:history="1">
        <w:r w:rsidRPr="00E9043B">
          <w:rPr>
            <w:rStyle w:val="Hyperlink"/>
            <w:bCs/>
          </w:rPr>
          <w:t>4/5/18</w:t>
        </w:r>
      </w:hyperlink>
      <w:r>
        <w:rPr>
          <w:bCs/>
        </w:rPr>
        <w:t>]</w:t>
      </w:r>
    </w:p>
    <w:p w14:paraId="564AB3F9" w14:textId="77777777" w:rsidR="00652C34" w:rsidRDefault="00652C34" w:rsidP="00007F30"/>
    <w:p w14:paraId="25F10358" w14:textId="77777777" w:rsidR="00652C34" w:rsidRPr="00274E21" w:rsidRDefault="00652C34" w:rsidP="00652C34">
      <w:r>
        <w:rPr>
          <w:b/>
          <w:bCs/>
        </w:rPr>
        <w:lastRenderedPageBreak/>
        <w:t xml:space="preserve">New York Post: Stefanik’s Parents Owned A Second Home On Lake Champlain In Willsboro. </w:t>
      </w:r>
      <w:r>
        <w:t>“</w:t>
      </w:r>
      <w:r w:rsidRPr="00274E21">
        <w:t>One of my key issues is economic empowerment,</w:t>
      </w:r>
      <w:r>
        <w:t>’</w:t>
      </w:r>
      <w:r w:rsidRPr="00274E21">
        <w:t xml:space="preserve"> says Stefanik, clearly passionate about the day-to-day problems facing her remote district, which begins at the eastern shores of Lake Ontario, encompasses the Adirondack Mountains and stretches toward Canada in the north and Vermont in the east. Her folks have had a year-round second home in Willsboro, on the shores of picturesque Lake Champlain, since she was 3, where she now resides when she is upstate. Meanwhile, she owns a property in DC.</w:t>
      </w:r>
      <w:r>
        <w:t xml:space="preserve">” [New York Post, </w:t>
      </w:r>
      <w:hyperlink r:id="rId17" w:history="1">
        <w:r w:rsidRPr="00AB1D1D">
          <w:rPr>
            <w:rStyle w:val="Hyperlink"/>
          </w:rPr>
          <w:t>4/27/15</w:t>
        </w:r>
      </w:hyperlink>
      <w:r>
        <w:t>]</w:t>
      </w:r>
    </w:p>
    <w:p w14:paraId="345E6FBA" w14:textId="77777777" w:rsidR="00652C34" w:rsidRDefault="00652C34" w:rsidP="00007F30"/>
    <w:p w14:paraId="3B1EF15C" w14:textId="14E22C20" w:rsidR="00652C34" w:rsidRDefault="00613653" w:rsidP="00652C34">
      <w:pPr>
        <w:pStyle w:val="H3"/>
      </w:pPr>
      <w:r>
        <w:rPr>
          <w:caps w:val="0"/>
        </w:rPr>
        <w:t>NOVEMBER 2012: STEFANIK MOVED TO HER FAMILY’S LAKE CHAMPLAIN VACATION HOME AFTER LIVING OUT-OF-STATE</w:t>
      </w:r>
    </w:p>
    <w:p w14:paraId="7541B4F1" w14:textId="77777777" w:rsidR="00652C34" w:rsidRDefault="00652C34" w:rsidP="00007F30"/>
    <w:p w14:paraId="364848C7" w14:textId="77777777" w:rsidR="00652C34" w:rsidRDefault="00652C34" w:rsidP="00652C34">
      <w:r>
        <w:rPr>
          <w:b/>
          <w:bCs/>
        </w:rPr>
        <w:t xml:space="preserve">Stefanik Moved To Her Family’s Lake Champlain Vacation Home In November 2012 After Living Out-Of-State For Nearly A Decade. </w:t>
      </w:r>
      <w:r>
        <w:t>“</w:t>
      </w:r>
      <w:r w:rsidRPr="005E068D">
        <w:t>Stefanik had few ties to the 21st when she moved into her family’s Lake Champlain vacation home there in November 2012. She had grown up some 15 miles south of the district, in Albany, and had been away from New York for nearly a decade.</w:t>
      </w:r>
      <w:r>
        <w:t xml:space="preserve"> </w:t>
      </w:r>
      <w:r w:rsidRPr="005E068D">
        <w:t>She would spend the better part of a year quickly making up for it.</w:t>
      </w:r>
      <w:r>
        <w:t xml:space="preserve">” [Politico, </w:t>
      </w:r>
      <w:hyperlink r:id="rId18" w:history="1">
        <w:r w:rsidRPr="000E1F43">
          <w:rPr>
            <w:rStyle w:val="Hyperlink"/>
          </w:rPr>
          <w:t>8/13/14</w:t>
        </w:r>
      </w:hyperlink>
      <w:r>
        <w:t>]</w:t>
      </w:r>
    </w:p>
    <w:p w14:paraId="46CFF484" w14:textId="77777777" w:rsidR="00652C34" w:rsidRDefault="00652C34" w:rsidP="00652C34"/>
    <w:p w14:paraId="7A78CCDD" w14:textId="5D0DF312" w:rsidR="00652C34" w:rsidRPr="00652C34" w:rsidRDefault="00652C34" w:rsidP="00652C34">
      <w:r>
        <w:rPr>
          <w:b/>
          <w:bCs/>
        </w:rPr>
        <w:t>June 2015: Stefanik Was Living In Willsboro, NY.</w:t>
      </w:r>
      <w:r>
        <w:t xml:space="preserve"> “PAMELA BROWN, CNN:  </w:t>
      </w:r>
      <w:r w:rsidRPr="00BA2EC7">
        <w:t>And I want to bring in Congresswoman from New York Elise Stefanik.</w:t>
      </w:r>
      <w:r>
        <w:t> </w:t>
      </w:r>
      <w:r w:rsidRPr="00BA2EC7">
        <w:t>She lives in Willsboro, New York, the town police descended upon yesterday after a clue that led them there, two suspicious people walking down the street.</w:t>
      </w:r>
      <w:r>
        <w:t> </w:t>
      </w:r>
      <w:r w:rsidRPr="00BA2EC7">
        <w:t xml:space="preserve">So, tell me, </w:t>
      </w:r>
      <w:proofErr w:type="gramStart"/>
      <w:r w:rsidRPr="00BA2EC7">
        <w:t>first of all</w:t>
      </w:r>
      <w:proofErr w:type="gramEnd"/>
      <w:r w:rsidRPr="00BA2EC7">
        <w:t>, there are these two dangerous killers on the loose.  No one, frankly, knows where they are right now.  How is the community responding to this?  What are people doing?</w:t>
      </w:r>
      <w:r>
        <w:t> </w:t>
      </w:r>
      <w:r w:rsidRPr="00BA2EC7">
        <w:t>REP. ELISE STEFANIK, R-NEW YORK:  Well, I have been in contact with the town supervisor of Willsboro on an hourly basis to hear feedback.</w:t>
      </w:r>
      <w:r>
        <w:t>” [CNN, 6/10/15]</w:t>
      </w:r>
    </w:p>
    <w:p w14:paraId="231D4E0F" w14:textId="77777777" w:rsidR="00652C34" w:rsidRDefault="00652C34" w:rsidP="00007F30"/>
    <w:p w14:paraId="12EF6363" w14:textId="0C300178" w:rsidR="0063397E" w:rsidRDefault="00613653" w:rsidP="0063397E">
      <w:pPr>
        <w:pStyle w:val="H4"/>
      </w:pPr>
      <w:r>
        <w:rPr>
          <w:caps w:val="0"/>
        </w:rPr>
        <w:t>2018: A LOCAL PAPER CALLED STEFANIK THE REPRESENTATIVE OF R-SCHUYLERVILLE</w:t>
      </w:r>
    </w:p>
    <w:p w14:paraId="016F0181" w14:textId="77777777" w:rsidR="0063397E" w:rsidRDefault="0063397E" w:rsidP="00007F30"/>
    <w:p w14:paraId="1745F165" w14:textId="77777777" w:rsidR="0063397E" w:rsidRPr="00FC1EDE" w:rsidRDefault="0063397E" w:rsidP="0063397E">
      <w:r>
        <w:rPr>
          <w:b/>
          <w:bCs/>
        </w:rPr>
        <w:t>December 2018: Stefanik Was Described As “R-Schuylerville.”</w:t>
      </w:r>
      <w:r>
        <w:t xml:space="preserve"> “U</w:t>
      </w:r>
      <w:r w:rsidRPr="00F2197A">
        <w:t>.S. Rep. Elise M. Stefanik, R-Schuylerville, has signed onto a letter with three fellow New York Republican congressional representatives asking the Department of Justice to investigate the New York State Justice Center for the Protection of People with Special Needs.</w:t>
      </w:r>
      <w:r>
        <w:t> ‘</w:t>
      </w:r>
      <w:r w:rsidRPr="00F2197A">
        <w:t>These are serious allegations, and I share the strong concerns of other local leaders and members of our community,</w:t>
      </w:r>
      <w:r>
        <w:t>’</w:t>
      </w:r>
      <w:r w:rsidRPr="00F2197A">
        <w:t xml:space="preserve"> Ms. Stefanik was quoted as saying in a news release accompanying the letter. </w:t>
      </w:r>
      <w:r>
        <w:t>‘</w:t>
      </w:r>
      <w:r w:rsidRPr="00F2197A">
        <w:t>These special-needs homes provide a refuge for the most vulnerable in our community, and New York state must be diligent in ensuring their safety.</w:t>
      </w:r>
      <w:r>
        <w:t>’ </w:t>
      </w:r>
      <w:r w:rsidRPr="00F2197A">
        <w:t xml:space="preserve">According to the letter, the representatives claim that the Justice Center, created in 2013 to investigate abuse of people with disabilities, has not fulfilled its role. The letter claims the Justice Center failed to bring criminal charges in more than 97.5 percent of cases of </w:t>
      </w:r>
      <w:r>
        <w:t>‘</w:t>
      </w:r>
      <w:r w:rsidRPr="00F2197A">
        <w:t>substantiated abuse or neglect</w:t>
      </w:r>
      <w:r>
        <w:t>’</w:t>
      </w:r>
      <w:r w:rsidRPr="00F2197A">
        <w:t xml:space="preserve"> and did not investigate almost 1,400 deaths of people with disabilities in state care.</w:t>
      </w:r>
      <w:r>
        <w:t>” [Watertown Daily Times, 11/12/18]</w:t>
      </w:r>
    </w:p>
    <w:p w14:paraId="0A8123C5" w14:textId="77777777" w:rsidR="0063397E" w:rsidRDefault="0063397E" w:rsidP="00007F30"/>
    <w:p w14:paraId="69752E1C" w14:textId="44972078" w:rsidR="00652C34" w:rsidRDefault="00613653" w:rsidP="00652C34">
      <w:pPr>
        <w:pStyle w:val="H4"/>
      </w:pPr>
      <w:r>
        <w:rPr>
          <w:caps w:val="0"/>
        </w:rPr>
        <w:t xml:space="preserve">STEFANIK WAS THE SUBJECT OF RESIDENCY ISSUES </w:t>
      </w:r>
    </w:p>
    <w:p w14:paraId="1D001C1B" w14:textId="77777777" w:rsidR="00652C34" w:rsidRDefault="00652C34" w:rsidP="00007F30"/>
    <w:p w14:paraId="5D28A33E" w14:textId="6F9E8F1D" w:rsidR="00652C34" w:rsidRDefault="00613653" w:rsidP="00652C34">
      <w:pPr>
        <w:pStyle w:val="H5"/>
      </w:pPr>
      <w:r>
        <w:rPr>
          <w:caps w:val="0"/>
        </w:rPr>
        <w:t>GLENS FALLS POST-STAR EDITORIAL BOARD SAID STEFANIK WAS THE “NEWEST RESIDENT [OF]THE REGION”</w:t>
      </w:r>
    </w:p>
    <w:p w14:paraId="7F915B60" w14:textId="77777777" w:rsidR="00652C34" w:rsidRDefault="00652C34" w:rsidP="00007F30"/>
    <w:p w14:paraId="59CFD6D7" w14:textId="77777777" w:rsidR="00652C34" w:rsidRDefault="00652C34" w:rsidP="00652C34">
      <w:r>
        <w:rPr>
          <w:b/>
          <w:bCs/>
        </w:rPr>
        <w:t>January 2019: The Glens Falls Post-Star Editorial Board Described Stefanik As “The Newest Resident [Of] The Region.”</w:t>
      </w:r>
      <w:r>
        <w:t xml:space="preserve"> “</w:t>
      </w:r>
      <w:r w:rsidRPr="00266E9F">
        <w:t>The 116th Congress was seated on Thursday, including our newest resident to the region, Elise Stefanik.</w:t>
      </w:r>
      <w:r>
        <w:t> </w:t>
      </w:r>
      <w:r w:rsidRPr="00266E9F">
        <w:t xml:space="preserve"> Rep. Stefanik and her husband recently purchased a home in the Schuylerville area in Saratoga County. As her new local newspaper, we welcome her and hope her </w:t>
      </w:r>
      <w:proofErr w:type="gramStart"/>
      <w:r w:rsidRPr="00266E9F">
        <w:t>close proximity</w:t>
      </w:r>
      <w:proofErr w:type="gramEnd"/>
      <w:r w:rsidRPr="00266E9F">
        <w:t xml:space="preserve"> allows her to visit with us more often than once or twice a year to discuss the issues of the day.</w:t>
      </w:r>
      <w:r>
        <w:t xml:space="preserve">” [Glens Falls Post-Star, Editorial, </w:t>
      </w:r>
      <w:hyperlink r:id="rId19" w:history="1">
        <w:r w:rsidRPr="00E82ADC">
          <w:rPr>
            <w:rStyle w:val="Hyperlink"/>
          </w:rPr>
          <w:t>1/6/19</w:t>
        </w:r>
      </w:hyperlink>
      <w:r>
        <w:t>]</w:t>
      </w:r>
    </w:p>
    <w:p w14:paraId="0105E286" w14:textId="77777777" w:rsidR="00652C34" w:rsidRDefault="00652C34" w:rsidP="00007F30"/>
    <w:p w14:paraId="229B5B86" w14:textId="7C7AB155" w:rsidR="00652C34" w:rsidRDefault="00613653" w:rsidP="00652C34">
      <w:pPr>
        <w:pStyle w:val="H5"/>
      </w:pPr>
      <w:r>
        <w:rPr>
          <w:caps w:val="0"/>
        </w:rPr>
        <w:t>STEFANIK “DODGED” TOWNHALL MEETINGS AND ONLY VISITED HER DISTRICT “ONCE OR TWICE A YEAR”</w:t>
      </w:r>
    </w:p>
    <w:p w14:paraId="07F39701" w14:textId="77777777" w:rsidR="00652C34" w:rsidRDefault="00652C34" w:rsidP="00007F30"/>
    <w:p w14:paraId="2AC43ED5" w14:textId="77777777" w:rsidR="00652C34" w:rsidRDefault="00652C34" w:rsidP="00652C34">
      <w:r>
        <w:rPr>
          <w:b/>
          <w:bCs/>
        </w:rPr>
        <w:t>January 2019: Glens Falls Post-Star Editorial Board: Stefanik Needs To Visit The District “More Often Than Once Or Twice A Year.”</w:t>
      </w:r>
      <w:r>
        <w:t xml:space="preserve"> “</w:t>
      </w:r>
      <w:r w:rsidRPr="00266E9F">
        <w:t>The 116th Congress was seated on Thursday, including our newest resident to the region, Elise Stefanik.</w:t>
      </w:r>
      <w:r>
        <w:t> </w:t>
      </w:r>
      <w:r w:rsidRPr="00266E9F">
        <w:t xml:space="preserve"> Rep. Stefanik and her husband recently purchased a home in the Schuylerville area in Saratoga County. As her new local newspaper, we welcome her and hope her </w:t>
      </w:r>
      <w:proofErr w:type="gramStart"/>
      <w:r w:rsidRPr="00266E9F">
        <w:t>close proximity</w:t>
      </w:r>
      <w:proofErr w:type="gramEnd"/>
      <w:r w:rsidRPr="00266E9F">
        <w:t xml:space="preserve"> allows her to visit with us more often than once or twice a year to discuss the issues of the day.</w:t>
      </w:r>
      <w:r>
        <w:t xml:space="preserve">” [Glens Falls Post-Star, Editorial, </w:t>
      </w:r>
      <w:hyperlink r:id="rId20" w:history="1">
        <w:r w:rsidRPr="00E82ADC">
          <w:rPr>
            <w:rStyle w:val="Hyperlink"/>
          </w:rPr>
          <w:t>1/6/19</w:t>
        </w:r>
      </w:hyperlink>
      <w:r>
        <w:t>]</w:t>
      </w:r>
    </w:p>
    <w:p w14:paraId="166B3B07" w14:textId="77777777" w:rsidR="00652C34" w:rsidRDefault="00652C34" w:rsidP="00007F30"/>
    <w:p w14:paraId="4AF3FE2C" w14:textId="77777777" w:rsidR="00652C34" w:rsidRPr="00747EEB" w:rsidRDefault="00652C34" w:rsidP="00652C34">
      <w:pPr>
        <w:rPr>
          <w:b/>
        </w:rPr>
      </w:pPr>
      <w:r>
        <w:rPr>
          <w:b/>
          <w:bCs/>
        </w:rPr>
        <w:t>Willsboro Town Supervisor Shawn Gilliland Said That Stefanik Did Not Spend Much Time There, Saying “We Don’t See Her That Often.”</w:t>
      </w:r>
      <w:r>
        <w:t xml:space="preserve"> “</w:t>
      </w:r>
      <w:r w:rsidRPr="00401930">
        <w:t xml:space="preserve">Willsboro town supervisor Shawn </w:t>
      </w:r>
      <w:proofErr w:type="spellStart"/>
      <w:r w:rsidRPr="00401930">
        <w:t>Gillilland</w:t>
      </w:r>
      <w:proofErr w:type="spellEnd"/>
      <w:r w:rsidRPr="00401930">
        <w:t xml:space="preserve"> said Stefanik is a </w:t>
      </w:r>
      <w:proofErr w:type="gramStart"/>
      <w:r w:rsidRPr="00401930">
        <w:t>resident, but</w:t>
      </w:r>
      <w:proofErr w:type="gramEnd"/>
      <w:r w:rsidRPr="00401930">
        <w:t xml:space="preserve"> acknowledged that Stefanik doesn’t spend much time here. </w:t>
      </w:r>
      <w:r>
        <w:t>‘</w:t>
      </w:r>
      <w:r w:rsidRPr="00401930">
        <w:t>We don't see her that often,</w:t>
      </w:r>
      <w:r>
        <w:t>’</w:t>
      </w:r>
      <w:r w:rsidRPr="00401930">
        <w:t xml:space="preserve"> he said. </w:t>
      </w:r>
      <w:r>
        <w:t>  </w:t>
      </w:r>
      <w:r w:rsidRPr="00401930">
        <w:t xml:space="preserve">She's a very popular congresswoman. Everyone wants a piece of </w:t>
      </w:r>
      <w:proofErr w:type="spellStart"/>
      <w:proofErr w:type="gramStart"/>
      <w:r w:rsidRPr="00401930">
        <w:t>her.But</w:t>
      </w:r>
      <w:proofErr w:type="spellEnd"/>
      <w:proofErr w:type="gramEnd"/>
      <w:r w:rsidRPr="00401930">
        <w:t xml:space="preserve"> Gilliland says he doesn’t think it matters. He described Stefanik as an </w:t>
      </w:r>
      <w:r>
        <w:t>‘</w:t>
      </w:r>
      <w:r w:rsidRPr="00401930">
        <w:t>Energizer Bunny</w:t>
      </w:r>
      <w:r>
        <w:t>’</w:t>
      </w:r>
      <w:r w:rsidRPr="00401930">
        <w:t xml:space="preserve"> - a politician constantly traveling the North Country, meeting with constituents, business owners, and </w:t>
      </w:r>
      <w:r w:rsidRPr="00401930">
        <w:lastRenderedPageBreak/>
        <w:t xml:space="preserve">local leaders. </w:t>
      </w:r>
      <w:r>
        <w:t>‘</w:t>
      </w:r>
      <w:r w:rsidRPr="00401930">
        <w:t>This is a geographically massive district. She's a very popular congresswoman. Everyone wants a piece of her,</w:t>
      </w:r>
      <w:r>
        <w:t>’</w:t>
      </w:r>
      <w:r w:rsidRPr="00401930">
        <w:t xml:space="preserve"> he added.</w:t>
      </w:r>
      <w:r>
        <w:t>” [</w:t>
      </w:r>
      <w:r>
        <w:rPr>
          <w:bCs/>
        </w:rPr>
        <w:t xml:space="preserve">NCPR, </w:t>
      </w:r>
      <w:hyperlink r:id="rId21" w:history="1">
        <w:r w:rsidRPr="00E9043B">
          <w:rPr>
            <w:rStyle w:val="Hyperlink"/>
            <w:bCs/>
          </w:rPr>
          <w:t>4/5/18</w:t>
        </w:r>
      </w:hyperlink>
      <w:r>
        <w:rPr>
          <w:bCs/>
        </w:rPr>
        <w:t>]</w:t>
      </w:r>
    </w:p>
    <w:p w14:paraId="39F36EF2" w14:textId="77777777" w:rsidR="00652C34" w:rsidRDefault="00652C34" w:rsidP="00007F30"/>
    <w:p w14:paraId="11650BA5" w14:textId="77777777" w:rsidR="00652C34" w:rsidRDefault="00652C34" w:rsidP="00652C34">
      <w:pPr>
        <w:rPr>
          <w:bCs/>
        </w:rPr>
      </w:pPr>
      <w:r w:rsidRPr="009077C2">
        <w:rPr>
          <w:b/>
          <w:bCs/>
        </w:rPr>
        <w:t>HEADLINE: “Stefanik Will Confront Critics Who Say She's An Outsider Who Dodged Townhall Meetings</w:t>
      </w:r>
      <w:r>
        <w:rPr>
          <w:bCs/>
        </w:rPr>
        <w:t xml:space="preserve">.” [NCPR, </w:t>
      </w:r>
      <w:hyperlink r:id="rId22" w:history="1">
        <w:r w:rsidRPr="00E9043B">
          <w:rPr>
            <w:rStyle w:val="Hyperlink"/>
            <w:bCs/>
          </w:rPr>
          <w:t>4/5/18</w:t>
        </w:r>
      </w:hyperlink>
      <w:r>
        <w:rPr>
          <w:bCs/>
        </w:rPr>
        <w:t>]</w:t>
      </w:r>
    </w:p>
    <w:p w14:paraId="540BD6E8" w14:textId="77777777" w:rsidR="00652C34" w:rsidRDefault="00652C34" w:rsidP="00007F30">
      <w:pPr>
        <w:rPr>
          <w:bCs/>
        </w:rPr>
      </w:pPr>
    </w:p>
    <w:p w14:paraId="58EA487E" w14:textId="77777777" w:rsidR="00652C34" w:rsidRPr="00234276" w:rsidRDefault="00652C34" w:rsidP="00652C34">
      <w:pPr>
        <w:rPr>
          <w:b/>
        </w:rPr>
      </w:pPr>
      <w:r w:rsidRPr="00BD17CF">
        <w:rPr>
          <w:b/>
        </w:rPr>
        <w:t>NCPR: Four</w:t>
      </w:r>
      <w:r>
        <w:rPr>
          <w:b/>
        </w:rPr>
        <w:t xml:space="preserve"> Years After Stefanik Claimed To Be A Willsboro Resident, “Many Locals Say They Still Don’t Know Her Or Recognize Her.” </w:t>
      </w:r>
      <w:r w:rsidRPr="009077C2">
        <w:t>“This carpetbagger label can be risky for a politician and it’s haunted Stefanik since 2014, when she first claimed to have grown up in Willsboro in Essex County. Even now, nearly four years later, many locals say they still don’t know her or recognize her. Glenn Sayward runs a grocery and deli in Willsboro. ‘She claimed to be a Willsboro resident, but as far as showing her face in town, no,’ Sayward said, shaking his head. He described himself as a Republican but added, ‘She doesn't talk to the people.’</w:t>
      </w:r>
      <w:r w:rsidRPr="009077C2">
        <w:rPr>
          <w:bCs/>
        </w:rPr>
        <w:t>”</w:t>
      </w:r>
      <w:r>
        <w:rPr>
          <w:bCs/>
        </w:rPr>
        <w:t xml:space="preserve"> [NCPR, </w:t>
      </w:r>
      <w:hyperlink r:id="rId23" w:history="1">
        <w:r w:rsidRPr="00E9043B">
          <w:rPr>
            <w:rStyle w:val="Hyperlink"/>
            <w:bCs/>
          </w:rPr>
          <w:t>4/5/18</w:t>
        </w:r>
      </w:hyperlink>
      <w:r>
        <w:rPr>
          <w:bCs/>
        </w:rPr>
        <w:t>]</w:t>
      </w:r>
    </w:p>
    <w:p w14:paraId="2EEBDF58" w14:textId="77777777" w:rsidR="00652C34" w:rsidRDefault="00652C34" w:rsidP="00652C34"/>
    <w:p w14:paraId="29E3F715" w14:textId="77777777" w:rsidR="00652C34" w:rsidRPr="00747EEB" w:rsidRDefault="00652C34" w:rsidP="00652C34">
      <w:pPr>
        <w:rPr>
          <w:b/>
        </w:rPr>
      </w:pPr>
      <w:r w:rsidRPr="00BD17CF">
        <w:rPr>
          <w:b/>
        </w:rPr>
        <w:t>Willsboro Resident And Business Owner Glenn Sayward: “[Stefanik] Claimed To Be A Willsboro Resident, But As Far As Showing Her Face In Town, No.”</w:t>
      </w:r>
      <w:r w:rsidRPr="00747EEB">
        <w:rPr>
          <w:b/>
        </w:rPr>
        <w:t xml:space="preserve"> </w:t>
      </w:r>
      <w:r w:rsidRPr="009077C2">
        <w:t>“This carpetbagger label can be risky for a politician and it’s haunted Stefanik since 2014, when she first claimed to have grown up in Willsboro in Essex County. Even now, nearly four years later, many locals say they still don’t know her or recognize her. Glenn Sayward runs a grocery and deli in Willsboro. ‘She claimed to be a Willsboro resident, but as far as showing her face in town, no,’ Sayward said, shaking his head. He described himself as a Republican but added, ‘She doesn't talk to the people.’</w:t>
      </w:r>
      <w:r w:rsidRPr="00401930">
        <w:rPr>
          <w:bCs/>
        </w:rPr>
        <w:t xml:space="preserve">” [NCPR, </w:t>
      </w:r>
      <w:hyperlink r:id="rId24" w:history="1">
        <w:r w:rsidRPr="00401930">
          <w:rPr>
            <w:rStyle w:val="Hyperlink"/>
            <w:bCs/>
          </w:rPr>
          <w:t>4/5/18</w:t>
        </w:r>
      </w:hyperlink>
      <w:r w:rsidRPr="00401930">
        <w:rPr>
          <w:bCs/>
        </w:rPr>
        <w:t>]</w:t>
      </w:r>
    </w:p>
    <w:p w14:paraId="298A9861" w14:textId="77777777" w:rsidR="00652C34" w:rsidRDefault="00652C34" w:rsidP="00652C34"/>
    <w:p w14:paraId="45047A1C" w14:textId="77777777" w:rsidR="00652C34" w:rsidRPr="00747EEB" w:rsidRDefault="00652C34" w:rsidP="00652C34">
      <w:pPr>
        <w:pStyle w:val="ListParagraph"/>
        <w:numPr>
          <w:ilvl w:val="0"/>
          <w:numId w:val="31"/>
        </w:numPr>
        <w:rPr>
          <w:b/>
        </w:rPr>
      </w:pPr>
      <w:r w:rsidRPr="00BD17CF">
        <w:rPr>
          <w:b/>
        </w:rPr>
        <w:t>Willsboro Resident And Business Owner Glenn Sayward: “[Stefanik] Doesn’t Talk To The People.”</w:t>
      </w:r>
      <w:r w:rsidRPr="000E3C9F">
        <w:rPr>
          <w:b/>
        </w:rPr>
        <w:t xml:space="preserve"> </w:t>
      </w:r>
      <w:r w:rsidRPr="009077C2">
        <w:t>“This carpetbagger label can be risky for a politician and it’s haunted Stefanik since 2014, when she first claimed to have grown up in Willsboro in Essex County. Even now, nearly four years later, many locals say they still don’t know her or recognize her. Glenn Sayward runs a grocery and deli in Willsboro. ‘She claimed to be a Willsboro resident, but as far as showing her face in town, no,’ Sayward said, shaking his head. He described himself as a Republican but added, ‘She doesn't talk to the people.’</w:t>
      </w:r>
      <w:r w:rsidRPr="000C3977">
        <w:rPr>
          <w:bCs/>
        </w:rPr>
        <w:t xml:space="preserve">” [NCPR, </w:t>
      </w:r>
      <w:hyperlink r:id="rId25" w:history="1">
        <w:r w:rsidRPr="000C3977">
          <w:rPr>
            <w:rStyle w:val="Hyperlink"/>
            <w:bCs/>
          </w:rPr>
          <w:t>4/5/18</w:t>
        </w:r>
      </w:hyperlink>
      <w:r w:rsidRPr="000C3977">
        <w:rPr>
          <w:bCs/>
        </w:rPr>
        <w:t>]</w:t>
      </w:r>
    </w:p>
    <w:p w14:paraId="57CD58D7" w14:textId="77777777" w:rsidR="00652C34" w:rsidRPr="00747EEB" w:rsidRDefault="00652C34" w:rsidP="00652C34">
      <w:pPr>
        <w:pStyle w:val="ListParagraph"/>
        <w:rPr>
          <w:b/>
        </w:rPr>
      </w:pPr>
    </w:p>
    <w:p w14:paraId="7BD613AF" w14:textId="77777777" w:rsidR="00652C34" w:rsidRPr="00747EEB" w:rsidRDefault="00652C34" w:rsidP="00652C34">
      <w:pPr>
        <w:pStyle w:val="ListParagraph"/>
        <w:numPr>
          <w:ilvl w:val="0"/>
          <w:numId w:val="31"/>
        </w:numPr>
        <w:rPr>
          <w:b/>
        </w:rPr>
      </w:pPr>
      <w:r>
        <w:rPr>
          <w:b/>
        </w:rPr>
        <w:t>Sayward Was A Republican.</w:t>
      </w:r>
      <w:r>
        <w:rPr>
          <w:bCs/>
        </w:rPr>
        <w:t xml:space="preserve"> “</w:t>
      </w:r>
      <w:r w:rsidRPr="00401930">
        <w:rPr>
          <w:bCs/>
        </w:rPr>
        <w:t xml:space="preserve">Glen Sayward a Republican in Willsboro New York says Stefanik isn't a true local. </w:t>
      </w:r>
      <w:r>
        <w:rPr>
          <w:bCs/>
        </w:rPr>
        <w:t>‘</w:t>
      </w:r>
      <w:r w:rsidRPr="00401930">
        <w:rPr>
          <w:bCs/>
        </w:rPr>
        <w:t>She doesn't talk to the people,</w:t>
      </w:r>
      <w:r>
        <w:rPr>
          <w:bCs/>
        </w:rPr>
        <w:t>’</w:t>
      </w:r>
      <w:r w:rsidRPr="00401930">
        <w:rPr>
          <w:bCs/>
        </w:rPr>
        <w:t xml:space="preserve"> he said.</w:t>
      </w:r>
      <w:r>
        <w:rPr>
          <w:bCs/>
        </w:rPr>
        <w:t xml:space="preserve"> […] </w:t>
      </w:r>
      <w:r w:rsidRPr="009077C2">
        <w:t>This carpetbagger label can be risky for a politician and it’s haunted Stefanik since 2014, when she first claimed to have grown up in Willsboro in Essex County. Even now, nearly four years later, many locals say they still don’t know her or recognize her. Glenn Sayward runs a grocery and deli in Willsboro. ‘She claimed to be a Willsboro resident, but as far as showing her face in town, no,’ Sayward said, shaking his head. He described himself as a Republican but added, ‘She doesn't talk to the people.’</w:t>
      </w:r>
      <w:r w:rsidRPr="000C3977">
        <w:rPr>
          <w:bCs/>
        </w:rPr>
        <w:t>”</w:t>
      </w:r>
      <w:r>
        <w:rPr>
          <w:bCs/>
        </w:rPr>
        <w:t xml:space="preserve"> [</w:t>
      </w:r>
      <w:r w:rsidRPr="000C3977">
        <w:rPr>
          <w:bCs/>
        </w:rPr>
        <w:t xml:space="preserve">NCPR, </w:t>
      </w:r>
      <w:hyperlink r:id="rId26" w:history="1">
        <w:r w:rsidRPr="000C3977">
          <w:rPr>
            <w:rStyle w:val="Hyperlink"/>
            <w:bCs/>
          </w:rPr>
          <w:t>4/5/18</w:t>
        </w:r>
      </w:hyperlink>
      <w:r w:rsidRPr="000C3977">
        <w:rPr>
          <w:bCs/>
        </w:rPr>
        <w:t>]</w:t>
      </w:r>
    </w:p>
    <w:p w14:paraId="17F45E46" w14:textId="77777777" w:rsidR="00652C34" w:rsidRDefault="00652C34" w:rsidP="00007F30"/>
    <w:p w14:paraId="5C65133B" w14:textId="1DD07EDF" w:rsidR="00652C34" w:rsidRDefault="00613653" w:rsidP="00652C34">
      <w:pPr>
        <w:pStyle w:val="H3"/>
      </w:pPr>
      <w:r>
        <w:rPr>
          <w:caps w:val="0"/>
        </w:rPr>
        <w:t>STEFANIK OWNED A TOWNHOUSE IN D</w:t>
      </w:r>
      <w:r w:rsidR="00DE3123">
        <w:rPr>
          <w:caps w:val="0"/>
        </w:rPr>
        <w:t>.</w:t>
      </w:r>
      <w:r>
        <w:rPr>
          <w:caps w:val="0"/>
        </w:rPr>
        <w:t>C</w:t>
      </w:r>
      <w:r w:rsidR="00DE3123">
        <w:rPr>
          <w:caps w:val="0"/>
        </w:rPr>
        <w:t>.</w:t>
      </w:r>
    </w:p>
    <w:p w14:paraId="10C67368" w14:textId="77777777" w:rsidR="00652C34" w:rsidRDefault="00652C34" w:rsidP="00652C34"/>
    <w:p w14:paraId="07238915" w14:textId="1F58C568" w:rsidR="0063397E" w:rsidRDefault="00613653" w:rsidP="0063397E">
      <w:pPr>
        <w:pStyle w:val="H4"/>
      </w:pPr>
      <w:r>
        <w:rPr>
          <w:caps w:val="0"/>
        </w:rPr>
        <w:t>STEFANIK’S PARENTS PURCHASED A $1.2 MILLION TOWNHOUSE FOR HER</w:t>
      </w:r>
    </w:p>
    <w:p w14:paraId="5A84076A" w14:textId="77777777" w:rsidR="0063397E" w:rsidRDefault="0063397E" w:rsidP="00652C34"/>
    <w:p w14:paraId="28460B3D" w14:textId="77777777" w:rsidR="00652C34" w:rsidRPr="00946FED" w:rsidRDefault="00652C34" w:rsidP="00652C34">
      <w:pPr>
        <w:rPr>
          <w:bCs/>
        </w:rPr>
      </w:pPr>
      <w:r w:rsidRPr="00946FED">
        <w:rPr>
          <w:b/>
        </w:rPr>
        <w:t>Headline: “The Family Fortune Behind Elise Stefanik’s Humble Origins Myth.”</w:t>
      </w:r>
      <w:r>
        <w:rPr>
          <w:b/>
        </w:rPr>
        <w:t xml:space="preserve"> </w:t>
      </w:r>
      <w:r>
        <w:rPr>
          <w:bCs/>
        </w:rPr>
        <w:t xml:space="preserve">[Daily Beast, </w:t>
      </w:r>
      <w:hyperlink r:id="rId27" w:history="1">
        <w:r w:rsidRPr="00946FED">
          <w:rPr>
            <w:rStyle w:val="Hyperlink"/>
          </w:rPr>
          <w:t>4/14/24</w:t>
        </w:r>
      </w:hyperlink>
      <w:r>
        <w:rPr>
          <w:bCs/>
        </w:rPr>
        <w:t xml:space="preserve">] </w:t>
      </w:r>
    </w:p>
    <w:p w14:paraId="2229EE51" w14:textId="77777777" w:rsidR="00652C34" w:rsidRDefault="00652C34" w:rsidP="00652C34"/>
    <w:p w14:paraId="3DA85405" w14:textId="77777777" w:rsidR="00652C34" w:rsidRPr="00B53286" w:rsidRDefault="00652C34" w:rsidP="00652C34">
      <w:r>
        <w:rPr>
          <w:b/>
          <w:bCs/>
        </w:rPr>
        <w:t>Stefanik’s Parents Purchased A $1.2 Million DC Townhouse For Her To Live In.</w:t>
      </w:r>
      <w:r>
        <w:t xml:space="preserve"> “But </w:t>
      </w:r>
      <w:r w:rsidRPr="00B53286">
        <w:t>if Stefanik was supposed to remember where she came from, she seems to have forgotten—to the point of making blatantly misleading statements, beginning in her first congressional campaign—how her family’s wealth has given her a leg up, from providing her with an expensive private-school education to her parents buying her a $1.2 million D.C. townhouse when she was just 26.</w:t>
      </w:r>
      <w:r>
        <w:t> </w:t>
      </w:r>
      <w:r w:rsidRPr="00B53286">
        <w:t xml:space="preserve">Instead of acknowledging those advantages, Stefanik has repeatedly downplayed her wealth, including in a statement to The Daily Beast. Her team also incorrectly referred to this piece as a </w:t>
      </w:r>
      <w:r>
        <w:t>‘</w:t>
      </w:r>
      <w:r w:rsidRPr="00B53286">
        <w:t>pitched story.</w:t>
      </w:r>
      <w:r>
        <w:t>’</w:t>
      </w:r>
      <w:r w:rsidRPr="00B53286">
        <w:t xml:space="preserve"> The Daily B</w:t>
      </w:r>
      <w:r>
        <w:t xml:space="preserve">east never received a pitch from any party on this topic.” [Daily Beast, </w:t>
      </w:r>
      <w:hyperlink r:id="rId28" w:history="1">
        <w:r w:rsidRPr="00A16C4D">
          <w:rPr>
            <w:rStyle w:val="Hyperlink"/>
          </w:rPr>
          <w:t>4/14/24</w:t>
        </w:r>
      </w:hyperlink>
      <w:r>
        <w:t>]</w:t>
      </w:r>
    </w:p>
    <w:p w14:paraId="7DAC1F4D" w14:textId="77777777" w:rsidR="00652C34" w:rsidRDefault="00652C34" w:rsidP="00652C34"/>
    <w:p w14:paraId="4F39C4DB" w14:textId="77777777" w:rsidR="00652C34" w:rsidRPr="00B53286" w:rsidRDefault="00652C34" w:rsidP="00652C34">
      <w:r>
        <w:rPr>
          <w:b/>
          <w:bCs/>
        </w:rPr>
        <w:t>Stefanik’s Brother And Parents Were Listed As Investors In The Property.</w:t>
      </w:r>
      <w:r>
        <w:t xml:space="preserve"> “During that first race, Stefanik </w:t>
      </w:r>
      <w:proofErr w:type="gramStart"/>
      <w:r>
        <w:t>actually got</w:t>
      </w:r>
      <w:proofErr w:type="gramEnd"/>
      <w:r>
        <w:t xml:space="preserve"> asked about her million-dollar townhouse—which is now valued at $1,851,860, </w:t>
      </w:r>
      <w:r w:rsidRPr="001B03E8">
        <w:t xml:space="preserve">according to assessor records, though it might command far more on the open market. But she maintained that the home, where public records show she and her now-husband resided and conducted their political work, was an </w:t>
      </w:r>
      <w:r>
        <w:t>‘</w:t>
      </w:r>
      <w:r w:rsidRPr="001B03E8">
        <w:t>investment property</w:t>
      </w:r>
      <w:r>
        <w:t>’</w:t>
      </w:r>
      <w:r w:rsidRPr="001B03E8">
        <w:t xml:space="preserve">—one in which she claimed to share only a small stake, along with unnamed </w:t>
      </w:r>
      <w:r>
        <w:t>‘</w:t>
      </w:r>
      <w:r w:rsidRPr="001B03E8">
        <w:t>private investors.</w:t>
      </w:r>
      <w:r>
        <w:t>’ </w:t>
      </w:r>
      <w:r w:rsidRPr="001B03E8">
        <w:t>Yet the D.C. Recorder of Deeds office shows no investors in the three-bedroom, three-and-a-half bath, three-fireplace house other than Stefanik’s parents and her younger brother. And the ownership entity on file for the property, a 15-minute walk from the Capitol steps, bears Stefanik’s initials and nobody else’s.</w:t>
      </w:r>
      <w:r>
        <w:t xml:space="preserve">” [Daily Beast, </w:t>
      </w:r>
      <w:hyperlink r:id="rId29" w:history="1">
        <w:r w:rsidRPr="00A16C4D">
          <w:rPr>
            <w:rStyle w:val="Hyperlink"/>
          </w:rPr>
          <w:t>4/14/24</w:t>
        </w:r>
      </w:hyperlink>
      <w:r>
        <w:t>]</w:t>
      </w:r>
    </w:p>
    <w:p w14:paraId="7641F75F" w14:textId="77777777" w:rsidR="00652C34" w:rsidRDefault="00652C34" w:rsidP="00652C34"/>
    <w:p w14:paraId="5BBBF457" w14:textId="77777777" w:rsidR="00652C34" w:rsidRPr="00B53286" w:rsidRDefault="00652C34" w:rsidP="00652C34">
      <w:r>
        <w:rPr>
          <w:b/>
          <w:bCs/>
        </w:rPr>
        <w:t>The Ownership Entity For The Property Bore Stefanik’s Initials.</w:t>
      </w:r>
      <w:r>
        <w:t xml:space="preserve"> “During that first race, Stefanik </w:t>
      </w:r>
      <w:proofErr w:type="gramStart"/>
      <w:r>
        <w:t>actually got</w:t>
      </w:r>
      <w:proofErr w:type="gramEnd"/>
      <w:r>
        <w:t xml:space="preserve"> asked about her million-dollar townhouse—which is now valued at $1,851,860, </w:t>
      </w:r>
      <w:r w:rsidRPr="001B03E8">
        <w:t>according to assessor records, though it might command far more on the open market. But she maintained that the home, where public records show she and her now-</w:t>
      </w:r>
      <w:r w:rsidRPr="001B03E8">
        <w:lastRenderedPageBreak/>
        <w:t xml:space="preserve">husband resided and conducted their political work, was an </w:t>
      </w:r>
      <w:r>
        <w:t>‘</w:t>
      </w:r>
      <w:r w:rsidRPr="001B03E8">
        <w:t>investment property</w:t>
      </w:r>
      <w:r>
        <w:t>’</w:t>
      </w:r>
      <w:r w:rsidRPr="001B03E8">
        <w:t xml:space="preserve">—one in which she claimed to share only a small stake, along with unnamed </w:t>
      </w:r>
      <w:r>
        <w:t>‘</w:t>
      </w:r>
      <w:r w:rsidRPr="001B03E8">
        <w:t>private investors.</w:t>
      </w:r>
      <w:r>
        <w:t>’ </w:t>
      </w:r>
      <w:r w:rsidRPr="001B03E8">
        <w:t>Yet the D.C. Recorder of Deeds office shows no investors in the three-bedroom, three-and-a-half bath, three-fireplace house other than Stefanik’s parents and her younger brother. And the ownership entity on file for the property, a 15-minute walk from the Capitol steps, bears Stefanik’s initials and nobody else’s.</w:t>
      </w:r>
      <w:r>
        <w:t xml:space="preserve">” [Daily Beast, </w:t>
      </w:r>
      <w:hyperlink r:id="rId30" w:history="1">
        <w:r w:rsidRPr="00A16C4D">
          <w:rPr>
            <w:rStyle w:val="Hyperlink"/>
          </w:rPr>
          <w:t>4/14/24</w:t>
        </w:r>
      </w:hyperlink>
      <w:r>
        <w:t>]</w:t>
      </w:r>
    </w:p>
    <w:p w14:paraId="54999EF9" w14:textId="77777777" w:rsidR="00652C34" w:rsidRDefault="00652C34" w:rsidP="00652C34"/>
    <w:p w14:paraId="2474897B" w14:textId="77777777" w:rsidR="00652C34" w:rsidRPr="00B53286" w:rsidRDefault="00652C34" w:rsidP="00652C34">
      <w:pPr>
        <w:pStyle w:val="ListParagraph"/>
        <w:numPr>
          <w:ilvl w:val="0"/>
          <w:numId w:val="30"/>
        </w:numPr>
        <w:contextualSpacing/>
      </w:pPr>
      <w:r w:rsidRPr="00805152">
        <w:rPr>
          <w:b/>
          <w:bCs/>
        </w:rPr>
        <w:t>The Entity That Held Property Was EMS DC Properties, Which Was Based At A Mailbox Used By Her Parents And Listed Her Mother And Brother As Trustors.</w:t>
      </w:r>
      <w:r>
        <w:t xml:space="preserve"> “An </w:t>
      </w:r>
      <w:r w:rsidRPr="00E67503">
        <w:t>entity called EMS DC Properties, bearing Stefanik’s first, middle, and last initials, acquired the century-old white brick structure in August 2010 for $1,206,000.</w:t>
      </w:r>
      <w:r>
        <w:t> </w:t>
      </w:r>
      <w:r w:rsidRPr="00E67503">
        <w:t xml:space="preserve">Public records show that EMS DC Properties is based out of a mailbox in in </w:t>
      </w:r>
      <w:proofErr w:type="spellStart"/>
      <w:r w:rsidRPr="00E67503">
        <w:t>Feura</w:t>
      </w:r>
      <w:proofErr w:type="spellEnd"/>
      <w:r w:rsidRPr="00E67503">
        <w:t xml:space="preserve"> Bush, New York—a mailbox that Stefanik’s parents have long used for Premium Plywood Products. Stefanik’s father signed the original mortgage documents as a member of the entity. The mortgage provider for the purchase was First Niagara Bank, a Buffalo-based institution which New York State Uniform Commercial Code filings show was Premium Plywood Products’ primary lender at the time.</w:t>
      </w:r>
      <w:r>
        <w:t> </w:t>
      </w:r>
      <w:r w:rsidRPr="00E67503">
        <w:t xml:space="preserve">Subsequent filings with the D.C. Recorder of Deeds’ office identify Stefanik’s mother as a </w:t>
      </w:r>
      <w:r>
        <w:t>‘</w:t>
      </w:r>
      <w:r w:rsidRPr="00E67503">
        <w:t>trustor</w:t>
      </w:r>
      <w:r>
        <w:t>’</w:t>
      </w:r>
      <w:r w:rsidRPr="00E67503">
        <w:t xml:space="preserve"> of EMS DC Properties and her younger brother—a vice president at the family company—as another member.</w:t>
      </w:r>
      <w:r>
        <w:t xml:space="preserve">” [Daily Beast, </w:t>
      </w:r>
      <w:hyperlink r:id="rId31" w:history="1">
        <w:r w:rsidRPr="00A16C4D">
          <w:rPr>
            <w:rStyle w:val="Hyperlink"/>
          </w:rPr>
          <w:t>4/14/24</w:t>
        </w:r>
      </w:hyperlink>
      <w:r>
        <w:t>]</w:t>
      </w:r>
    </w:p>
    <w:p w14:paraId="25CAF10D" w14:textId="77777777" w:rsidR="00652C34" w:rsidRDefault="00652C34" w:rsidP="00652C34"/>
    <w:p w14:paraId="758E507E" w14:textId="77777777" w:rsidR="00652C34" w:rsidRPr="00B53286" w:rsidRDefault="00652C34" w:rsidP="00652C34">
      <w:r>
        <w:rPr>
          <w:b/>
          <w:bCs/>
        </w:rPr>
        <w:t xml:space="preserve">Stefanik Used The Property To Collect Checks For American Maggie LLC From Political Candidates. </w:t>
      </w:r>
      <w:r>
        <w:t>“</w:t>
      </w:r>
      <w:r w:rsidRPr="00EA3E21">
        <w:t>When the curtain closed on an era of Republican rule in 2009, Stefanik launched her own company, American Maggie LLC. Little information about this entity, formed in notoriously opaque Delaware, is available, but it ran a conservative blog and in 2010 started cashing checks from federal committees—the first from a PAC tied to then-Minnesota Gov. Tim Pawlenty, whom Stefanik worked for during his infamously short-lived presidential campaign in 2011.</w:t>
      </w:r>
      <w:r>
        <w:t xml:space="preserve"> </w:t>
      </w:r>
      <w:r w:rsidRPr="00EA4BDF">
        <w:t>Federal Election Commission records show that first check went into a P.O. Box. But the second—and all future payments—landed at a 2,136 square foot, wood-floored townhouse on Independence Avenue, a bare six blocks from the east end of the National Mall.</w:t>
      </w:r>
      <w:r>
        <w:t xml:space="preserve"> […] </w:t>
      </w:r>
      <w:r w:rsidRPr="00B76C5E">
        <w:t>It was at this address that in 2011 Stefanik hosted a fundraiser to help Pawlenty settle debt from his stillborn presidential bid—an event that Politico reported attracted such Republican heavyweights of the time as then-Speaker John Boehner (R-OH) and then-Sen. John McCain (R-AZ), as well as the likes of Sen. John Thune (R-S.D.) and Sen. Lindsey Graham (R-S.C.), who reign in D.C. to this day. It was here, too, that American Maggie continued to collect checks from U.S. Senate candidates through 2011 and 2012, and from the Republican National Committee in 2013.</w:t>
      </w:r>
      <w:r>
        <w:t xml:space="preserve">” [Daily Beast, </w:t>
      </w:r>
      <w:hyperlink r:id="rId32" w:history="1">
        <w:r w:rsidRPr="00A16C4D">
          <w:rPr>
            <w:rStyle w:val="Hyperlink"/>
          </w:rPr>
          <w:t>4/14/24</w:t>
        </w:r>
      </w:hyperlink>
      <w:r>
        <w:t>]</w:t>
      </w:r>
    </w:p>
    <w:p w14:paraId="6FB2EAA1" w14:textId="77777777" w:rsidR="00652C34" w:rsidRDefault="00652C34" w:rsidP="00652C34"/>
    <w:p w14:paraId="3DE0223E" w14:textId="77777777" w:rsidR="00652C34" w:rsidRPr="00B53286" w:rsidRDefault="00652C34" w:rsidP="00652C34">
      <w:r>
        <w:rPr>
          <w:b/>
          <w:bCs/>
        </w:rPr>
        <w:t>2011: Stefanik Hosted A Fundraiser For Tim Pawlenty At Her DC Townhouse.</w:t>
      </w:r>
      <w:r>
        <w:t xml:space="preserve"> “</w:t>
      </w:r>
      <w:r w:rsidRPr="00041C6D">
        <w:t>It was at this address that in 2011 Stefanik hosted a fundraiser to help Pawlenty settle debt from his stillborn presidential bid—an event that Politico reported attracted such Republican heavyweights of the time as then-Speaker John Boehner (R-OH) and then-Sen. John McCain (R-AZ), as well as the likes of Sen. John Thune (R-S.D.) and Sen. Lindsey Graham (R-S.C.), who reign in D.C. to this day. It was here, too, that American Maggie continued to collect checks from U.S. Senate candidates through 2011 and 2012, and from the Republican National Committee in 2013. And it was also the address Stefanik gave when making two contributions to Mitt Romney’s failed 2012 presidential campaign, during which she served as a debate prep coach for vice presidential nominee Paul Ryan.</w:t>
      </w:r>
      <w:r>
        <w:t xml:space="preserve">” [Daily Beast, </w:t>
      </w:r>
      <w:hyperlink r:id="rId33" w:history="1">
        <w:r w:rsidRPr="00A16C4D">
          <w:rPr>
            <w:rStyle w:val="Hyperlink"/>
          </w:rPr>
          <w:t>4/14/24</w:t>
        </w:r>
      </w:hyperlink>
      <w:r>
        <w:t>]</w:t>
      </w:r>
    </w:p>
    <w:p w14:paraId="5A8E72D2" w14:textId="77777777" w:rsidR="00652C34" w:rsidRDefault="00652C34" w:rsidP="00652C34"/>
    <w:p w14:paraId="25D7DB60" w14:textId="77777777" w:rsidR="00652C34" w:rsidRPr="008F387F" w:rsidRDefault="00652C34" w:rsidP="00652C34">
      <w:r>
        <w:rPr>
          <w:b/>
          <w:bCs/>
        </w:rPr>
        <w:t>2014: Stefanik’s Campaign Paid Her Boyfriend $519.19 And Listed His Address As The DC Townhouse.</w:t>
      </w:r>
      <w:r>
        <w:t xml:space="preserve"> “</w:t>
      </w:r>
      <w:r w:rsidRPr="008F387F">
        <w:t>The Hill did not report asking who else held an interest in the home, or who lived there, or why the ownership entity bore her initials—nor did it report Stefanik volunteering answers on those points. The story also failed to note that a month and a half before, Stefanik’s campaign had disbursed $519.19 to her then-boyfriend and now-husband at the Independence Avenue address.</w:t>
      </w:r>
      <w:r>
        <w:t xml:space="preserve">” [Daily Beast, </w:t>
      </w:r>
      <w:hyperlink r:id="rId34" w:history="1">
        <w:r w:rsidRPr="00A16C4D">
          <w:rPr>
            <w:rStyle w:val="Hyperlink"/>
          </w:rPr>
          <w:t>4/14/24</w:t>
        </w:r>
      </w:hyperlink>
      <w:r>
        <w:t>]</w:t>
      </w:r>
    </w:p>
    <w:p w14:paraId="6507B9BB" w14:textId="77777777" w:rsidR="00652C34" w:rsidRDefault="00652C34" w:rsidP="00652C34"/>
    <w:p w14:paraId="746D1C30" w14:textId="77777777" w:rsidR="00652C34" w:rsidRPr="00B53286" w:rsidRDefault="00652C34" w:rsidP="00652C34">
      <w:r>
        <w:rPr>
          <w:b/>
          <w:bCs/>
        </w:rPr>
        <w:t>2016: The Family Refinanced The Home And Split Off Part Of The Mortgage To A New Entity Called SKMM Properties, Which Was Her Brother And Parents Initials.</w:t>
      </w:r>
      <w:r>
        <w:t xml:space="preserve"> “</w:t>
      </w:r>
      <w:r w:rsidRPr="002F799E">
        <w:t>Doheny eventually dropped out of the contest, and Stefanik bested filmmaker Aaron Woolf—the Democrat she called out as a multimillionaire on the debate stage—by more than 20 points. A month and a half before Election Day then-Speaker Boehner, whom Stefanik had hosted at the Pawlenty event at her parentally purchased townhouse three years before, traveled to the district to give the marquee address at a fundraiser for the congresswoman-to-be.</w:t>
      </w:r>
      <w:r>
        <w:t> </w:t>
      </w:r>
      <w:r w:rsidRPr="002F799E">
        <w:t>But the family kept its hand in the Independence Avenue property even after their daughter attained office and a six-figure public salary. In June 2016, the family refinanced the home, splitting off a six-figure chunk of the mortgage to an entity called SKMM Properties, which bears her parents’ and brother’s initials</w:t>
      </w:r>
      <w:r>
        <w:t xml:space="preserve">, but in which the congresswoman holds no apparent stake.” [Daily Beast, </w:t>
      </w:r>
      <w:hyperlink r:id="rId35" w:history="1">
        <w:r w:rsidRPr="00A16C4D">
          <w:rPr>
            <w:rStyle w:val="Hyperlink"/>
          </w:rPr>
          <w:t>4/14/24</w:t>
        </w:r>
      </w:hyperlink>
      <w:r>
        <w:t>]</w:t>
      </w:r>
    </w:p>
    <w:p w14:paraId="18DF54CD" w14:textId="77777777" w:rsidR="00652C34" w:rsidRDefault="00652C34" w:rsidP="00652C34"/>
    <w:p w14:paraId="4AC4FD96" w14:textId="77777777" w:rsidR="00652C34" w:rsidRPr="00B53286" w:rsidRDefault="00652C34" w:rsidP="00652C34">
      <w:pPr>
        <w:pStyle w:val="ListParagraph"/>
        <w:numPr>
          <w:ilvl w:val="0"/>
          <w:numId w:val="30"/>
        </w:numPr>
        <w:contextualSpacing/>
      </w:pPr>
      <w:r w:rsidRPr="00EF49EB">
        <w:rPr>
          <w:b/>
          <w:bCs/>
        </w:rPr>
        <w:t xml:space="preserve">2016: </w:t>
      </w:r>
      <w:r>
        <w:rPr>
          <w:b/>
          <w:bCs/>
        </w:rPr>
        <w:t>Stefanik Held No Apparent Stake In SKMM Properties</w:t>
      </w:r>
      <w:r w:rsidRPr="00EF49EB">
        <w:rPr>
          <w:b/>
          <w:bCs/>
        </w:rPr>
        <w:t>.</w:t>
      </w:r>
      <w:r>
        <w:t xml:space="preserve"> “</w:t>
      </w:r>
      <w:r w:rsidRPr="002F799E">
        <w:t>Doheny eventually dropped out of the contest, and Stefanik bested filmmaker Aaron Woolf—the Democrat she called out as a multimillionaire on the debate stage—by more than 20 points. A month and a half before Election Day then-Speaker Boehner, whom Stefanik had hosted at the Pawlenty event at her parentally purchased townhouse three years before, traveled to the district to give the marquee address at a fundraiser for the congresswoman-to-be.</w:t>
      </w:r>
      <w:r>
        <w:t> </w:t>
      </w:r>
      <w:r w:rsidRPr="002F799E">
        <w:t xml:space="preserve">But the family kept its hand in the Independence Avenue property even after their daughter attained office and a six-figure public salary. In June 2016, the family refinanced the home, splitting off a six-figure chunk of the mortgage to an entity called SKMM </w:t>
      </w:r>
      <w:r w:rsidRPr="002F799E">
        <w:lastRenderedPageBreak/>
        <w:t>Properties, which bears her parents’ and brother’s initials</w:t>
      </w:r>
      <w:r>
        <w:t xml:space="preserve">, but in which the congresswoman holds no apparent stake.” [Daily Beast, </w:t>
      </w:r>
      <w:hyperlink r:id="rId36" w:history="1">
        <w:r w:rsidRPr="00A16C4D">
          <w:rPr>
            <w:rStyle w:val="Hyperlink"/>
          </w:rPr>
          <w:t>4/14/24</w:t>
        </w:r>
      </w:hyperlink>
      <w:r>
        <w:t>]</w:t>
      </w:r>
    </w:p>
    <w:p w14:paraId="50A2CE05" w14:textId="77777777" w:rsidR="00652C34" w:rsidRDefault="00652C34" w:rsidP="00007F30"/>
    <w:p w14:paraId="02269BB2" w14:textId="34690D7C" w:rsidR="0063397E" w:rsidRDefault="003D7252" w:rsidP="0063397E">
      <w:pPr>
        <w:pStyle w:val="H2"/>
      </w:pPr>
      <w:r>
        <w:rPr>
          <w:caps w:val="0"/>
        </w:rPr>
        <w:t xml:space="preserve">2006 – 2012: </w:t>
      </w:r>
      <w:r w:rsidR="00613653">
        <w:rPr>
          <w:caps w:val="0"/>
        </w:rPr>
        <w:t>POLITICAL CAREER</w:t>
      </w:r>
    </w:p>
    <w:p w14:paraId="69C26D7C" w14:textId="77777777" w:rsidR="0063397E" w:rsidRDefault="0063397E" w:rsidP="00007F30"/>
    <w:p w14:paraId="7B50CAAF" w14:textId="34FEEB71" w:rsidR="0063397E" w:rsidRDefault="00613653" w:rsidP="0063397E">
      <w:pPr>
        <w:pStyle w:val="H3"/>
      </w:pPr>
      <w:r>
        <w:rPr>
          <w:caps w:val="0"/>
        </w:rPr>
        <w:t xml:space="preserve">2006-2007: STEFANIK LANDED A JOB IN THE </w:t>
      </w:r>
      <w:r w:rsidR="006036A3">
        <w:rPr>
          <w:caps w:val="0"/>
        </w:rPr>
        <w:t xml:space="preserve">BUSH </w:t>
      </w:r>
      <w:r>
        <w:rPr>
          <w:caps w:val="0"/>
        </w:rPr>
        <w:t>WHITE HOUSE JUST FOUR DAYS AFTER GRADUATING FROM HARVARD</w:t>
      </w:r>
    </w:p>
    <w:p w14:paraId="07E5F771" w14:textId="77777777" w:rsidR="0063397E" w:rsidRDefault="0063397E" w:rsidP="00007F30"/>
    <w:p w14:paraId="16F8A146" w14:textId="77777777" w:rsidR="0063397E" w:rsidRDefault="0063397E" w:rsidP="0063397E">
      <w:pPr>
        <w:rPr>
          <w:szCs w:val="20"/>
        </w:rPr>
      </w:pPr>
      <w:r>
        <w:rPr>
          <w:b/>
          <w:bCs/>
          <w:szCs w:val="20"/>
        </w:rPr>
        <w:t xml:space="preserve">Stefanik Said She Worked On The White House Domestic Policy Council And As The Assistant To The Deputy Chief Of Staff. </w:t>
      </w:r>
      <w:r>
        <w:rPr>
          <w:szCs w:val="20"/>
        </w:rPr>
        <w:t>[05:51] HOST: “</w:t>
      </w:r>
      <w:r w:rsidRPr="00ED08A0">
        <w:rPr>
          <w:szCs w:val="20"/>
        </w:rPr>
        <w:t>Well, you mentioned it, so I guess I want to ask you about the Washington experience. What did you do for George W Bush?</w:t>
      </w:r>
      <w:r>
        <w:rPr>
          <w:szCs w:val="20"/>
        </w:rPr>
        <w:t>” [05:58] STEFANIK: “</w:t>
      </w:r>
      <w:r w:rsidRPr="00ED08A0">
        <w:rPr>
          <w:szCs w:val="20"/>
        </w:rPr>
        <w:t>I worked on the Domestic Policy Council for a year, and I worked in the Chief of Staff's office, assisting the Deputy Chief of Staff, overseeing the policy process. And as a young person, it was particularly interesting to be at the apex of policy making. See the importance of reaching out to Congress and working with them on these tough issues. That's something that right now, both Democrats and Republicans have been very critical of this administration on with their lack of outreach to the other branches of government, mainly the House and the Senate.</w:t>
      </w:r>
      <w:r>
        <w:rPr>
          <w:szCs w:val="20"/>
        </w:rPr>
        <w:t xml:space="preserve">” [WAMC, 05:51-06:31, </w:t>
      </w:r>
      <w:hyperlink r:id="rId37" w:history="1">
        <w:r w:rsidRPr="00B82287">
          <w:rPr>
            <w:rStyle w:val="Hyperlink"/>
            <w:szCs w:val="20"/>
          </w:rPr>
          <w:t>8/21/</w:t>
        </w:r>
        <w:r>
          <w:rPr>
            <w:rStyle w:val="Hyperlink"/>
            <w:szCs w:val="20"/>
          </w:rPr>
          <w:t>1</w:t>
        </w:r>
        <w:r w:rsidRPr="00B82287">
          <w:rPr>
            <w:rStyle w:val="Hyperlink"/>
            <w:szCs w:val="20"/>
          </w:rPr>
          <w:t>4</w:t>
        </w:r>
      </w:hyperlink>
      <w:r>
        <w:rPr>
          <w:szCs w:val="20"/>
        </w:rPr>
        <w:t>] (AUDIO)</w:t>
      </w:r>
    </w:p>
    <w:p w14:paraId="5B4FC309" w14:textId="77777777" w:rsidR="0063397E" w:rsidRDefault="0063397E" w:rsidP="0063397E"/>
    <w:p w14:paraId="1DFA0A7C" w14:textId="77777777" w:rsidR="0063397E" w:rsidRPr="00024ADB" w:rsidRDefault="0063397E" w:rsidP="0063397E">
      <w:pPr>
        <w:rPr>
          <w:b/>
          <w:bCs/>
        </w:rPr>
      </w:pPr>
      <w:r w:rsidRPr="00617DE2">
        <w:rPr>
          <w:b/>
          <w:bCs/>
        </w:rPr>
        <w:t>2006</w:t>
      </w:r>
      <w:r>
        <w:rPr>
          <w:b/>
          <w:bCs/>
        </w:rPr>
        <w:t xml:space="preserve"> – 20</w:t>
      </w:r>
      <w:r w:rsidRPr="00617DE2">
        <w:rPr>
          <w:b/>
          <w:bCs/>
        </w:rPr>
        <w:t>07</w:t>
      </w:r>
      <w:r>
        <w:rPr>
          <w:b/>
          <w:bCs/>
        </w:rPr>
        <w:t xml:space="preserve">: </w:t>
      </w:r>
      <w:r w:rsidRPr="00617DE2">
        <w:rPr>
          <w:b/>
          <w:bCs/>
        </w:rPr>
        <w:t xml:space="preserve">Stefanik </w:t>
      </w:r>
      <w:r>
        <w:rPr>
          <w:b/>
          <w:bCs/>
        </w:rPr>
        <w:t>Reported Directly To</w:t>
      </w:r>
      <w:r w:rsidRPr="00617DE2">
        <w:rPr>
          <w:b/>
          <w:bCs/>
        </w:rPr>
        <w:t xml:space="preserve"> Bush White House Domestic Policy Council Director Karl Zinsmeister.</w:t>
      </w:r>
      <w:r>
        <w:rPr>
          <w:b/>
          <w:bCs/>
        </w:rPr>
        <w:t xml:space="preserve"> </w:t>
      </w:r>
      <w:r>
        <w:rPr>
          <w:bCs/>
        </w:rPr>
        <w:t>“</w:t>
      </w:r>
      <w:r w:rsidRPr="00024ADB">
        <w:rPr>
          <w:bCs/>
        </w:rPr>
        <w:t xml:space="preserve">In 2006-07, Elise Stefanik reported to the director of the White House Domestic Policy Council, Karl Zinsmeister. In 2006-07, Elise Stefanik worked as an executive assistant for the White House Domestic Policy Council. Gregory Jacob, author of the Feb. 12 op-ed </w:t>
      </w:r>
      <w:r>
        <w:rPr>
          <w:bCs/>
        </w:rPr>
        <w:t>‘</w:t>
      </w:r>
      <w:r w:rsidRPr="00024ADB">
        <w:rPr>
          <w:bCs/>
        </w:rPr>
        <w:t>Stefanik Disqualifies Herself for the Vice Presidency,</w:t>
      </w:r>
      <w:r>
        <w:rPr>
          <w:bCs/>
        </w:rPr>
        <w:t>’</w:t>
      </w:r>
      <w:r w:rsidRPr="00024ADB">
        <w:rPr>
          <w:bCs/>
        </w:rPr>
        <w:t xml:space="preserve"> was a member of the council. Ms. Stefanik reported to the council’s director, Karl Zinsmeister, not to Mr. Jacob.</w:t>
      </w:r>
      <w:r>
        <w:rPr>
          <w:bCs/>
        </w:rPr>
        <w:t>” [</w:t>
      </w:r>
      <w:r w:rsidRPr="00617DE2">
        <w:rPr>
          <w:bCs/>
        </w:rPr>
        <w:t xml:space="preserve">Wall Street Journal, </w:t>
      </w:r>
      <w:hyperlink r:id="rId38" w:history="1">
        <w:r w:rsidRPr="00617DE2">
          <w:rPr>
            <w:rStyle w:val="Hyperlink"/>
            <w:bCs/>
          </w:rPr>
          <w:t>2/13/24</w:t>
        </w:r>
      </w:hyperlink>
      <w:r w:rsidRPr="00617DE2">
        <w:rPr>
          <w:bCs/>
        </w:rPr>
        <w:t>]</w:t>
      </w:r>
    </w:p>
    <w:p w14:paraId="1C710533" w14:textId="77777777" w:rsidR="0063397E" w:rsidRDefault="0063397E" w:rsidP="0063397E"/>
    <w:p w14:paraId="36E13A50" w14:textId="77777777" w:rsidR="0063397E" w:rsidRDefault="0063397E" w:rsidP="0063397E">
      <w:r>
        <w:rPr>
          <w:b/>
          <w:bCs/>
        </w:rPr>
        <w:t xml:space="preserve">Stefanik Landed A Job As An Assistant In The Bush White House Just Four Days After Graduating From Harvard. </w:t>
      </w:r>
      <w:r>
        <w:t>“</w:t>
      </w:r>
      <w:r w:rsidRPr="004B5BBF">
        <w:t xml:space="preserve">But while Stefanik may be young, she's not green: She first ran for student council in sixth grade; her platform was getting a new snack machine installed, and she won. Four days after graduating from Harvard, she landed a coveted job as an assistant in President George W. Bush's administration. What she learned there led her to help write the 2012 Republican party platform-at just age 28-and prep Rep. Paul Ryan (R-Wis.) for the </w:t>
      </w:r>
      <w:proofErr w:type="gramStart"/>
      <w:r w:rsidRPr="004B5BBF">
        <w:t>vice presidential</w:t>
      </w:r>
      <w:proofErr w:type="gramEnd"/>
      <w:r w:rsidRPr="004B5BBF">
        <w:t xml:space="preserve"> debates.</w:t>
      </w:r>
      <w:r>
        <w:t xml:space="preserve">” [Glamour, </w:t>
      </w:r>
      <w:hyperlink r:id="rId39" w:history="1">
        <w:r w:rsidRPr="002E1A56">
          <w:rPr>
            <w:rStyle w:val="Hyperlink"/>
          </w:rPr>
          <w:t>1/6/15</w:t>
        </w:r>
      </w:hyperlink>
      <w:r>
        <w:t>]</w:t>
      </w:r>
    </w:p>
    <w:p w14:paraId="6020C10D" w14:textId="77777777" w:rsidR="0063397E" w:rsidRDefault="0063397E" w:rsidP="00007F30"/>
    <w:p w14:paraId="68C59DB2" w14:textId="1A47A14C" w:rsidR="0063397E" w:rsidRDefault="00613653" w:rsidP="0063397E">
      <w:pPr>
        <w:pStyle w:val="H3"/>
      </w:pPr>
      <w:r>
        <w:rPr>
          <w:caps w:val="0"/>
        </w:rPr>
        <w:t>2009: STEFANIK FOUNDED AMERICAN MAGGIE</w:t>
      </w:r>
    </w:p>
    <w:p w14:paraId="5494B6B2" w14:textId="77777777" w:rsidR="0063397E" w:rsidRDefault="0063397E" w:rsidP="00007F30"/>
    <w:p w14:paraId="7CF2CFE8" w14:textId="77777777" w:rsidR="0063397E" w:rsidRPr="002B50B2" w:rsidRDefault="0063397E" w:rsidP="0063397E">
      <w:pPr>
        <w:rPr>
          <w:b/>
        </w:rPr>
      </w:pPr>
      <w:r>
        <w:rPr>
          <w:b/>
        </w:rPr>
        <w:t xml:space="preserve">2009: </w:t>
      </w:r>
      <w:r w:rsidRPr="002B50B2">
        <w:rPr>
          <w:b/>
        </w:rPr>
        <w:t>Stefanik Founded American Maggie</w:t>
      </w:r>
      <w:r>
        <w:rPr>
          <w:b/>
        </w:rPr>
        <w:t>,</w:t>
      </w:r>
      <w:r w:rsidRPr="002B50B2">
        <w:rPr>
          <w:b/>
        </w:rPr>
        <w:t xml:space="preserve"> A Conservative Website </w:t>
      </w:r>
      <w:r>
        <w:rPr>
          <w:b/>
        </w:rPr>
        <w:t>That</w:t>
      </w:r>
      <w:r w:rsidRPr="002B50B2">
        <w:rPr>
          <w:b/>
        </w:rPr>
        <w:t xml:space="preserve"> Promote</w:t>
      </w:r>
      <w:r>
        <w:rPr>
          <w:b/>
        </w:rPr>
        <w:t>d</w:t>
      </w:r>
      <w:r w:rsidRPr="002B50B2">
        <w:rPr>
          <w:b/>
        </w:rPr>
        <w:t xml:space="preserve"> “Opinion Articles And Social Networking Tools Targeted Toward Republican And Conservative Women</w:t>
      </w:r>
      <w:r>
        <w:rPr>
          <w:b/>
        </w:rPr>
        <w:t>.</w:t>
      </w:r>
      <w:r w:rsidRPr="002B50B2">
        <w:rPr>
          <w:b/>
        </w:rPr>
        <w:t>”</w:t>
      </w:r>
      <w:r>
        <w:rPr>
          <w:b/>
        </w:rPr>
        <w:t xml:space="preserve"> </w:t>
      </w:r>
      <w:r>
        <w:t>“</w:t>
      </w:r>
      <w:r w:rsidRPr="002B50B2">
        <w:t>A Web site chock full of opinion articles and social networking tools targeted toward Republican and conservative women went live this</w:t>
      </w:r>
      <w:r>
        <w:t xml:space="preserve"> </w:t>
      </w:r>
      <w:r w:rsidRPr="002B50B2">
        <w:t>week.</w:t>
      </w:r>
      <w:r>
        <w:t xml:space="preserve"> </w:t>
      </w:r>
      <w:r w:rsidRPr="002B50B2">
        <w:t>AmericanMaggie.com founder Elise Stefanik, a 2006 Harvard graduate who worked on domestic policy for the Bush White House and on the New York 20th District special election, said she hopes to fill a void in the conservative movement by giving women a place to participate in the free exchange of ideas.</w:t>
      </w:r>
      <w:r>
        <w:t xml:space="preserve"> </w:t>
      </w:r>
      <w:r w:rsidRPr="002B50B2">
        <w:t>‘There is a need for this kind of platform,’ she told The Washington Times in a telephone interview. ‘We are going to have lots of content and many stand-alone opinion articles, rather than just a blog.’</w:t>
      </w:r>
      <w:r>
        <w:t>” [</w:t>
      </w:r>
      <w:r w:rsidRPr="003B0921">
        <w:t>The Washington Times</w:t>
      </w:r>
      <w:r>
        <w:t>, 9/11/09]</w:t>
      </w:r>
    </w:p>
    <w:p w14:paraId="0A1EF53D" w14:textId="77777777" w:rsidR="0063397E" w:rsidRDefault="0063397E" w:rsidP="0063397E"/>
    <w:p w14:paraId="60B2E5AC" w14:textId="77777777" w:rsidR="0063397E" w:rsidRPr="002B50B2" w:rsidRDefault="0063397E" w:rsidP="0063397E">
      <w:pPr>
        <w:pStyle w:val="ListParagraph"/>
        <w:numPr>
          <w:ilvl w:val="0"/>
          <w:numId w:val="32"/>
        </w:numPr>
        <w:contextualSpacing/>
        <w:rPr>
          <w:b/>
        </w:rPr>
      </w:pPr>
      <w:r w:rsidRPr="002B50B2">
        <w:rPr>
          <w:b/>
        </w:rPr>
        <w:t xml:space="preserve">Stefanik: There Is A Need For This Kind Of Platform […] We Are Going To Have Lots Of Content And Many Stand-Alone Opinion Articles, Rather Than Just A Blog.” </w:t>
      </w:r>
      <w:r>
        <w:t>“</w:t>
      </w:r>
      <w:r w:rsidRPr="002B50B2">
        <w:t>AmericanMaggie.com founder Elise Stefanik, a 2006 Harvard graduate who worked on domestic policy for the Bush White House and on the New York 20th District special election, said she hopes to fill a void in the conservative movement by giving women a place to participate in the free exchange of ideas.</w:t>
      </w:r>
      <w:r>
        <w:t xml:space="preserve"> </w:t>
      </w:r>
      <w:r w:rsidRPr="002B50B2">
        <w:t>There is a need for this kind of platform,’ she told The Washington Times in a telephone interview. ‘We are going to have lots of content and many stand-alone opinion articles, rather than just a blog.</w:t>
      </w:r>
      <w:r>
        <w:t>”</w:t>
      </w:r>
      <w:r w:rsidRPr="002B50B2">
        <w:t xml:space="preserve"> </w:t>
      </w:r>
      <w:r>
        <w:t>[</w:t>
      </w:r>
      <w:r w:rsidRPr="003B0921">
        <w:t>The Washington Times</w:t>
      </w:r>
      <w:r>
        <w:t>, 9/11/09]</w:t>
      </w:r>
    </w:p>
    <w:p w14:paraId="4A21E062" w14:textId="77777777" w:rsidR="0063397E" w:rsidRDefault="0063397E" w:rsidP="0063397E"/>
    <w:p w14:paraId="10A9F4D5" w14:textId="77777777" w:rsidR="0063397E" w:rsidRPr="004F28F1" w:rsidRDefault="0063397E" w:rsidP="0063397E">
      <w:pPr>
        <w:pStyle w:val="ListParagraph"/>
        <w:numPr>
          <w:ilvl w:val="0"/>
          <w:numId w:val="32"/>
        </w:numPr>
        <w:contextualSpacing/>
        <w:rPr>
          <w:b/>
        </w:rPr>
      </w:pPr>
      <w:r w:rsidRPr="002B50B2">
        <w:rPr>
          <w:b/>
        </w:rPr>
        <w:t>Stefanik’s Site Promoted Attacks On Democrats</w:t>
      </w:r>
      <w:r>
        <w:rPr>
          <w:b/>
        </w:rPr>
        <w:t>, Including</w:t>
      </w:r>
      <w:r w:rsidRPr="002B50B2">
        <w:rPr>
          <w:b/>
        </w:rPr>
        <w:t xml:space="preserve"> Calling Michelle Obama An “Empty Icon.” </w:t>
      </w:r>
      <w:r>
        <w:t>“</w:t>
      </w:r>
      <w:r w:rsidRPr="002B50B2">
        <w:t>Miss Stefanik also has a strong advisory board helping her. Among its members are top Republican consultant Ed Gillespie, former White House press secretary Dana Perino and former New Jersey Gov. Christine Todd Whitman.</w:t>
      </w:r>
      <w:r>
        <w:t> </w:t>
      </w:r>
      <w:r w:rsidRPr="002B50B2">
        <w:t>Some of the Web site's top stories during its launch week included a story by Massachusetts Republican Party Chairman Jennifer A. Nassour about how Democrats in her state may change election law and an essay by Skyla Freeman, a former writer for President George W. Bush, about first lady Michelle Obama's style called ‘Empty Icon.’</w:t>
      </w:r>
      <w:r>
        <w:t>” [</w:t>
      </w:r>
      <w:r w:rsidRPr="003B0921">
        <w:t>The Washington Times</w:t>
      </w:r>
      <w:r>
        <w:t>, 9/11/09]</w:t>
      </w:r>
    </w:p>
    <w:p w14:paraId="53137F73" w14:textId="77777777" w:rsidR="0063397E" w:rsidRDefault="0063397E" w:rsidP="00007F30"/>
    <w:p w14:paraId="37EECC9D" w14:textId="77777777" w:rsidR="0063397E" w:rsidRPr="00B53286" w:rsidRDefault="0063397E" w:rsidP="0063397E">
      <w:r>
        <w:rPr>
          <w:b/>
          <w:bCs/>
        </w:rPr>
        <w:t xml:space="preserve">Stefanik Used The Property To Collect Checks For American Maggie LLC From Political Candidates. </w:t>
      </w:r>
      <w:r>
        <w:t>“</w:t>
      </w:r>
      <w:r w:rsidRPr="00EA3E21">
        <w:t xml:space="preserve">When the curtain closed on an era of Republican rule in 2009, Stefanik launched her own company, American Maggie LLC. Little information about this entity, formed in notoriously opaque Delaware, is available, but it ran a conservative blog and in 2010 started cashing checks from federal committees—the first from a PAC tied to then-Minnesota Gov. Tim Pawlenty, </w:t>
      </w:r>
      <w:r w:rsidRPr="00EA3E21">
        <w:lastRenderedPageBreak/>
        <w:t>whom Stefanik worked for during his infamously short-lived presidential campaign in 2011.</w:t>
      </w:r>
      <w:r>
        <w:t xml:space="preserve"> </w:t>
      </w:r>
      <w:r w:rsidRPr="00EA4BDF">
        <w:t>Federal Election Commission records show that first check went into a P.O. Box. But the second—and all future payments—landed at a 2,136 square foot, wood-floored townhouse on Independence Avenue, a bare six blocks from the east end of the National Mall.</w:t>
      </w:r>
      <w:r>
        <w:t xml:space="preserve"> […] </w:t>
      </w:r>
      <w:r w:rsidRPr="00B76C5E">
        <w:t>It was at this address that in 2011 Stefanik hosted a fundraiser to help Pawlenty settle debt from his stillborn presidential bid—an event that Politico reported attracted such Republican heavyweights of the time as then-Speaker John Boehner (R-OH) and then-Sen. John McCain (R-AZ), as well as the likes of Sen. John Thune (R-S.D.) and Sen. Lindsey Graham (R-S.C.), who reign in D.C. to this day. It was here, too, that American Maggie continued to collect checks from U.S. Senate candidates through 2011 and 2012, and from the Republican National Committee in 2013.</w:t>
      </w:r>
      <w:r>
        <w:t xml:space="preserve">” [Daily Beast, </w:t>
      </w:r>
      <w:hyperlink r:id="rId40" w:history="1">
        <w:r w:rsidRPr="00A16C4D">
          <w:rPr>
            <w:rStyle w:val="Hyperlink"/>
          </w:rPr>
          <w:t>4/14/24</w:t>
        </w:r>
      </w:hyperlink>
      <w:r>
        <w:t>]</w:t>
      </w:r>
    </w:p>
    <w:p w14:paraId="71F81671" w14:textId="77777777" w:rsidR="00AE67DA" w:rsidRDefault="00AE67DA" w:rsidP="00AE67DA"/>
    <w:p w14:paraId="5581DC18" w14:textId="77777777" w:rsidR="00AE67DA" w:rsidRDefault="00AE67DA" w:rsidP="00AE67DA">
      <w:pPr>
        <w:pStyle w:val="H3"/>
      </w:pPr>
      <w:r>
        <w:rPr>
          <w:caps w:val="0"/>
        </w:rPr>
        <w:t>2009-2011: STEFANIK WORKED FOR THE FOREIGN POLICY INITIATIVE</w:t>
      </w:r>
    </w:p>
    <w:p w14:paraId="71E565E6" w14:textId="77777777" w:rsidR="00AE67DA" w:rsidRDefault="00AE67DA" w:rsidP="00AE67DA"/>
    <w:p w14:paraId="088318F3" w14:textId="77777777" w:rsidR="00AE67DA" w:rsidRDefault="00AE67DA" w:rsidP="00AE67DA">
      <w:r>
        <w:rPr>
          <w:b/>
        </w:rPr>
        <w:t xml:space="preserve">Stefanik Worked </w:t>
      </w:r>
      <w:proofErr w:type="gramStart"/>
      <w:r>
        <w:rPr>
          <w:b/>
        </w:rPr>
        <w:t>For</w:t>
      </w:r>
      <w:proofErr w:type="gramEnd"/>
      <w:r>
        <w:rPr>
          <w:b/>
        </w:rPr>
        <w:t xml:space="preserve"> </w:t>
      </w:r>
      <w:proofErr w:type="gramStart"/>
      <w:r>
        <w:rPr>
          <w:b/>
        </w:rPr>
        <w:t>The</w:t>
      </w:r>
      <w:proofErr w:type="gramEnd"/>
      <w:r>
        <w:rPr>
          <w:b/>
        </w:rPr>
        <w:t xml:space="preserve"> Foreign Policy Initiative, A Conservative Think Tank That Advocated </w:t>
      </w:r>
      <w:proofErr w:type="gramStart"/>
      <w:r>
        <w:rPr>
          <w:b/>
        </w:rPr>
        <w:t>For</w:t>
      </w:r>
      <w:proofErr w:type="gramEnd"/>
      <w:r>
        <w:rPr>
          <w:b/>
        </w:rPr>
        <w:t xml:space="preserve"> </w:t>
      </w:r>
      <w:proofErr w:type="gramStart"/>
      <w:r>
        <w:rPr>
          <w:b/>
        </w:rPr>
        <w:t>An</w:t>
      </w:r>
      <w:proofErr w:type="gramEnd"/>
      <w:r>
        <w:rPr>
          <w:b/>
        </w:rPr>
        <w:t xml:space="preserve"> Active US Military Role </w:t>
      </w:r>
      <w:proofErr w:type="gramStart"/>
      <w:r>
        <w:rPr>
          <w:b/>
        </w:rPr>
        <w:t>Overseas, And</w:t>
      </w:r>
      <w:proofErr w:type="gramEnd"/>
      <w:r>
        <w:rPr>
          <w:b/>
        </w:rPr>
        <w:t xml:space="preserve"> Hosted One </w:t>
      </w:r>
      <w:proofErr w:type="gramStart"/>
      <w:r>
        <w:rPr>
          <w:b/>
        </w:rPr>
        <w:t>Of</w:t>
      </w:r>
      <w:proofErr w:type="gramEnd"/>
      <w:r>
        <w:rPr>
          <w:b/>
        </w:rPr>
        <w:t xml:space="preserve"> Their Podcasts. </w:t>
      </w:r>
      <w:r>
        <w:rPr>
          <w:bCs/>
        </w:rPr>
        <w:t>“</w:t>
      </w:r>
      <w:r w:rsidRPr="00115E19">
        <w:rPr>
          <w:bCs/>
        </w:rPr>
        <w:t>Even before coming to the North Country, foreign policy was a big part of Stefanik’s focus. She worked for a conservative think-tank in Washington, the Foreign Policy Initiative, which pushes for an active U.S. military role overseas. She hosted one of that group’s podcasts.</w:t>
      </w:r>
      <w:r>
        <w:rPr>
          <w:bCs/>
        </w:rPr>
        <w:t xml:space="preserve">” </w:t>
      </w:r>
      <w:r>
        <w:t xml:space="preserve">[NCPR, </w:t>
      </w:r>
      <w:hyperlink r:id="rId41" w:history="1">
        <w:r w:rsidRPr="00862245">
          <w:rPr>
            <w:rStyle w:val="Hyperlink"/>
          </w:rPr>
          <w:t>10/12/16</w:t>
        </w:r>
      </w:hyperlink>
      <w:r>
        <w:t>]</w:t>
      </w:r>
    </w:p>
    <w:p w14:paraId="6B241716" w14:textId="77777777" w:rsidR="00283494" w:rsidRDefault="00283494" w:rsidP="00007F30"/>
    <w:p w14:paraId="700D42B1" w14:textId="72F1C81B" w:rsidR="00283494" w:rsidRDefault="00613653" w:rsidP="00283494">
      <w:pPr>
        <w:pStyle w:val="H3"/>
      </w:pPr>
      <w:r>
        <w:rPr>
          <w:caps w:val="0"/>
        </w:rPr>
        <w:t>2012: STEFANIK WROTE THE REPUBLICAN PARTY PLATFORM</w:t>
      </w:r>
    </w:p>
    <w:p w14:paraId="48FF0AFC" w14:textId="77777777" w:rsidR="0063397E" w:rsidRDefault="0063397E" w:rsidP="00007F30"/>
    <w:p w14:paraId="3D4EE781" w14:textId="77777777" w:rsidR="00283494" w:rsidRDefault="00283494" w:rsidP="00283494">
      <w:r>
        <w:rPr>
          <w:b/>
          <w:bCs/>
        </w:rPr>
        <w:t xml:space="preserve">Stefanik Helped Write The 2012 Republican Party Platform. </w:t>
      </w:r>
      <w:r>
        <w:t>“</w:t>
      </w:r>
      <w:r w:rsidRPr="004B5BBF">
        <w:t xml:space="preserve">But while Stefanik may be young, she's not green: She first ran for student council in sixth grade; her platform was getting a new snack machine installed, and she won. Four days after graduating from Harvard, she landed a coveted job as an assistant in President George W. Bush's administration. What she learned there led her to help write the 2012 Republican party platform-at just age 28-and prep Rep. Paul Ryan (R-Wis.) for the </w:t>
      </w:r>
      <w:proofErr w:type="gramStart"/>
      <w:r w:rsidRPr="004B5BBF">
        <w:t>vice presidential</w:t>
      </w:r>
      <w:proofErr w:type="gramEnd"/>
      <w:r w:rsidRPr="004B5BBF">
        <w:t xml:space="preserve"> debates.</w:t>
      </w:r>
      <w:r>
        <w:t xml:space="preserve">” [Glamour, </w:t>
      </w:r>
      <w:hyperlink r:id="rId42" w:history="1">
        <w:r w:rsidRPr="002E1A56">
          <w:rPr>
            <w:rStyle w:val="Hyperlink"/>
          </w:rPr>
          <w:t>1/6/15</w:t>
        </w:r>
      </w:hyperlink>
      <w:r>
        <w:t>]</w:t>
      </w:r>
    </w:p>
    <w:p w14:paraId="1714052D" w14:textId="77777777" w:rsidR="00283494" w:rsidRDefault="00283494" w:rsidP="00283494"/>
    <w:p w14:paraId="7617437F" w14:textId="77777777" w:rsidR="00283494" w:rsidRDefault="00283494" w:rsidP="00283494">
      <w:r>
        <w:rPr>
          <w:b/>
          <w:bCs/>
        </w:rPr>
        <w:t xml:space="preserve">Politico: Stefanik Was Running On A Platform Similar To What She Helped Write For The RNC In 2012 Which, Among Other Things, Included Cutting Regulations. </w:t>
      </w:r>
      <w:r>
        <w:t>“</w:t>
      </w:r>
      <w:r w:rsidRPr="000E1F43">
        <w:t>Stefanik, who stresses her small-business experience on the trail, is running on a platform not that different from the one she helped co-author for the Republican National Convention in 2012: the repeal of Obamacare, a simplified tax code, less regulation and protection of military spending -- in this case, jobs at Fort Drum, the district's largest employer.</w:t>
      </w:r>
      <w:r>
        <w:t xml:space="preserve">” [Politico, </w:t>
      </w:r>
      <w:hyperlink r:id="rId43" w:history="1">
        <w:r w:rsidRPr="000E1F43">
          <w:rPr>
            <w:rStyle w:val="Hyperlink"/>
          </w:rPr>
          <w:t>8/13/14</w:t>
        </w:r>
      </w:hyperlink>
      <w:r>
        <w:t>]</w:t>
      </w:r>
    </w:p>
    <w:p w14:paraId="17CBAC0C" w14:textId="77777777" w:rsidR="00283494" w:rsidRDefault="00283494" w:rsidP="00283494"/>
    <w:p w14:paraId="7B93FAB5" w14:textId="30756FA4" w:rsidR="00283494" w:rsidRDefault="00613653" w:rsidP="00283494">
      <w:pPr>
        <w:pStyle w:val="H3"/>
      </w:pPr>
      <w:r>
        <w:rPr>
          <w:caps w:val="0"/>
        </w:rPr>
        <w:t>2012: STEFANIK WORKED FOR PAUL RYAN DURING HIS VICE-PRESIDENTIAL BID</w:t>
      </w:r>
    </w:p>
    <w:p w14:paraId="7705F45A" w14:textId="77777777" w:rsidR="00283494" w:rsidRDefault="00283494" w:rsidP="00283494"/>
    <w:p w14:paraId="3A7C119D" w14:textId="77777777" w:rsidR="00283494" w:rsidRPr="0084222E" w:rsidRDefault="00283494" w:rsidP="00283494">
      <w:r>
        <w:rPr>
          <w:b/>
          <w:bCs/>
        </w:rPr>
        <w:t>2012: Stefanik Was A Debate Coach And Policy Adviser To Paul Ryan During His Vice-Presidential Bid.</w:t>
      </w:r>
      <w:r>
        <w:t xml:space="preserve"> “</w:t>
      </w:r>
      <w:r w:rsidRPr="00006A80">
        <w:t>House Speaker Paul Ryan, the Wisconsin Republican who helped launch Stefanik's career by hiring her as a debate coach and policy adviser in his 2012 vice presidential bid, was, like Schumer, a prominent voice against the move to tax Apple.</w:t>
      </w:r>
      <w:r>
        <w:t>” [Massena Daily Courier-Observer, 9/2/16]</w:t>
      </w:r>
    </w:p>
    <w:p w14:paraId="44BC83AF" w14:textId="77777777" w:rsidR="00283494" w:rsidRDefault="00283494" w:rsidP="00283494"/>
    <w:p w14:paraId="0F14ADA3" w14:textId="77777777" w:rsidR="00283494" w:rsidRDefault="00283494" w:rsidP="00283494">
      <w:r>
        <w:rPr>
          <w:b/>
          <w:bCs/>
        </w:rPr>
        <w:t xml:space="preserve">Stefanik Prepped Paul Ryan For The 2012 Vice-Presidential Debates. </w:t>
      </w:r>
      <w:r>
        <w:t>“</w:t>
      </w:r>
      <w:r w:rsidRPr="004B5BBF">
        <w:t xml:space="preserve">But while Stefanik may be young, she's not green: She first ran for student council in sixth grade; her platform was getting a new snack machine installed, and she won. Four days after graduating from Harvard, she landed a coveted job as an assistant in President George W. Bush's administration. What she learned there led her to help write the 2012 Republican party platform-at just age 28-and prep Rep. Paul Ryan (R-Wis.) for the </w:t>
      </w:r>
      <w:proofErr w:type="gramStart"/>
      <w:r w:rsidRPr="004B5BBF">
        <w:t>vice presidential</w:t>
      </w:r>
      <w:proofErr w:type="gramEnd"/>
      <w:r w:rsidRPr="004B5BBF">
        <w:t xml:space="preserve"> debates.</w:t>
      </w:r>
      <w:r>
        <w:t xml:space="preserve">” [Glamour, </w:t>
      </w:r>
      <w:hyperlink r:id="rId44" w:history="1">
        <w:r w:rsidRPr="002E1A56">
          <w:rPr>
            <w:rStyle w:val="Hyperlink"/>
          </w:rPr>
          <w:t>1/6/15</w:t>
        </w:r>
      </w:hyperlink>
      <w:r>
        <w:t>]</w:t>
      </w:r>
    </w:p>
    <w:p w14:paraId="6D40EE89" w14:textId="77777777" w:rsidR="00283494" w:rsidRDefault="00283494" w:rsidP="00007F30"/>
    <w:p w14:paraId="2BC86567" w14:textId="275DAC76" w:rsidR="00283494" w:rsidRDefault="00613653" w:rsidP="00283494">
      <w:pPr>
        <w:pStyle w:val="H3"/>
      </w:pPr>
      <w:r>
        <w:rPr>
          <w:caps w:val="0"/>
        </w:rPr>
        <w:t>2012: STEFANIK WORKED ON TIM PAWLENTY’S PRESIDENTIAL CAMPAIGN</w:t>
      </w:r>
    </w:p>
    <w:p w14:paraId="360D59D1" w14:textId="77777777" w:rsidR="00283494" w:rsidRDefault="00283494" w:rsidP="00007F30"/>
    <w:p w14:paraId="32803912" w14:textId="77777777" w:rsidR="00283494" w:rsidRDefault="00283494" w:rsidP="00283494">
      <w:r>
        <w:rPr>
          <w:b/>
          <w:bCs/>
        </w:rPr>
        <w:t>2012: Stefanik Worked On Tim Pawlenty’s Presidential Campaign.</w:t>
      </w:r>
      <w:r>
        <w:t xml:space="preserve"> “</w:t>
      </w:r>
      <w:r w:rsidRPr="0098226E">
        <w:t>Stefanik grew up just south of the district, in Albany. After graduating from Harvard University, she worked in the George W. Bush White House. In 2012, she joined Tim Pawlenty’s presidential campaign, and she later worked for Ryan after he became Mitt Romney’s running mate. She moved back to the area shortly before the 2014 race, using her parents’ vacation home in Willsboro as her residence.</w:t>
      </w:r>
      <w:r>
        <w:t xml:space="preserve">” [Roll Call, </w:t>
      </w:r>
      <w:hyperlink r:id="rId45" w:history="1">
        <w:r w:rsidRPr="00F24998">
          <w:rPr>
            <w:rStyle w:val="Hyperlink"/>
          </w:rPr>
          <w:t>5/5/19</w:t>
        </w:r>
      </w:hyperlink>
      <w:r>
        <w:t>]</w:t>
      </w:r>
    </w:p>
    <w:p w14:paraId="7C1A45A5" w14:textId="77777777" w:rsidR="00283494" w:rsidRDefault="00283494" w:rsidP="00283494"/>
    <w:p w14:paraId="16EED08B" w14:textId="77777777" w:rsidR="00283494" w:rsidRDefault="00283494" w:rsidP="00283494">
      <w:r>
        <w:rPr>
          <w:b/>
          <w:bCs/>
        </w:rPr>
        <w:t>2011: Stefanik Hosted A Fundraiser For Tim Pawlenty At Her DC Townhouse.</w:t>
      </w:r>
      <w:r>
        <w:t xml:space="preserve"> “</w:t>
      </w:r>
      <w:r w:rsidRPr="00041C6D">
        <w:t>It was at this address that in 2011 Stefanik hosted a fundraiser to help Pawlenty settle debt from his stillborn presidential bid—an event that Politico reported attracted such Republican heavyweights of the time as then-Speaker John Boehner (R-OH) and then-Sen. John McCain (R-AZ), as well as the likes of Sen. John Thune (R-S.D.) and Sen. Lindsey Graham (R-S.C.), who reign in D.C. to this day. It was here, too, that American Maggie continued to collect checks from U.S. Senate candidates through 2011 and 2012, and from the Republican National Committee in 2013. And it was also the address Stefanik gave when making two contributions to Mitt Romney’s failed 2012 presidential campaign, during which she served as a debate prep coach for vice presidential nominee Paul Ryan.</w:t>
      </w:r>
      <w:r>
        <w:t xml:space="preserve">” [Daily Beast, </w:t>
      </w:r>
      <w:hyperlink r:id="rId46" w:history="1">
        <w:r w:rsidRPr="00A16C4D">
          <w:rPr>
            <w:rStyle w:val="Hyperlink"/>
          </w:rPr>
          <w:t>4/14/24</w:t>
        </w:r>
      </w:hyperlink>
      <w:r>
        <w:t>]</w:t>
      </w:r>
    </w:p>
    <w:p w14:paraId="4CB33813" w14:textId="77777777" w:rsidR="00156216" w:rsidRDefault="00156216" w:rsidP="00156216"/>
    <w:p w14:paraId="76EA28BD" w14:textId="7E09CA60" w:rsidR="00156216" w:rsidRDefault="00613653" w:rsidP="00156216">
      <w:pPr>
        <w:pStyle w:val="H2"/>
      </w:pPr>
      <w:r>
        <w:rPr>
          <w:caps w:val="0"/>
        </w:rPr>
        <w:lastRenderedPageBreak/>
        <w:t>2014 – PRESENT: CONGRESSIONAL CAMPAIGNS</w:t>
      </w:r>
    </w:p>
    <w:p w14:paraId="1029E295" w14:textId="77777777" w:rsidR="00156216" w:rsidRDefault="00156216" w:rsidP="00156216"/>
    <w:p w14:paraId="31E634A3" w14:textId="4B8735D9" w:rsidR="00156216" w:rsidRDefault="00613653" w:rsidP="00156216">
      <w:pPr>
        <w:pStyle w:val="H3"/>
      </w:pPr>
      <w:r>
        <w:rPr>
          <w:caps w:val="0"/>
        </w:rPr>
        <w:t>2014: STEFANIK RAN HER FIRST CAMPAIGN FOR CONGRESS</w:t>
      </w:r>
      <w:r w:rsidR="006036A3">
        <w:rPr>
          <w:caps w:val="0"/>
        </w:rPr>
        <w:t>, BECOMING THE YOUNGEST WOMAN ELECTED TO CONGRESS</w:t>
      </w:r>
    </w:p>
    <w:p w14:paraId="56658F21" w14:textId="77777777" w:rsidR="00156216" w:rsidRDefault="00156216" w:rsidP="00156216"/>
    <w:p w14:paraId="1130CAF8" w14:textId="77777777" w:rsidR="00156216" w:rsidRDefault="00156216" w:rsidP="00156216">
      <w:r w:rsidRPr="00776290">
        <w:rPr>
          <w:b/>
          <w:bCs/>
        </w:rPr>
        <w:t>HEADLINE: “Elise Stefanik Becomes Youngest Woman Ever Elected To Congress</w:t>
      </w:r>
      <w:r>
        <w:rPr>
          <w:b/>
          <w:bCs/>
        </w:rPr>
        <w:t>.</w:t>
      </w:r>
      <w:r w:rsidRPr="00776290">
        <w:rPr>
          <w:b/>
          <w:bCs/>
        </w:rPr>
        <w:t>”</w:t>
      </w:r>
      <w:r>
        <w:rPr>
          <w:b/>
          <w:bCs/>
        </w:rPr>
        <w:t xml:space="preserve"> </w:t>
      </w:r>
      <w:r>
        <w:t xml:space="preserve">[Washington Examiner, </w:t>
      </w:r>
      <w:hyperlink r:id="rId47" w:history="1">
        <w:r w:rsidRPr="00776290">
          <w:rPr>
            <w:rStyle w:val="Hyperlink"/>
          </w:rPr>
          <w:t>11/5/14</w:t>
        </w:r>
      </w:hyperlink>
      <w:r>
        <w:t>]</w:t>
      </w:r>
    </w:p>
    <w:p w14:paraId="17E747BD" w14:textId="77777777" w:rsidR="00156216" w:rsidRDefault="00156216" w:rsidP="00156216"/>
    <w:p w14:paraId="1EB7E79E" w14:textId="77777777" w:rsidR="00156216" w:rsidRDefault="00156216" w:rsidP="00156216">
      <w:pPr>
        <w:pStyle w:val="ListParagraph"/>
        <w:numPr>
          <w:ilvl w:val="0"/>
          <w:numId w:val="36"/>
        </w:numPr>
      </w:pPr>
      <w:r w:rsidRPr="00776290">
        <w:rPr>
          <w:b/>
          <w:bCs/>
        </w:rPr>
        <w:t>2014: Stefanik Was The Youngest Woman Elected To Congress After The Race To Replace Democrat Bill Owens.</w:t>
      </w:r>
      <w:r>
        <w:t xml:space="preserve"> </w:t>
      </w:r>
      <w:r w:rsidRPr="00776290">
        <w:t>“At just 30 years old, Republican Elise Stefanik has become the youngest woman ever elected to Congress. The race to replace retiring Democratic Rep. Bill Owens, between Stefanik and Democrat Aaron Woolf, seemed like it would be close at first. But late polls showed Stefanik leading by double digits.” </w:t>
      </w:r>
      <w:r>
        <w:t xml:space="preserve">[Washington Examiner, </w:t>
      </w:r>
      <w:hyperlink r:id="rId48" w:history="1">
        <w:r w:rsidRPr="00776290">
          <w:rPr>
            <w:rStyle w:val="Hyperlink"/>
          </w:rPr>
          <w:t>11/5/14</w:t>
        </w:r>
      </w:hyperlink>
      <w:r>
        <w:t>]</w:t>
      </w:r>
    </w:p>
    <w:p w14:paraId="103D5698" w14:textId="77777777" w:rsidR="00156216" w:rsidRDefault="00156216" w:rsidP="00156216"/>
    <w:p w14:paraId="1C2FAF8E" w14:textId="77777777" w:rsidR="00156216" w:rsidRPr="00E31B58" w:rsidRDefault="00156216" w:rsidP="00156216">
      <w:pPr>
        <w:rPr>
          <w:b/>
          <w:bCs/>
        </w:rPr>
      </w:pPr>
      <w:r>
        <w:rPr>
          <w:b/>
          <w:bCs/>
        </w:rPr>
        <w:t xml:space="preserve">August </w:t>
      </w:r>
      <w:r w:rsidRPr="00E31B58">
        <w:rPr>
          <w:b/>
          <w:bCs/>
        </w:rPr>
        <w:t>2013: Stefanik Launched Her Congressional Campaign After Working For Paul Ryan And The Bush Administration</w:t>
      </w:r>
      <w:r>
        <w:rPr>
          <w:b/>
          <w:bCs/>
        </w:rPr>
        <w:t>. “</w:t>
      </w:r>
      <w:r w:rsidRPr="00E31B58">
        <w:rPr>
          <w:bCs/>
        </w:rPr>
        <w:t>Former Bush administration aide Elise Stefanik will announce her bid to challenge Rep. Bill Owens, D-N.Y., on Tuesday, kicking off her quest for one of the GOP s most elusive House seats in the Empire State.</w:t>
      </w:r>
      <w:r>
        <w:rPr>
          <w:bCs/>
        </w:rPr>
        <w:t xml:space="preserve"> </w:t>
      </w:r>
      <w:r w:rsidRPr="00E31B58">
        <w:rPr>
          <w:bCs/>
        </w:rPr>
        <w:t>Stefanik, who ran debate preparations for Rep. Paul D. Ryan during the 2012 campaign, recently returned to upstate New York to work on her family</w:t>
      </w:r>
      <w:r>
        <w:rPr>
          <w:bCs/>
        </w:rPr>
        <w:t>’</w:t>
      </w:r>
      <w:r w:rsidRPr="00E31B58">
        <w:rPr>
          <w:bCs/>
        </w:rPr>
        <w:t>s plywood business. She introduced her candidacy via an online video shared with CQ Roll Call.</w:t>
      </w:r>
      <w:r>
        <w:rPr>
          <w:bCs/>
        </w:rPr>
        <w:t>” [</w:t>
      </w:r>
      <w:r w:rsidRPr="00E31B58">
        <w:rPr>
          <w:bCs/>
        </w:rPr>
        <w:t>Congressional Quarterly News</w:t>
      </w:r>
      <w:r>
        <w:rPr>
          <w:bCs/>
        </w:rPr>
        <w:t>, 8/6/13]</w:t>
      </w:r>
    </w:p>
    <w:p w14:paraId="6C6EA61C" w14:textId="77777777" w:rsidR="00156216" w:rsidRDefault="00156216" w:rsidP="00156216">
      <w:pPr>
        <w:rPr>
          <w:b/>
          <w:bCs/>
        </w:rPr>
      </w:pPr>
    </w:p>
    <w:p w14:paraId="6BE783F8" w14:textId="77777777" w:rsidR="00156216" w:rsidRPr="00E31B58" w:rsidRDefault="00156216" w:rsidP="00156216">
      <w:pPr>
        <w:pStyle w:val="ListParagraph"/>
        <w:numPr>
          <w:ilvl w:val="0"/>
          <w:numId w:val="35"/>
        </w:numPr>
        <w:contextualSpacing/>
        <w:rPr>
          <w:b/>
          <w:bCs/>
        </w:rPr>
      </w:pPr>
      <w:r w:rsidRPr="00E31B58">
        <w:rPr>
          <w:b/>
          <w:bCs/>
        </w:rPr>
        <w:t xml:space="preserve">Stefanik: “I've Seen Firsthand How Insiders In Washington Have Forgotten To Fight For Average Small Businesses Like Ours On Main Street. I Want To Change That I Want To Listen To Each And Every Upstate New Yorker To Hear Your Commonsense Solutions To Our Country's Problems.” </w:t>
      </w:r>
      <w:r>
        <w:t>“</w:t>
      </w:r>
      <w:r w:rsidRPr="00E31B58">
        <w:t xml:space="preserve">My name is Elise Stefanik. I'm proud to say I was born and raised in upstate New York. Growing up in a small business family, I learned the values of hard work and humility, and I've been blessed with many opportunities in my life. I was the first in my family to graduate from college, and I had the opportunity to make a difference in Washington. I know that my parents are proud that they instilled the values of upstate New York in me to remember along the way, I chose to return home to the north country to be close with my family and help grow our small business. I've seen firsthand how insiders in Washington have forgotten to fight for average small businesses like ours on Main Street. I want to change that I want to listen to </w:t>
      </w:r>
      <w:proofErr w:type="gramStart"/>
      <w:r w:rsidRPr="00E31B58">
        <w:t>each and every</w:t>
      </w:r>
      <w:proofErr w:type="gramEnd"/>
      <w:r w:rsidRPr="00E31B58">
        <w:t xml:space="preserve"> upstate New Yorker to hear your commonsense solutions to our country's problems.</w:t>
      </w:r>
      <w:r>
        <w:t>” [</w:t>
      </w:r>
      <w:r w:rsidRPr="00E31B58">
        <w:t xml:space="preserve">YouTube, Elise Stefanik (Elise for Congress), </w:t>
      </w:r>
      <w:hyperlink r:id="rId49" w:history="1">
        <w:r w:rsidRPr="00E31B58">
          <w:rPr>
            <w:rStyle w:val="Hyperlink"/>
          </w:rPr>
          <w:t>8/6/13</w:t>
        </w:r>
      </w:hyperlink>
      <w:r w:rsidRPr="00E31B58">
        <w:t>]</w:t>
      </w:r>
      <w:r>
        <w:t xml:space="preserve"> (VIDEO) </w:t>
      </w:r>
    </w:p>
    <w:p w14:paraId="2BBEAE6A" w14:textId="77777777" w:rsidR="00156216" w:rsidRDefault="00156216" w:rsidP="00156216"/>
    <w:p w14:paraId="4D35F2F2" w14:textId="77777777" w:rsidR="00156216" w:rsidRPr="004F28F1" w:rsidRDefault="00156216" w:rsidP="00156216">
      <w:pPr>
        <w:pStyle w:val="ListParagraph"/>
        <w:numPr>
          <w:ilvl w:val="0"/>
          <w:numId w:val="35"/>
        </w:numPr>
        <w:contextualSpacing/>
        <w:rPr>
          <w:b/>
        </w:rPr>
      </w:pPr>
      <w:r w:rsidRPr="00E31B58">
        <w:rPr>
          <w:b/>
        </w:rPr>
        <w:t xml:space="preserve">2013: In Stefanik’s Congressional Campaign Announcement Video, She Said, “We Need To Repeal And Replace Obamacare So That You Are In Charge Of Your Health Care And Not The Government. </w:t>
      </w:r>
      <w:r>
        <w:t>“</w:t>
      </w:r>
      <w:r w:rsidRPr="00E31B58">
        <w:t xml:space="preserve">We need to repeal and replace Obamacare so that you </w:t>
      </w:r>
      <w:proofErr w:type="gramStart"/>
      <w:r w:rsidRPr="00E31B58">
        <w:t>are in charge of</w:t>
      </w:r>
      <w:proofErr w:type="gramEnd"/>
      <w:r w:rsidRPr="00E31B58">
        <w:t xml:space="preserve"> your health care and not the government. I'm running for Congress because Washington needs to be reminded of the American Dream, the idea that if you work hard, dream big, you can accomplish anything.</w:t>
      </w:r>
      <w:r>
        <w:t xml:space="preserve"> </w:t>
      </w:r>
      <w:r w:rsidRPr="00E31B58">
        <w:t>We need new leadership, because we deserve results.</w:t>
      </w:r>
      <w:r>
        <w:t>” [</w:t>
      </w:r>
      <w:r w:rsidRPr="00E31B58">
        <w:t xml:space="preserve">YouTube, Elise Stefanik (Elise for Congress), </w:t>
      </w:r>
      <w:hyperlink r:id="rId50" w:history="1">
        <w:r w:rsidRPr="00E31B58">
          <w:rPr>
            <w:rStyle w:val="Hyperlink"/>
          </w:rPr>
          <w:t>8/6/13</w:t>
        </w:r>
      </w:hyperlink>
      <w:r w:rsidRPr="00E31B58">
        <w:t>]</w:t>
      </w:r>
      <w:r>
        <w:t xml:space="preserve"> (VIDEO) </w:t>
      </w:r>
    </w:p>
    <w:p w14:paraId="29B610F9" w14:textId="77777777" w:rsidR="00156216" w:rsidRDefault="00156216" w:rsidP="00156216"/>
    <w:p w14:paraId="48B5D8E1" w14:textId="4CF57BE0" w:rsidR="00156216" w:rsidRDefault="00613653" w:rsidP="00156216">
      <w:pPr>
        <w:pStyle w:val="H4"/>
      </w:pPr>
      <w:r>
        <w:rPr>
          <w:caps w:val="0"/>
        </w:rPr>
        <w:t>2014: STEFANIK DECISIVELY BEAT DOHENY IN THE GOP PRIMARY ELECTION</w:t>
      </w:r>
    </w:p>
    <w:p w14:paraId="034E00F7" w14:textId="77777777" w:rsidR="00156216" w:rsidRDefault="00156216" w:rsidP="00156216"/>
    <w:p w14:paraId="6287B34F" w14:textId="77777777" w:rsidR="00156216" w:rsidRPr="00E278DA" w:rsidRDefault="00156216" w:rsidP="00156216">
      <w:pPr>
        <w:rPr>
          <w:b/>
        </w:rPr>
      </w:pPr>
      <w:r w:rsidRPr="00DC2439">
        <w:rPr>
          <w:b/>
          <w:bCs/>
        </w:rPr>
        <w:t>June 2014:</w:t>
      </w:r>
      <w:r>
        <w:rPr>
          <w:b/>
          <w:bCs/>
        </w:rPr>
        <w:t xml:space="preserve"> </w:t>
      </w:r>
      <w:r w:rsidRPr="00BF0A03">
        <w:rPr>
          <w:b/>
          <w:bCs/>
        </w:rPr>
        <w:t xml:space="preserve">Stefanik </w:t>
      </w:r>
      <w:r>
        <w:rPr>
          <w:b/>
          <w:bCs/>
        </w:rPr>
        <w:t xml:space="preserve">Decisively Beat </w:t>
      </w:r>
      <w:r w:rsidRPr="00BF0A03">
        <w:rPr>
          <w:b/>
          <w:bCs/>
        </w:rPr>
        <w:t>Doheny</w:t>
      </w:r>
      <w:r>
        <w:rPr>
          <w:b/>
          <w:bCs/>
        </w:rPr>
        <w:t xml:space="preserve"> In </w:t>
      </w:r>
      <w:r w:rsidRPr="00BF0A03">
        <w:rPr>
          <w:b/>
          <w:bCs/>
        </w:rPr>
        <w:t>The New York District 21 Election GOP Primar</w:t>
      </w:r>
      <w:r>
        <w:rPr>
          <w:b/>
          <w:bCs/>
        </w:rPr>
        <w:t xml:space="preserve">y With </w:t>
      </w:r>
      <w:r w:rsidRPr="00BF0A03">
        <w:rPr>
          <w:b/>
          <w:bCs/>
        </w:rPr>
        <w:t>61</w:t>
      </w:r>
      <w:r>
        <w:rPr>
          <w:b/>
          <w:bCs/>
        </w:rPr>
        <w:t xml:space="preserve">% And </w:t>
      </w:r>
      <w:r w:rsidRPr="00BF0A03">
        <w:rPr>
          <w:b/>
          <w:bCs/>
        </w:rPr>
        <w:t>15,292</w:t>
      </w:r>
      <w:r>
        <w:rPr>
          <w:b/>
          <w:bCs/>
        </w:rPr>
        <w:t xml:space="preserve"> Votes Compared </w:t>
      </w:r>
      <w:r w:rsidRPr="00BF0A03">
        <w:rPr>
          <w:b/>
          <w:bCs/>
        </w:rPr>
        <w:t>To</w:t>
      </w:r>
      <w:r>
        <w:rPr>
          <w:b/>
          <w:bCs/>
        </w:rPr>
        <w:t xml:space="preserve"> </w:t>
      </w:r>
      <w:r w:rsidRPr="00BF0A03">
        <w:rPr>
          <w:b/>
          <w:bCs/>
        </w:rPr>
        <w:t>Doheny</w:t>
      </w:r>
      <w:r>
        <w:rPr>
          <w:b/>
          <w:bCs/>
        </w:rPr>
        <w:t xml:space="preserve">’s </w:t>
      </w:r>
      <w:r w:rsidRPr="00BF0A03">
        <w:rPr>
          <w:b/>
          <w:bCs/>
        </w:rPr>
        <w:t>39</w:t>
      </w:r>
      <w:r>
        <w:rPr>
          <w:b/>
          <w:bCs/>
        </w:rPr>
        <w:t xml:space="preserve">% And </w:t>
      </w:r>
      <w:r w:rsidRPr="00BF0A03">
        <w:rPr>
          <w:b/>
          <w:bCs/>
        </w:rPr>
        <w:t>9,773 Votes</w:t>
      </w:r>
      <w:r>
        <w:rPr>
          <w:b/>
          <w:bCs/>
        </w:rPr>
        <w:t xml:space="preserve">. </w:t>
      </w:r>
      <w:r>
        <w:rPr>
          <w:bCs/>
        </w:rPr>
        <w:t>“</w:t>
      </w:r>
      <w:r w:rsidRPr="00BF0A03">
        <w:rPr>
          <w:bCs/>
        </w:rPr>
        <w:t>Elise Stefanik, an aide to former President George W. Bush, has defeated Watertown businessman Matt Doheny in Tuesday's Republican primary in New York's 21st Congressional District, the Associated Press has declared.</w:t>
      </w:r>
      <w:r>
        <w:rPr>
          <w:bCs/>
        </w:rPr>
        <w:t xml:space="preserve"> </w:t>
      </w:r>
      <w:r w:rsidRPr="00BF0A03">
        <w:rPr>
          <w:bCs/>
        </w:rPr>
        <w:t>Stefanik was ahead of Doheny 61 percent to 39 percent with 100 percent of the election districts reporting, according to the Associated Press. Stefanik received 15,292 votes to Doheny's 9,773 votes in the 12-county district that stretches across northern New York.</w:t>
      </w:r>
      <w:r>
        <w:rPr>
          <w:bCs/>
        </w:rPr>
        <w:t> </w:t>
      </w:r>
      <w:r w:rsidRPr="00BF0A03">
        <w:rPr>
          <w:bCs/>
        </w:rPr>
        <w:t>Stefanik will now face Democrat Aaron Woolf in the November election to fill the seat left open by the retirement of U.S. Rep. Bill Owens, D-Plattsburgh</w:t>
      </w:r>
      <w:r>
        <w:rPr>
          <w:bCs/>
        </w:rPr>
        <w:t xml:space="preserve">. </w:t>
      </w:r>
      <w:r w:rsidRPr="00BF0A03">
        <w:rPr>
          <w:bCs/>
        </w:rPr>
        <w:t>But the November election might still turn into a four-way race with Woolf, Doheny, Stefanik and Green Party candidate, Matt Funiciello, of Glens Falls</w:t>
      </w:r>
      <w:r>
        <w:rPr>
          <w:bCs/>
        </w:rPr>
        <w:t>.” [</w:t>
      </w:r>
      <w:r w:rsidRPr="00BF0A03">
        <w:rPr>
          <w:bCs/>
        </w:rPr>
        <w:t>The Post Standard</w:t>
      </w:r>
      <w:r>
        <w:rPr>
          <w:bCs/>
        </w:rPr>
        <w:t>, 6/25/14]</w:t>
      </w:r>
    </w:p>
    <w:p w14:paraId="0AF6C4A8" w14:textId="77777777" w:rsidR="00156216" w:rsidRDefault="00156216" w:rsidP="00156216"/>
    <w:p w14:paraId="37E31B2D" w14:textId="77777777" w:rsidR="00156216" w:rsidRDefault="00156216" w:rsidP="00156216">
      <w:pPr>
        <w:rPr>
          <w:bCs/>
        </w:rPr>
      </w:pPr>
      <w:r w:rsidRPr="005D55A8">
        <w:rPr>
          <w:b/>
        </w:rPr>
        <w:t>Doheny Endorsed Stefanik Saying, "I Want My Supporters To Think Long And Hard And Support […] I Think We Should Give Elise A Chance."</w:t>
      </w:r>
      <w:r>
        <w:rPr>
          <w:b/>
        </w:rPr>
        <w:t xml:space="preserve"> </w:t>
      </w:r>
      <w:r>
        <w:rPr>
          <w:bCs/>
        </w:rPr>
        <w:t>“</w:t>
      </w:r>
      <w:r w:rsidRPr="005D55A8">
        <w:rPr>
          <w:bCs/>
        </w:rPr>
        <w:t>Matthew A. Doheny hung up his political armor today, announcing to a small crowd in front of his office that he is abandoning his grail-like quest for the north country's congressional seat.</w:t>
      </w:r>
      <w:r>
        <w:rPr>
          <w:bCs/>
        </w:rPr>
        <w:t> </w:t>
      </w:r>
      <w:r w:rsidRPr="005D55A8">
        <w:rPr>
          <w:bCs/>
        </w:rPr>
        <w:t xml:space="preserve">He said that out of </w:t>
      </w:r>
      <w:r>
        <w:rPr>
          <w:bCs/>
        </w:rPr>
        <w:t>‘</w:t>
      </w:r>
      <w:r w:rsidRPr="005D55A8">
        <w:rPr>
          <w:bCs/>
        </w:rPr>
        <w:t>fairness and principle,</w:t>
      </w:r>
      <w:r>
        <w:rPr>
          <w:bCs/>
        </w:rPr>
        <w:t>’</w:t>
      </w:r>
      <w:r w:rsidRPr="005D55A8">
        <w:rPr>
          <w:bCs/>
        </w:rPr>
        <w:t xml:space="preserve"> he is throwing his support behind Elise M. Stefanik, who defeated him in the June 24 primary, and asked his supporters to do the same.</w:t>
      </w:r>
      <w:r>
        <w:rPr>
          <w:bCs/>
        </w:rPr>
        <w:t> ‘</w:t>
      </w:r>
      <w:r w:rsidRPr="005D55A8">
        <w:rPr>
          <w:bCs/>
        </w:rPr>
        <w:t>I want my supporters to think long and hard and support her,</w:t>
      </w:r>
      <w:r>
        <w:rPr>
          <w:bCs/>
        </w:rPr>
        <w:t>’</w:t>
      </w:r>
      <w:r w:rsidRPr="005D55A8">
        <w:rPr>
          <w:bCs/>
        </w:rPr>
        <w:t xml:space="preserve"> Mr. Doheny said. </w:t>
      </w:r>
      <w:r>
        <w:rPr>
          <w:bCs/>
        </w:rPr>
        <w:t>‘</w:t>
      </w:r>
      <w:r w:rsidRPr="005D55A8">
        <w:rPr>
          <w:bCs/>
        </w:rPr>
        <w:t>I think we should give Elise a chance.</w:t>
      </w:r>
      <w:r>
        <w:rPr>
          <w:bCs/>
        </w:rPr>
        <w:t>’ </w:t>
      </w:r>
      <w:r w:rsidRPr="005D55A8">
        <w:rPr>
          <w:bCs/>
        </w:rPr>
        <w:t>Mr. Doheny said he would make himself available to help the Stefanik campaign in any way it feels is appropriate.</w:t>
      </w:r>
      <w:r>
        <w:rPr>
          <w:bCs/>
        </w:rPr>
        <w:t>” [</w:t>
      </w:r>
      <w:r w:rsidRPr="005D55A8">
        <w:rPr>
          <w:bCs/>
        </w:rPr>
        <w:t>Watertown Daily Times</w:t>
      </w:r>
      <w:r>
        <w:rPr>
          <w:bCs/>
        </w:rPr>
        <w:t xml:space="preserve">, 6/25/25] </w:t>
      </w:r>
    </w:p>
    <w:p w14:paraId="4C1B84C1" w14:textId="77777777" w:rsidR="00613653" w:rsidRDefault="00613653" w:rsidP="00156216">
      <w:pPr>
        <w:rPr>
          <w:bCs/>
        </w:rPr>
      </w:pPr>
    </w:p>
    <w:p w14:paraId="1E966564" w14:textId="3DEC3D46" w:rsidR="00156216" w:rsidRDefault="00613653" w:rsidP="00156216">
      <w:pPr>
        <w:pStyle w:val="H3"/>
      </w:pPr>
      <w:r>
        <w:rPr>
          <w:caps w:val="0"/>
        </w:rPr>
        <w:lastRenderedPageBreak/>
        <w:t>CAMPAIGN FINANCE</w:t>
      </w:r>
    </w:p>
    <w:p w14:paraId="0ABC7137" w14:textId="77777777" w:rsidR="00156216" w:rsidRDefault="00156216" w:rsidP="00156216"/>
    <w:p w14:paraId="7A50142F" w14:textId="71DBA170" w:rsidR="00156216" w:rsidRDefault="00613653" w:rsidP="00156216">
      <w:pPr>
        <w:pStyle w:val="Heading4"/>
      </w:pPr>
      <w:r>
        <w:rPr>
          <w:caps w:val="0"/>
        </w:rPr>
        <w:t>CONTRIBUTIONS</w:t>
      </w:r>
    </w:p>
    <w:p w14:paraId="6D233AAB" w14:textId="77777777" w:rsidR="00156216" w:rsidRDefault="00156216" w:rsidP="00156216"/>
    <w:p w14:paraId="7B8EAC07" w14:textId="77777777" w:rsidR="00156216" w:rsidRPr="00E90587" w:rsidRDefault="00156216" w:rsidP="00156216">
      <w:pPr>
        <w:rPr>
          <w:b/>
          <w:color w:val="222222"/>
        </w:rPr>
      </w:pPr>
      <w:r w:rsidRPr="00E90587">
        <w:rPr>
          <w:b/>
          <w:color w:val="222222"/>
        </w:rPr>
        <w:t xml:space="preserve">Stefanik Raised A Record $3.2 Million After Defending Trump During Impeachment, With Nearly 50,000 New Donors. </w:t>
      </w:r>
      <w:r w:rsidRPr="00E90587">
        <w:rPr>
          <w:color w:val="222222"/>
        </w:rPr>
        <w:t xml:space="preserve">“Republicans who stuck with Mr. Trump were rewarded. After Rep. Elise Stefanik (R., N.Y.) repeatedly attacked Democrats’ impeachment inquiry in televised hearings, her re-election campaign announced it had raised more than $3.2 million in the fourth quarter of 2019 in what her campaign said was a record for the congressional seat. Nearly 50,000 of the donors were new, according to the campaign.” [Wall Street Journal, </w:t>
      </w:r>
      <w:hyperlink r:id="rId51" w:history="1">
        <w:r w:rsidRPr="00E90587">
          <w:rPr>
            <w:rStyle w:val="Hyperlink"/>
          </w:rPr>
          <w:t>1/19/20</w:t>
        </w:r>
      </w:hyperlink>
      <w:r w:rsidRPr="00E90587">
        <w:rPr>
          <w:color w:val="222222"/>
        </w:rPr>
        <w:t>]</w:t>
      </w:r>
    </w:p>
    <w:p w14:paraId="2B6A76C4" w14:textId="77777777" w:rsidR="00156216" w:rsidRDefault="00156216" w:rsidP="00156216"/>
    <w:p w14:paraId="2E5AF82C" w14:textId="77777777" w:rsidR="00156216" w:rsidRPr="002D642A" w:rsidRDefault="00156216" w:rsidP="00156216">
      <w:pPr>
        <w:rPr>
          <w:b/>
        </w:rPr>
      </w:pPr>
      <w:r>
        <w:rPr>
          <w:b/>
        </w:rPr>
        <w:t xml:space="preserve">September 2018: Stefanik Raised More Than $300,000 From Sources Connected To The Financial Industry.  </w:t>
      </w:r>
      <w:r w:rsidRPr="002D642A">
        <w:t>“Across her PAC and campaign, Stefanik raised more than $300,000 from sources tied to the financial industry. PACs that represent large banks — from UBS to Morgan Stanley — and smaller financial institutions, including credit unions, contributed $109,000 to Stefanik's re-election. The congresswoman also raised more than $113,000 from individuals who work for hedge funds, investment management firms and other institutions.</w:t>
      </w:r>
      <w:r>
        <w:t xml:space="preserve">” </w:t>
      </w:r>
      <w:r>
        <w:rPr>
          <w:bCs/>
        </w:rPr>
        <w:t xml:space="preserve">[NCPR, </w:t>
      </w:r>
      <w:hyperlink r:id="rId52" w:history="1">
        <w:r w:rsidRPr="002D642A">
          <w:rPr>
            <w:rStyle w:val="Hyperlink"/>
          </w:rPr>
          <w:t>9/11/18</w:t>
        </w:r>
      </w:hyperlink>
      <w:r>
        <w:rPr>
          <w:bCs/>
        </w:rPr>
        <w:t>]</w:t>
      </w:r>
    </w:p>
    <w:p w14:paraId="72EF87F3" w14:textId="77777777" w:rsidR="00156216" w:rsidRDefault="00156216" w:rsidP="00156216">
      <w:pPr>
        <w:rPr>
          <w:bCs/>
        </w:rPr>
      </w:pPr>
    </w:p>
    <w:p w14:paraId="6A3F588E" w14:textId="77777777" w:rsidR="00156216" w:rsidRPr="002D642A" w:rsidRDefault="00156216" w:rsidP="00156216">
      <w:pPr>
        <w:rPr>
          <w:b/>
        </w:rPr>
      </w:pPr>
      <w:r>
        <w:rPr>
          <w:b/>
        </w:rPr>
        <w:t xml:space="preserve">September 2018: Stefanik Received Campaign Contributions From Military Contractors, Including $20,000 From The Founders Of Palantir, And Roughly $10,000 From Northrop Grumman, Lockheed Martin, And Boeing. </w:t>
      </w:r>
      <w:r w:rsidRPr="002D642A">
        <w:t>“Several military contractors have also contributed to Stefanik's re-election bid through PACs. Stefanik, who sits on the House Armed Services Committee and chairs a subgroup on military cybersecurity, received $20,000 from the founders of Palantir — a tech startup with an $876 million contract to build new software for the U.S. Army. (Palantir's partner in that contract, Raytheon, also contributed to Stefanik's campaign.) Aerospace firms including Northrop Grumman, Lockheed Martin and Boeing have also chipped in approximately $10,000 each.</w:t>
      </w:r>
      <w:r>
        <w:t xml:space="preserve">” </w:t>
      </w:r>
      <w:r>
        <w:rPr>
          <w:bCs/>
        </w:rPr>
        <w:t xml:space="preserve">[NCPR, </w:t>
      </w:r>
      <w:hyperlink r:id="rId53" w:history="1">
        <w:r w:rsidRPr="002D642A">
          <w:rPr>
            <w:rStyle w:val="Hyperlink"/>
          </w:rPr>
          <w:t>9/11/18</w:t>
        </w:r>
      </w:hyperlink>
      <w:r>
        <w:rPr>
          <w:bCs/>
        </w:rPr>
        <w:t>]</w:t>
      </w:r>
    </w:p>
    <w:p w14:paraId="1B35335A" w14:textId="77777777" w:rsidR="00156216" w:rsidRDefault="00156216" w:rsidP="00156216">
      <w:pPr>
        <w:rPr>
          <w:bCs/>
        </w:rPr>
      </w:pPr>
    </w:p>
    <w:p w14:paraId="62FFCF85" w14:textId="77777777" w:rsidR="00156216" w:rsidRPr="00A00197" w:rsidRDefault="00156216" w:rsidP="00156216">
      <w:pPr>
        <w:rPr>
          <w:bCs/>
        </w:rPr>
      </w:pPr>
      <w:r>
        <w:rPr>
          <w:b/>
        </w:rPr>
        <w:t xml:space="preserve">September 2018: Stefanik Received $10,000 From UPS And She Posted Photos Of Herself Delivering Packages In A UPS Uniform. </w:t>
      </w:r>
      <w:r w:rsidRPr="002D642A">
        <w:t>“One donor to Stefanik's campaign caught our eye: United Parcel Service, or UPS. Like many other donors, the company gave Stefanik the maximum contribution under federal law, which is $10,000. On Monday, photos appeared on Stefanik's Twitter accounts of the congresswoman tagging along with UPS employees in Plattsburgh as they delivered packages.</w:t>
      </w:r>
      <w:r>
        <w:t>”</w:t>
      </w:r>
      <w:r>
        <w:rPr>
          <w:bCs/>
        </w:rPr>
        <w:t xml:space="preserve"> [NCPR, </w:t>
      </w:r>
      <w:hyperlink r:id="rId54" w:history="1">
        <w:r w:rsidRPr="002D642A">
          <w:rPr>
            <w:rStyle w:val="Hyperlink"/>
          </w:rPr>
          <w:t>9/11/18</w:t>
        </w:r>
      </w:hyperlink>
      <w:r>
        <w:rPr>
          <w:bCs/>
        </w:rPr>
        <w:t>]</w:t>
      </w:r>
    </w:p>
    <w:p w14:paraId="0AC91AA1" w14:textId="77777777" w:rsidR="00156216" w:rsidRDefault="00156216" w:rsidP="00156216"/>
    <w:p w14:paraId="600F48E2" w14:textId="77777777" w:rsidR="00156216" w:rsidRDefault="00156216" w:rsidP="00156216">
      <w:r>
        <w:rPr>
          <w:b/>
          <w:bCs/>
        </w:rPr>
        <w:t>Asked About Accepting Contributions From PACs, Stefanik Said She Was Proud Of The Contributions She Received.</w:t>
      </w:r>
      <w:r>
        <w:t xml:space="preserve"> “</w:t>
      </w:r>
      <w:r w:rsidRPr="00853452">
        <w:t>A Queensbury woman asked about the large amount of PAC money Stefanik takes and about her accepting contributions from John Bolton, the controversial figure the president has named to replace H.R. McMaster as national security adviser.</w:t>
      </w:r>
      <w:r>
        <w:t> </w:t>
      </w:r>
      <w:r w:rsidRPr="00853452">
        <w:t xml:space="preserve"> The congresswoman said she is proud of the contributions she </w:t>
      </w:r>
      <w:proofErr w:type="gramStart"/>
      <w:r w:rsidRPr="00853452">
        <w:t>receives</w:t>
      </w:r>
      <w:proofErr w:type="gramEnd"/>
      <w:r w:rsidRPr="00853452">
        <w:t xml:space="preserve"> and she does not let her contributions dictate her votes.</w:t>
      </w:r>
      <w:r>
        <w:t>” [Malone Telegram, 4/7/18]</w:t>
      </w:r>
    </w:p>
    <w:p w14:paraId="456C015C" w14:textId="77777777" w:rsidR="00156216" w:rsidRDefault="00156216" w:rsidP="00156216"/>
    <w:p w14:paraId="5B7CF88B" w14:textId="72BFA2A0" w:rsidR="00156216" w:rsidRDefault="00613653" w:rsidP="00156216">
      <w:pPr>
        <w:pStyle w:val="Heading4"/>
      </w:pPr>
      <w:r>
        <w:rPr>
          <w:caps w:val="0"/>
        </w:rPr>
        <w:t>2022: MAIL THEFT OF CAMPAIGN CONTRIBUTIONS</w:t>
      </w:r>
    </w:p>
    <w:p w14:paraId="6457C955" w14:textId="77777777" w:rsidR="00156216" w:rsidRDefault="00156216" w:rsidP="00156216"/>
    <w:p w14:paraId="16D39DBE" w14:textId="77777777" w:rsidR="00156216" w:rsidRDefault="00156216" w:rsidP="00156216">
      <w:r>
        <w:rPr>
          <w:b/>
          <w:bCs/>
        </w:rPr>
        <w:t>2022: Stefanik Asked The USPS To Investigate Mail Theft Of Campaign Contributions From Her Campaign.</w:t>
      </w:r>
      <w:r>
        <w:t xml:space="preserve"> “Rep. Elise Stefanik's campaign says U.S. Postal Service workers stole nearly $20,000 in donor checks from packages they sent through the </w:t>
      </w:r>
      <w:r w:rsidRPr="00F44514">
        <w:t>mail.</w:t>
      </w:r>
      <w:r>
        <w:t> </w:t>
      </w:r>
      <w:r w:rsidRPr="00F44514">
        <w:t xml:space="preserve">The campaign alleges that four separate packages sent in June, October and November 2022 were cut into and that postal police did not escalate the matter. </w:t>
      </w:r>
      <w:r>
        <w:t> </w:t>
      </w:r>
      <w:r w:rsidRPr="00F44514">
        <w:t xml:space="preserve">The Stefanik campaign sent a letter to Postmaster General Louis DeJoy Thursday about the </w:t>
      </w:r>
      <w:r>
        <w:t>‘</w:t>
      </w:r>
      <w:r w:rsidRPr="00F44514">
        <w:t>repeated, targeted theft of campaign contributions from packages sent through the United States Postal Service.</w:t>
      </w:r>
      <w:r>
        <w:t>’</w:t>
      </w:r>
      <w:r w:rsidRPr="00F44514">
        <w:t xml:space="preserve"> </w:t>
      </w:r>
      <w:r>
        <w:t> </w:t>
      </w:r>
      <w:r w:rsidRPr="00F44514">
        <w:t xml:space="preserve">Photos showing ripped mail which contained campaign donor checks Elise Stefanik for </w:t>
      </w:r>
      <w:proofErr w:type="gramStart"/>
      <w:r w:rsidRPr="00F44514">
        <w:t xml:space="preserve">Congress </w:t>
      </w:r>
      <w:r>
        <w:t> ‘</w:t>
      </w:r>
      <w:proofErr w:type="gramEnd"/>
      <w:r w:rsidRPr="00F44514">
        <w:t>Congresswoman Stefanik and her campaign supporters are not the only Americans who have been victimized by mail theft. Mail theft is rampant in the United States, and USPS appears unwilling or unable to effectively deter or prevent it,</w:t>
      </w:r>
      <w:r>
        <w:t>’</w:t>
      </w:r>
      <w:r w:rsidRPr="00F44514">
        <w:t xml:space="preserve"> the letter says.</w:t>
      </w:r>
      <w:r>
        <w:t>” [Denver Gazette, 12/1/22]</w:t>
      </w:r>
    </w:p>
    <w:p w14:paraId="4F575006" w14:textId="77777777" w:rsidR="00156216" w:rsidRDefault="00156216" w:rsidP="00156216"/>
    <w:p w14:paraId="63A5D363" w14:textId="648C5982" w:rsidR="00156216" w:rsidRDefault="00613653" w:rsidP="00156216">
      <w:pPr>
        <w:pStyle w:val="H4"/>
      </w:pPr>
      <w:r>
        <w:rPr>
          <w:caps w:val="0"/>
        </w:rPr>
        <w:t>OUTSIDE SPENDING</w:t>
      </w:r>
    </w:p>
    <w:p w14:paraId="6BAB7BAB" w14:textId="77777777" w:rsidR="00156216" w:rsidRDefault="00156216" w:rsidP="00156216"/>
    <w:p w14:paraId="2CB42EE2" w14:textId="77777777" w:rsidR="00156216" w:rsidRDefault="00156216" w:rsidP="00156216">
      <w:r>
        <w:rPr>
          <w:b/>
          <w:bCs/>
        </w:rPr>
        <w:t>2016: ClearPath Action Fund Sent Mailers On Behalf Of Stefanik.</w:t>
      </w:r>
      <w:r>
        <w:t xml:space="preserve"> “</w:t>
      </w:r>
      <w:r w:rsidRPr="00B317E9">
        <w:t>ClearPath Action Fund announced Wednesday a mail campaign for U.S. Rep. Elise M. Stefanik, R-Willsboro, as she seeks reelection to the 21s Congressional District.</w:t>
      </w:r>
      <w:r>
        <w:t> </w:t>
      </w:r>
      <w:r w:rsidRPr="00B317E9">
        <w:t xml:space="preserve"> ClearPath, a clean energy advocacy group, will distribute the mailer next week, according to </w:t>
      </w:r>
      <w:proofErr w:type="spellStart"/>
      <w:r w:rsidRPr="00B317E9">
        <w:t>Greenwire</w:t>
      </w:r>
      <w:proofErr w:type="spellEnd"/>
      <w:r w:rsidRPr="00B317E9">
        <w:t xml:space="preserve">. The mailer touts Ms. Stefanik's record as a </w:t>
      </w:r>
      <w:r>
        <w:t>‘</w:t>
      </w:r>
      <w:r w:rsidRPr="00B317E9">
        <w:t>true clean energy and environmental champion,</w:t>
      </w:r>
      <w:r>
        <w:t>’</w:t>
      </w:r>
      <w:r w:rsidRPr="00B317E9">
        <w:t xml:space="preserve"> highlighting her support of increasing solar tax credits, her </w:t>
      </w:r>
      <w:proofErr w:type="spellStart"/>
      <w:r w:rsidRPr="00B317E9">
        <w:t>cosponsorship</w:t>
      </w:r>
      <w:proofErr w:type="spellEnd"/>
      <w:r w:rsidRPr="00B317E9">
        <w:t xml:space="preserve"> of the Carbon Capture Act and her support of U.S. Rep. Christopher P. Gibson's House resolution acknowledging the threat of climate change. Ms. Stefanik signed that resolution last</w:t>
      </w:r>
      <w:r>
        <w:t xml:space="preserve"> year.” [Watertown Daily Times, 10/19/16]</w:t>
      </w:r>
    </w:p>
    <w:p w14:paraId="17774CD3" w14:textId="77777777" w:rsidR="00156216" w:rsidRDefault="00156216" w:rsidP="00156216"/>
    <w:p w14:paraId="56CB0162" w14:textId="77777777" w:rsidR="00156216" w:rsidRDefault="00156216" w:rsidP="00156216">
      <w:r>
        <w:rPr>
          <w:b/>
          <w:bCs/>
        </w:rPr>
        <w:t>2014: A PAC Run By Karl Rove Helped Stefanik Win Her First Race.</w:t>
      </w:r>
      <w:r>
        <w:t xml:space="preserve"> “For </w:t>
      </w:r>
      <w:r w:rsidRPr="001D0EC4">
        <w:t>Stefanik, the recruiting issue is personal. She recalls jumping into the 2014 race as an outsider, with nary a call or signal from any Republican recruiter.</w:t>
      </w:r>
      <w:r>
        <w:t> </w:t>
      </w:r>
      <w:r w:rsidRPr="001D0EC4">
        <w:t xml:space="preserve">The party </w:t>
      </w:r>
      <w:r w:rsidRPr="001D0EC4">
        <w:lastRenderedPageBreak/>
        <w:t xml:space="preserve">at the time was </w:t>
      </w:r>
      <w:r>
        <w:t>‘</w:t>
      </w:r>
      <w:r w:rsidRPr="001D0EC4">
        <w:t>siloing women</w:t>
      </w:r>
      <w:r>
        <w:t>’</w:t>
      </w:r>
      <w:r w:rsidRPr="001D0EC4">
        <w:t xml:space="preserve"> and </w:t>
      </w:r>
      <w:r>
        <w:t>‘</w:t>
      </w:r>
      <w:r w:rsidRPr="001D0EC4">
        <w:t>looking elsewhere for candidates,</w:t>
      </w:r>
      <w:r>
        <w:t>’</w:t>
      </w:r>
      <w:r w:rsidRPr="001D0EC4">
        <w:t xml:space="preserve"> she recalled.</w:t>
      </w:r>
      <w:r>
        <w:t> </w:t>
      </w:r>
      <w:r w:rsidRPr="001D0EC4">
        <w:t>A former White House aide to President George W. Bush, she benefited from a PAC directed by Bush political mastermind Karl Rove in defeating Watertown businessman Matt Doheny in the primary, and then Democrat Aaron Woolf in the general election.</w:t>
      </w:r>
      <w:r>
        <w:t xml:space="preserve">” [Albany Times-Union, </w:t>
      </w:r>
      <w:hyperlink r:id="rId55" w:history="1">
        <w:r w:rsidRPr="00463310">
          <w:rPr>
            <w:rStyle w:val="Hyperlink"/>
          </w:rPr>
          <w:t>6/11/18</w:t>
        </w:r>
      </w:hyperlink>
      <w:r>
        <w:t>]</w:t>
      </w:r>
    </w:p>
    <w:p w14:paraId="4500F86C" w14:textId="77777777" w:rsidR="00156216" w:rsidRPr="00534B3A" w:rsidRDefault="00156216" w:rsidP="00156216"/>
    <w:p w14:paraId="51472FAF" w14:textId="77777777" w:rsidR="00156216" w:rsidRPr="00DC2439" w:rsidRDefault="00156216" w:rsidP="00156216">
      <w:pPr>
        <w:rPr>
          <w:bCs/>
        </w:rPr>
      </w:pPr>
      <w:r w:rsidRPr="00DC2439">
        <w:rPr>
          <w:b/>
          <w:bCs/>
        </w:rPr>
        <w:t>June 2014: American Crossroads, A GOP Super PAC With Bush-Era Ties, Ran Attack Ads Against Stefanik’s Primary Opponent</w:t>
      </w:r>
      <w:r>
        <w:rPr>
          <w:b/>
          <w:bCs/>
        </w:rPr>
        <w:t xml:space="preserve"> </w:t>
      </w:r>
      <w:r w:rsidRPr="00DC2439">
        <w:rPr>
          <w:b/>
          <w:bCs/>
        </w:rPr>
        <w:t>Doheny.</w:t>
      </w:r>
      <w:r w:rsidRPr="00DC2439">
        <w:rPr>
          <w:bCs/>
        </w:rPr>
        <w:t xml:space="preserve"> “American Crossroads, a Republican super PAC associated with former White House policy adviser Karl Rove and Virginia senatorial candidate Ed Gillespie, has purchased a series of attack ads against Republican congressional candidate Matthew A. Doheny set to run in New York's 21st District ahead of the June 24 primary election. Doheny is running against Elise M. Stefanik, a former White House policy adviser from Willsboro. Stefanik worked in the George W. Bush White House on the Domestic Policy Council staff and in the chief of staff's office from 2006 to 2009. Rove worked as a senior adviser and deputy chief of staff in the Bush White House until 2007.” [The Malone Telegram, 6/4/14]</w:t>
      </w:r>
    </w:p>
    <w:p w14:paraId="32FD2E5B" w14:textId="77777777" w:rsidR="00156216" w:rsidRDefault="00156216" w:rsidP="00156216">
      <w:pPr>
        <w:rPr>
          <w:bCs/>
        </w:rPr>
      </w:pPr>
    </w:p>
    <w:p w14:paraId="35E83479" w14:textId="77777777" w:rsidR="00156216" w:rsidRPr="0094055E" w:rsidRDefault="00156216" w:rsidP="00156216">
      <w:pPr>
        <w:pStyle w:val="ListParagraph"/>
        <w:numPr>
          <w:ilvl w:val="0"/>
          <w:numId w:val="41"/>
        </w:numPr>
        <w:contextualSpacing/>
        <w:rPr>
          <w:b/>
          <w:bCs/>
        </w:rPr>
      </w:pPr>
      <w:r w:rsidRPr="00DC2439">
        <w:rPr>
          <w:b/>
          <w:bCs/>
        </w:rPr>
        <w:t>American Crossroads Ha</w:t>
      </w:r>
      <w:r>
        <w:rPr>
          <w:b/>
          <w:bCs/>
        </w:rPr>
        <w:t>d</w:t>
      </w:r>
      <w:r w:rsidRPr="00DC2439">
        <w:rPr>
          <w:b/>
          <w:bCs/>
        </w:rPr>
        <w:t xml:space="preserve"> Ties To </w:t>
      </w:r>
      <w:r w:rsidRPr="00DC2439">
        <w:rPr>
          <w:b/>
        </w:rPr>
        <w:t>Paul Singer</w:t>
      </w:r>
      <w:r>
        <w:rPr>
          <w:b/>
        </w:rPr>
        <w:t>,</w:t>
      </w:r>
      <w:r w:rsidRPr="00DC2439">
        <w:rPr>
          <w:b/>
        </w:rPr>
        <w:t xml:space="preserve"> One Of Stefanik's Supporters And Founder Of The Winning Women Pac That Has Donated $110,000 To Stefanik's Campaign.</w:t>
      </w:r>
      <w:r w:rsidRPr="00DC2439">
        <w:rPr>
          <w:b/>
          <w:bCs/>
        </w:rPr>
        <w:t xml:space="preserve"> </w:t>
      </w:r>
      <w:r>
        <w:t>“American Crossroads has ties to one of Stefanik's supporters, billionaire hedge fund manager Paul Singer. His PAC Winning Women donated $110,000 to Stefanik's campaign. Singer donated $250,000 to American Crossroads on March 17, according to the Federal Election Commission. Stefanik's campaign deflected Doheny's claims that American Crossroads was backing her because she would hew to the group's line in Washington and that the ad buy was coordinated with her people.” [The Malone Telegram, 6/4/14]</w:t>
      </w:r>
    </w:p>
    <w:p w14:paraId="2831D083" w14:textId="77777777" w:rsidR="00156216" w:rsidRDefault="00156216" w:rsidP="00156216"/>
    <w:p w14:paraId="1A19012B" w14:textId="39A0BC5B" w:rsidR="00156216" w:rsidRDefault="00613653" w:rsidP="00156216">
      <w:pPr>
        <w:pStyle w:val="H4"/>
      </w:pPr>
      <w:r>
        <w:rPr>
          <w:caps w:val="0"/>
        </w:rPr>
        <w:t>LEADERSHIP PAC</w:t>
      </w:r>
    </w:p>
    <w:p w14:paraId="4C4E7E5A" w14:textId="77777777" w:rsidR="00156216" w:rsidRDefault="00156216" w:rsidP="00156216">
      <w:pPr>
        <w:rPr>
          <w:b/>
          <w:bCs/>
          <w:szCs w:val="20"/>
        </w:rPr>
      </w:pPr>
    </w:p>
    <w:p w14:paraId="7A521138" w14:textId="77777777" w:rsidR="00156216" w:rsidRDefault="00156216" w:rsidP="00156216">
      <w:pPr>
        <w:rPr>
          <w:bCs/>
          <w:szCs w:val="20"/>
        </w:rPr>
      </w:pPr>
      <w:r w:rsidRPr="00E90587">
        <w:rPr>
          <w:b/>
          <w:bCs/>
          <w:szCs w:val="20"/>
        </w:rPr>
        <w:t>Stefanik Launched E-PAC</w:t>
      </w:r>
      <w:r>
        <w:rPr>
          <w:b/>
          <w:bCs/>
          <w:szCs w:val="20"/>
        </w:rPr>
        <w:t>,</w:t>
      </w:r>
      <w:r w:rsidRPr="00E90587">
        <w:rPr>
          <w:b/>
          <w:bCs/>
          <w:szCs w:val="20"/>
        </w:rPr>
        <w:t xml:space="preserve"> A Political</w:t>
      </w:r>
      <w:r>
        <w:rPr>
          <w:b/>
          <w:bCs/>
          <w:szCs w:val="20"/>
        </w:rPr>
        <w:t xml:space="preserve"> </w:t>
      </w:r>
      <w:r w:rsidRPr="00E90587">
        <w:rPr>
          <w:b/>
          <w:bCs/>
          <w:szCs w:val="20"/>
        </w:rPr>
        <w:t xml:space="preserve">Action Committee Aimed At Supporting GOP Women In Primaries. </w:t>
      </w:r>
      <w:r w:rsidRPr="00E90587">
        <w:rPr>
          <w:bCs/>
          <w:szCs w:val="20"/>
        </w:rPr>
        <w:t xml:space="preserve">“In the House, Rep. Elise Stefanik (R., N.Y.) has taken the lead, launching a political-action committee, called E-PAC, aimed at supporting more GOP women in primaries. Republican women have struggled to clear primaries in years past. She said her work is aimed at making sure recruits have a strategy and communications plan, and staff to help them get through the primaries.” [Wall Street Journal, </w:t>
      </w:r>
      <w:hyperlink r:id="rId56" w:history="1">
        <w:r w:rsidRPr="00E90587">
          <w:rPr>
            <w:rStyle w:val="Hyperlink"/>
            <w:szCs w:val="20"/>
          </w:rPr>
          <w:t>3/13/19</w:t>
        </w:r>
      </w:hyperlink>
      <w:r w:rsidRPr="00E90587">
        <w:rPr>
          <w:bCs/>
          <w:szCs w:val="20"/>
        </w:rPr>
        <w:t>]</w:t>
      </w:r>
    </w:p>
    <w:p w14:paraId="396B78F8" w14:textId="77777777" w:rsidR="00156216" w:rsidRDefault="00156216" w:rsidP="00156216">
      <w:pPr>
        <w:rPr>
          <w:bCs/>
          <w:szCs w:val="20"/>
        </w:rPr>
      </w:pPr>
    </w:p>
    <w:p w14:paraId="6B0CA406" w14:textId="77777777" w:rsidR="00156216" w:rsidRPr="000D03B4" w:rsidRDefault="00156216" w:rsidP="00156216">
      <w:r>
        <w:rPr>
          <w:b/>
          <w:bCs/>
        </w:rPr>
        <w:t>2014: Stefanik Created A Leadership PAC Called “E-PAC.”</w:t>
      </w:r>
      <w:r>
        <w:t xml:space="preserve"> </w:t>
      </w:r>
      <w:r w:rsidRPr="002C32B9">
        <w:t>“Rep.-elect Elise Stefanik (R) created a leadership PAC called ‘E-PAC,’ which can raise money and distribute funds to other candidates. ‘Republican leaders, who are always looking to boost their image among women and young voters, thought highly enough of Stefanik that they had her deliver the party's response to President Barack Obama's weekly radio address one month before the election.’”</w:t>
      </w:r>
      <w:r>
        <w:t xml:space="preserve"> [Hotline, 12/15/14]</w:t>
      </w:r>
    </w:p>
    <w:p w14:paraId="5EFD6387" w14:textId="77777777" w:rsidR="00156216" w:rsidRDefault="00156216" w:rsidP="00156216"/>
    <w:p w14:paraId="39E01AB8" w14:textId="10BA2B48" w:rsidR="00156216" w:rsidRDefault="00613653" w:rsidP="00156216">
      <w:pPr>
        <w:pStyle w:val="H5"/>
      </w:pPr>
      <w:r>
        <w:rPr>
          <w:caps w:val="0"/>
        </w:rPr>
        <w:t>CANDIDATE RECRUITING</w:t>
      </w:r>
    </w:p>
    <w:p w14:paraId="656DD52A" w14:textId="77777777" w:rsidR="00156216" w:rsidRDefault="00156216" w:rsidP="00156216"/>
    <w:p w14:paraId="4197A1AC" w14:textId="77777777" w:rsidR="00156216" w:rsidRDefault="00156216" w:rsidP="00156216">
      <w:r>
        <w:rPr>
          <w:b/>
          <w:bCs/>
        </w:rPr>
        <w:t>2018: Stefanik Said She Was Recruiting Female, Hispanic And Black Candidates To Run For Congress.</w:t>
      </w:r>
      <w:r>
        <w:t xml:space="preserve"> “</w:t>
      </w:r>
      <w:r w:rsidRPr="007A0122">
        <w:t xml:space="preserve">BIANNA GOLODRYGA: --on with us. Well, you are-- </w:t>
      </w:r>
      <w:proofErr w:type="spellStart"/>
      <w:r w:rsidRPr="007A0122">
        <w:t>are</w:t>
      </w:r>
      <w:proofErr w:type="spellEnd"/>
      <w:r w:rsidRPr="007A0122">
        <w:t xml:space="preserve"> </w:t>
      </w:r>
      <w:proofErr w:type="gramStart"/>
      <w:r w:rsidRPr="007A0122">
        <w:t>definitely on</w:t>
      </w:r>
      <w:proofErr w:type="gramEnd"/>
      <w:r w:rsidRPr="007A0122">
        <w:t xml:space="preserve"> this mission. And when I heard you are coming on, I recall Gayle`s interview with Speaker Ryan. And she showed him a picture of House </w:t>
      </w:r>
      <w:proofErr w:type="gramStart"/>
      <w:r w:rsidRPr="007A0122">
        <w:t>leadership</w:t>
      </w:r>
      <w:proofErr w:type="gramEnd"/>
      <w:r w:rsidRPr="007A0122">
        <w:t xml:space="preserve"> and they were all white men. Gayle said she felt excluded. He said he`s working to change that. What are you doing to work, to change that image and perception as well?</w:t>
      </w:r>
      <w:r>
        <w:t> </w:t>
      </w:r>
      <w:r w:rsidRPr="007A0122">
        <w:t xml:space="preserve">REPRESENTATIVE ELISE STEFANIK: So, this job as chair of recruitment, I am the first woman to hold this position. And it was a job that I sought out. I think we need to encourage nontraditional candidates to run for office, which is why I focus, specifically, on recruiting women, on recruiting Hispanic candidates, on recruiting </w:t>
      </w:r>
      <w:proofErr w:type="gramStart"/>
      <w:r w:rsidRPr="007A0122">
        <w:t>African-Americans</w:t>
      </w:r>
      <w:proofErr w:type="gramEnd"/>
      <w:r w:rsidRPr="007A0122">
        <w:t xml:space="preserve">. In-- in my experience, I was not recruited to run for Congress, so I understand that we needed to think more </w:t>
      </w:r>
      <w:proofErr w:type="gramStart"/>
      <w:r w:rsidRPr="007A0122">
        <w:t>broadly</w:t>
      </w:r>
      <w:proofErr w:type="gramEnd"/>
      <w:r w:rsidRPr="007A0122">
        <w:t xml:space="preserve"> and I often think nontraditional candidates in this political climate are the most effective members of Congress and the most effective candidates particularly in swing districts. </w:t>
      </w:r>
      <w:proofErr w:type="gramStart"/>
      <w:r w:rsidRPr="007A0122">
        <w:t>So</w:t>
      </w:r>
      <w:proofErr w:type="gramEnd"/>
      <w:r w:rsidRPr="007A0122">
        <w:t xml:space="preserve"> this is a positive news story. It`s great to see women running on both sides of the aisle. We`re more bipartisan and we need to increase our numbers in Congress to be more reflective of the population</w:t>
      </w:r>
      <w:r>
        <w:t xml:space="preserve"> at large.” [CBS, 6/25/18]</w:t>
      </w:r>
    </w:p>
    <w:p w14:paraId="71220F29" w14:textId="77777777" w:rsidR="00156216" w:rsidRDefault="00156216" w:rsidP="00156216"/>
    <w:p w14:paraId="42AC8344" w14:textId="186B416C" w:rsidR="00156216" w:rsidRDefault="00613653" w:rsidP="00156216">
      <w:pPr>
        <w:pStyle w:val="H3"/>
      </w:pPr>
      <w:r>
        <w:rPr>
          <w:caps w:val="0"/>
        </w:rPr>
        <w:t>ENDORSEMENTS</w:t>
      </w:r>
    </w:p>
    <w:p w14:paraId="6F34ACC7" w14:textId="77777777" w:rsidR="00156216" w:rsidRDefault="00156216" w:rsidP="00156216"/>
    <w:p w14:paraId="52D54FC5" w14:textId="1AC0DFA2" w:rsidR="00156216" w:rsidRDefault="00613653" w:rsidP="00156216">
      <w:pPr>
        <w:pStyle w:val="H4"/>
      </w:pPr>
      <w:r>
        <w:rPr>
          <w:caps w:val="0"/>
        </w:rPr>
        <w:t>ALBANY TIMES-UNION EDITORIAL BOARD</w:t>
      </w:r>
    </w:p>
    <w:p w14:paraId="5C620D9C" w14:textId="77777777" w:rsidR="00156216" w:rsidRDefault="00156216" w:rsidP="00156216"/>
    <w:p w14:paraId="38B0F9BB" w14:textId="77777777" w:rsidR="00156216" w:rsidRDefault="00156216" w:rsidP="00156216">
      <w:r>
        <w:rPr>
          <w:b/>
          <w:bCs/>
        </w:rPr>
        <w:t>2020: The Albany Times-Union Endorsed Stefanik’s Opponent.</w:t>
      </w:r>
      <w:r>
        <w:t xml:space="preserve"> “The three-</w:t>
      </w:r>
      <w:r w:rsidRPr="00AD680C">
        <w:t>term incumbent, Rep. Elise Stefanik, R-Schuylerville, once a bright and promising newcomer, has lost her way in Washington, D.C. She is now more a surrogate for a divisive president than a representative of her constituents.</w:t>
      </w:r>
      <w:r>
        <w:t> </w:t>
      </w:r>
      <w:r w:rsidRPr="00AD680C">
        <w:t xml:space="preserve">Ms. Stefanik was one of Mr. Trump's staunchest defenders when he was impeached for trying to extort a political favor from the president of Ukraine by delaying vital military aid that had been approved by Congress. She and her colleagues tried to turn impeachment into a sideshow, boycotting Intelligence Committee meetings on the fabricated excuse of concerns about security. They're still using that </w:t>
      </w:r>
      <w:r w:rsidRPr="00AD680C">
        <w:lastRenderedPageBreak/>
        <w:t xml:space="preserve">ploy to blow off meetings on </w:t>
      </w:r>
      <w:proofErr w:type="spellStart"/>
      <w:r w:rsidRPr="00AD680C">
        <w:t>QAnon</w:t>
      </w:r>
      <w:proofErr w:type="spellEnd"/>
      <w:r w:rsidRPr="00AD680C">
        <w:t xml:space="preserve"> -- a Trump-friendly conspiracy movement identified by the FBI as a terror threat -- and on the spread of disinformation on the internet.</w:t>
      </w:r>
      <w:r>
        <w:t> </w:t>
      </w:r>
      <w:r w:rsidRPr="00AD680C">
        <w:t xml:space="preserve">This blind loyalty has real consequences for her district. Ms. Stefanik went along with tax cuts that went largely to the wealthy and big </w:t>
      </w:r>
      <w:proofErr w:type="gramStart"/>
      <w:r w:rsidRPr="00AD680C">
        <w:t>corporations, and</w:t>
      </w:r>
      <w:proofErr w:type="gramEnd"/>
      <w:r w:rsidRPr="00AD680C">
        <w:t xml:space="preserve"> stands by a president who is gutting environmental protections that have helped reduce the damage done to the Adirondacks by acid rain. She has been </w:t>
      </w:r>
      <w:proofErr w:type="gramStart"/>
      <w:r w:rsidRPr="00AD680C">
        <w:t>mute</w:t>
      </w:r>
      <w:proofErr w:type="gramEnd"/>
      <w:r w:rsidRPr="00AD680C">
        <w:t xml:space="preserve"> on her party's inaction on a new stimulus package, even as the economic fallout of the COVID-19 pandemic hurts her district's residents, businesses and local governments. She voted repeatedly to repeal the Affordable Care Act with no real plan to replace it. She ignored Mr. Trump's misappropriation of military funds for a border wall.</w:t>
      </w:r>
      <w:r>
        <w:t xml:space="preserve">” [Albany Times-Union, Editorial, </w:t>
      </w:r>
      <w:hyperlink r:id="rId57" w:history="1">
        <w:r w:rsidRPr="005B1971">
          <w:rPr>
            <w:rStyle w:val="Hyperlink"/>
          </w:rPr>
          <w:t>10/25/20</w:t>
        </w:r>
      </w:hyperlink>
      <w:r>
        <w:t>]</w:t>
      </w:r>
    </w:p>
    <w:p w14:paraId="78694F86" w14:textId="77777777" w:rsidR="00156216" w:rsidRDefault="00156216" w:rsidP="00156216"/>
    <w:p w14:paraId="7B1CCAA7" w14:textId="77777777" w:rsidR="00156216" w:rsidRDefault="00156216" w:rsidP="00156216">
      <w:pPr>
        <w:pStyle w:val="ListParagraph"/>
        <w:numPr>
          <w:ilvl w:val="0"/>
          <w:numId w:val="30"/>
        </w:numPr>
        <w:contextualSpacing/>
      </w:pPr>
      <w:r w:rsidRPr="005B1971">
        <w:rPr>
          <w:b/>
          <w:bCs/>
        </w:rPr>
        <w:t>2020: The Albany Times-Union E</w:t>
      </w:r>
      <w:r>
        <w:rPr>
          <w:b/>
          <w:bCs/>
        </w:rPr>
        <w:t>ditorial Board: Stefanik “Has Lost Her Way In Washington, DC</w:t>
      </w:r>
      <w:r w:rsidRPr="005B1971">
        <w:rPr>
          <w:b/>
          <w:bCs/>
        </w:rPr>
        <w:t>.</w:t>
      </w:r>
      <w:r>
        <w:rPr>
          <w:b/>
          <w:bCs/>
        </w:rPr>
        <w:t>”</w:t>
      </w:r>
      <w:r>
        <w:t xml:space="preserve"> “The three-</w:t>
      </w:r>
      <w:r w:rsidRPr="00AD680C">
        <w:t>term incumbent, Rep. Elise Stefanik, R-Schuylerville, once a bright and promising newcomer, has lost her way in Washington, D.C. She is now more a surrogate for a divisive president than a representative of her constituents.</w:t>
      </w:r>
      <w:r>
        <w:t> </w:t>
      </w:r>
      <w:r w:rsidRPr="00AD680C">
        <w:t xml:space="preserve">Ms. Stefanik was one of Mr. Trump's staunchest defenders when he was impeached for trying to extort a political favor from the president of Ukraine by delaying vital military aid that had been approved by Congress. She and her colleagues tried to turn impeachment into a sideshow, boycotting Intelligence Committee meetings on the fabricated excuse of concerns about security. They're still using that ploy to blow off meetings on </w:t>
      </w:r>
      <w:proofErr w:type="spellStart"/>
      <w:r w:rsidRPr="00AD680C">
        <w:t>QAnon</w:t>
      </w:r>
      <w:proofErr w:type="spellEnd"/>
      <w:r w:rsidRPr="00AD680C">
        <w:t xml:space="preserve"> -- a Trump-friendly conspiracy movement identified by the FBI as a terror threat -- and on the spread of disinformation on the internet.</w:t>
      </w:r>
      <w:r>
        <w:t> </w:t>
      </w:r>
      <w:r w:rsidRPr="00AD680C">
        <w:t>This blind loyalty has real consequences for her district.</w:t>
      </w:r>
      <w:r>
        <w:t xml:space="preserve">” [Albany Times-Union, Editorial, </w:t>
      </w:r>
      <w:hyperlink r:id="rId58" w:history="1">
        <w:r w:rsidRPr="005B1971">
          <w:rPr>
            <w:rStyle w:val="Hyperlink"/>
          </w:rPr>
          <w:t>10/25/20</w:t>
        </w:r>
      </w:hyperlink>
      <w:r>
        <w:t>]</w:t>
      </w:r>
    </w:p>
    <w:p w14:paraId="1A9755FE" w14:textId="77777777" w:rsidR="00156216" w:rsidRDefault="00156216" w:rsidP="00156216"/>
    <w:p w14:paraId="3ACAA559" w14:textId="77777777" w:rsidR="00156216" w:rsidRDefault="00156216" w:rsidP="00156216">
      <w:pPr>
        <w:pStyle w:val="ListParagraph"/>
        <w:numPr>
          <w:ilvl w:val="0"/>
          <w:numId w:val="30"/>
        </w:numPr>
        <w:contextualSpacing/>
      </w:pPr>
      <w:r w:rsidRPr="005B1971">
        <w:rPr>
          <w:b/>
          <w:bCs/>
        </w:rPr>
        <w:t>2020: The Albany Times-Union E</w:t>
      </w:r>
      <w:r>
        <w:rPr>
          <w:b/>
          <w:bCs/>
        </w:rPr>
        <w:t>ditorial Board: Stefanik Was “More A Surrogate For A Divisive President Than A Representative Of Her Constituents</w:t>
      </w:r>
      <w:r w:rsidRPr="005B1971">
        <w:rPr>
          <w:b/>
          <w:bCs/>
        </w:rPr>
        <w:t>.</w:t>
      </w:r>
      <w:r>
        <w:rPr>
          <w:b/>
          <w:bCs/>
        </w:rPr>
        <w:t>”</w:t>
      </w:r>
      <w:r>
        <w:t xml:space="preserve"> “The three-</w:t>
      </w:r>
      <w:r w:rsidRPr="00AD680C">
        <w:t>term incumbent, Rep. Elise Stefanik, R-Schuylerville, once a bright and promising newcomer, has lost her way in Washington, D.C. She is now more a surrogate for a divisive president than a representative of her constituents.</w:t>
      </w:r>
      <w:r>
        <w:t> </w:t>
      </w:r>
      <w:r w:rsidRPr="00AD680C">
        <w:t xml:space="preserve">Ms. Stefanik was one of Mr. Trump's staunchest defenders when he was impeached for trying to extort a political favor from the president of Ukraine by delaying vital military aid that had been approved by Congress. She and her colleagues tried to turn impeachment into a sideshow, boycotting Intelligence Committee meetings on the fabricated excuse of concerns about security. They're still using that ploy to blow off meetings on </w:t>
      </w:r>
      <w:proofErr w:type="spellStart"/>
      <w:r w:rsidRPr="00AD680C">
        <w:t>QAnon</w:t>
      </w:r>
      <w:proofErr w:type="spellEnd"/>
      <w:r w:rsidRPr="00AD680C">
        <w:t xml:space="preserve"> -- a Trump-friendly conspiracy movement identified by the FBI as a terror threat -- and on the spread of disinformation on the internet.</w:t>
      </w:r>
      <w:r>
        <w:t> </w:t>
      </w:r>
      <w:r w:rsidRPr="00AD680C">
        <w:t xml:space="preserve">This blind loyalty has real consequences for her district. Ms. Stefanik went along with tax cuts that went largely to the wealthy and big </w:t>
      </w:r>
      <w:proofErr w:type="gramStart"/>
      <w:r w:rsidRPr="00AD680C">
        <w:t>corporations, and</w:t>
      </w:r>
      <w:proofErr w:type="gramEnd"/>
      <w:r w:rsidRPr="00AD680C">
        <w:t xml:space="preserve"> stands by a president who is gutting environmental protections that have helped reduce the damage done to the Adirondacks by acid rain. She has been </w:t>
      </w:r>
      <w:proofErr w:type="gramStart"/>
      <w:r w:rsidRPr="00AD680C">
        <w:t>mute</w:t>
      </w:r>
      <w:proofErr w:type="gramEnd"/>
      <w:r w:rsidRPr="00AD680C">
        <w:t xml:space="preserve"> on her party's inaction on a new stimulus package, even as the economic fallout of the COVID-19 pandemic hurts her district's residents, businesses and local governments. She voted repeatedly to repeal the Affordable Care Act with no real plan to replace it. She ignored Mr. Trump's misappropriation of military funds for a border wall.</w:t>
      </w:r>
      <w:r>
        <w:t xml:space="preserve">” [Albany Times-Union, Editorial, </w:t>
      </w:r>
      <w:hyperlink r:id="rId59" w:history="1">
        <w:r w:rsidRPr="005B1971">
          <w:rPr>
            <w:rStyle w:val="Hyperlink"/>
          </w:rPr>
          <w:t>10/25/20</w:t>
        </w:r>
      </w:hyperlink>
      <w:r>
        <w:t>]</w:t>
      </w:r>
    </w:p>
    <w:p w14:paraId="0B362A64" w14:textId="77777777" w:rsidR="00156216" w:rsidRDefault="00156216" w:rsidP="00156216"/>
    <w:p w14:paraId="3804F6C0" w14:textId="77777777" w:rsidR="00156216" w:rsidRDefault="00156216" w:rsidP="00156216">
      <w:r>
        <w:rPr>
          <w:b/>
          <w:bCs/>
        </w:rPr>
        <w:t>2016: The Albany Times-Union Endorsed Stefanik’s Opponent, Saying That Despite Portraying Herself As A Moderate, Stefanik’s Voting Record “Reveal[ed] Otherwise.”</w:t>
      </w:r>
      <w:r>
        <w:t xml:space="preserve"> “</w:t>
      </w:r>
      <w:r w:rsidRPr="005165D0">
        <w:t xml:space="preserve">Who we endorse: Mike Derrick, Democrat Why: We had hoped Rep. Elise Stefanik would be one of those moderate, independent voices her party needs. It's how she portrays herself. Yet her voting record reveals otherwise, with votes to dismantle Obamacare, defund Planned Parenthood, and oppose sensible Obama administration actions on air pollution and immigration. Her support for Mr. Trump, especially as a female candidate, is troubling </w:t>
      </w:r>
      <w:proofErr w:type="gramStart"/>
      <w:r w:rsidRPr="005165D0">
        <w:t>in light of</w:t>
      </w:r>
      <w:proofErr w:type="gramEnd"/>
      <w:r w:rsidRPr="005165D0">
        <w:t xml:space="preserve"> his comments denigrating women and speaking casually, even boastfully, about sexually abusing them.</w:t>
      </w:r>
      <w:r>
        <w:t xml:space="preserve">” [Albany Times-Union, </w:t>
      </w:r>
      <w:hyperlink r:id="rId60" w:history="1">
        <w:r w:rsidRPr="00AA1FBF">
          <w:rPr>
            <w:rStyle w:val="Hyperlink"/>
          </w:rPr>
          <w:t>11/3/16</w:t>
        </w:r>
      </w:hyperlink>
      <w:r>
        <w:t>]</w:t>
      </w:r>
    </w:p>
    <w:p w14:paraId="317AF4F9" w14:textId="77777777" w:rsidR="00156216" w:rsidRDefault="00156216" w:rsidP="00156216"/>
    <w:p w14:paraId="5514CA66" w14:textId="77777777" w:rsidR="00156216" w:rsidRDefault="00156216" w:rsidP="00156216">
      <w:pPr>
        <w:pStyle w:val="ListParagraph"/>
        <w:numPr>
          <w:ilvl w:val="0"/>
          <w:numId w:val="43"/>
        </w:numPr>
        <w:contextualSpacing/>
      </w:pPr>
      <w:r w:rsidRPr="00AA1FBF">
        <w:rPr>
          <w:b/>
          <w:bCs/>
        </w:rPr>
        <w:t xml:space="preserve">2016: The Albany Times-Union </w:t>
      </w:r>
      <w:r>
        <w:rPr>
          <w:b/>
          <w:bCs/>
        </w:rPr>
        <w:t>Cited Stefanik’s Votes To Repeal The ACA, Defund Planned Parenthood And Opposing Protections For Air Pollution As Reasons Not To Support Stefanik.</w:t>
      </w:r>
      <w:r>
        <w:t xml:space="preserve"> “</w:t>
      </w:r>
      <w:r w:rsidRPr="005165D0">
        <w:t xml:space="preserve">Who we endorse: Mike Derrick, Democrat Why: We had hoped Rep. Elise Stefanik would be one of those moderate, independent voices her party needs. It's how she portrays herself. Yet her voting record reveals otherwise, with votes to dismantle Obamacare, defund Planned Parenthood, and oppose sensible Obama administration actions on air pollution and immigration. Her support for Mr. Trump, especially as a female candidate, is troubling </w:t>
      </w:r>
      <w:proofErr w:type="gramStart"/>
      <w:r w:rsidRPr="005165D0">
        <w:t>in light of</w:t>
      </w:r>
      <w:proofErr w:type="gramEnd"/>
      <w:r w:rsidRPr="005165D0">
        <w:t xml:space="preserve"> his comments denigrating women and speaking casually, even boastfully, about sexually abusing them.</w:t>
      </w:r>
      <w:r>
        <w:t xml:space="preserve">” [Albany Times-Union, Editorial, </w:t>
      </w:r>
      <w:hyperlink r:id="rId61" w:history="1">
        <w:r w:rsidRPr="00AA1FBF">
          <w:rPr>
            <w:rStyle w:val="Hyperlink"/>
          </w:rPr>
          <w:t>11/3/16</w:t>
        </w:r>
      </w:hyperlink>
      <w:r>
        <w:t>]</w:t>
      </w:r>
    </w:p>
    <w:p w14:paraId="19A59202" w14:textId="77777777" w:rsidR="00156216" w:rsidRDefault="00156216" w:rsidP="00156216"/>
    <w:p w14:paraId="7FDF203A" w14:textId="3E2EB4BC" w:rsidR="00156216" w:rsidRDefault="00613653" w:rsidP="00156216">
      <w:pPr>
        <w:pStyle w:val="H4"/>
      </w:pPr>
      <w:r>
        <w:rPr>
          <w:caps w:val="0"/>
        </w:rPr>
        <w:t>SCHENECTADY DAILY GAZETTE</w:t>
      </w:r>
    </w:p>
    <w:p w14:paraId="2DE4588B" w14:textId="77777777" w:rsidR="00156216" w:rsidRDefault="00156216" w:rsidP="00156216"/>
    <w:p w14:paraId="2C258F8F" w14:textId="77777777" w:rsidR="00156216" w:rsidRDefault="00156216" w:rsidP="00156216">
      <w:r>
        <w:rPr>
          <w:b/>
          <w:bCs/>
        </w:rPr>
        <w:t>2018: The Schenectady Daily Gazette Editorial Board Endorsed Stefanik.</w:t>
      </w:r>
      <w:r>
        <w:t xml:space="preserve"> “</w:t>
      </w:r>
      <w:r w:rsidRPr="00F96A80">
        <w:t>For residents of the 21st Congressional District, the choice for Congress comes down to a candidate with the potential to make effective change vs. an incumbent who has proven to be a solid, dedicated and effective advocate for the largely rural district.</w:t>
      </w:r>
      <w:r>
        <w:t> </w:t>
      </w:r>
      <w:r w:rsidRPr="00F96A80">
        <w:t>In that, they need look no further than Elise Stefanik.</w:t>
      </w:r>
      <w:r>
        <w:t xml:space="preserve">” [Schenectady Daily Gazette, Editorial, </w:t>
      </w:r>
      <w:hyperlink r:id="rId62" w:history="1">
        <w:r w:rsidRPr="005160BC">
          <w:rPr>
            <w:rStyle w:val="Hyperlink"/>
          </w:rPr>
          <w:t>11/2/18</w:t>
        </w:r>
      </w:hyperlink>
      <w:r>
        <w:t>]</w:t>
      </w:r>
    </w:p>
    <w:p w14:paraId="38012A3B" w14:textId="77777777" w:rsidR="00156216" w:rsidRDefault="00156216" w:rsidP="00156216"/>
    <w:p w14:paraId="1FBDE5A3" w14:textId="2B77BADA" w:rsidR="00156216" w:rsidRDefault="00613653" w:rsidP="00156216">
      <w:pPr>
        <w:pStyle w:val="H4"/>
      </w:pPr>
      <w:r>
        <w:rPr>
          <w:caps w:val="0"/>
        </w:rPr>
        <w:lastRenderedPageBreak/>
        <w:t>NEW YORK POST</w:t>
      </w:r>
    </w:p>
    <w:p w14:paraId="531F6DA3" w14:textId="77777777" w:rsidR="00156216" w:rsidRDefault="00156216" w:rsidP="00156216"/>
    <w:p w14:paraId="77BDF4BB" w14:textId="77777777" w:rsidR="00156216" w:rsidRDefault="00156216" w:rsidP="00156216">
      <w:r>
        <w:rPr>
          <w:b/>
          <w:bCs/>
        </w:rPr>
        <w:t>2016: The New York Post Endorsed Stefanik.</w:t>
      </w:r>
      <w:r>
        <w:t xml:space="preserve"> “No </w:t>
      </w:r>
      <w:r w:rsidRPr="008A25DA">
        <w:t xml:space="preserve">matter who's elected president next week, Congress will play a vital role in moving the nation past all the mistakes of the last eight years, from the </w:t>
      </w:r>
      <w:proofErr w:type="spellStart"/>
      <w:r w:rsidRPr="008A25DA">
        <w:t>ObamaCare</w:t>
      </w:r>
      <w:proofErr w:type="spellEnd"/>
      <w:r w:rsidRPr="008A25DA">
        <w:t xml:space="preserve"> disaster to the lunatic Iran deal.  </w:t>
      </w:r>
      <w:r>
        <w:t> </w:t>
      </w:r>
      <w:r w:rsidRPr="008A25DA">
        <w:t xml:space="preserve">  With that in mind, here are The Post's picks for a few of New York's House seats: […]   CD 21 (North Country): Elise Stefanik, a rising star in the GOP, has pushed for tax reform and pro-growth policies to promote small businesses and jobs, and for the men and women in the military. Her foe, Mike Derrick, is a down-the-line Dem who </w:t>
      </w:r>
      <w:proofErr w:type="gramStart"/>
      <w:r w:rsidRPr="008A25DA">
        <w:t>actually backs</w:t>
      </w:r>
      <w:proofErr w:type="gramEnd"/>
      <w:r w:rsidRPr="008A25DA">
        <w:t xml:space="preserve"> the Iran deal.</w:t>
      </w:r>
      <w:r>
        <w:t xml:space="preserve">” [New York Post, Editorial, </w:t>
      </w:r>
      <w:hyperlink r:id="rId63" w:history="1">
        <w:r w:rsidRPr="00C73245">
          <w:rPr>
            <w:rStyle w:val="Hyperlink"/>
          </w:rPr>
          <w:t>11/3/16</w:t>
        </w:r>
      </w:hyperlink>
      <w:r>
        <w:t>]</w:t>
      </w:r>
    </w:p>
    <w:p w14:paraId="4D62A710" w14:textId="77777777" w:rsidR="00156216" w:rsidRDefault="00156216" w:rsidP="00156216"/>
    <w:p w14:paraId="5CAFF7B0" w14:textId="29D34E4B" w:rsidR="00156216" w:rsidRDefault="00613653" w:rsidP="00156216">
      <w:pPr>
        <w:pStyle w:val="H4"/>
      </w:pPr>
      <w:r>
        <w:rPr>
          <w:caps w:val="0"/>
        </w:rPr>
        <w:t>NEW YORK REFORM PARTY</w:t>
      </w:r>
    </w:p>
    <w:p w14:paraId="65BE03D6" w14:textId="77777777" w:rsidR="00156216" w:rsidRDefault="00156216" w:rsidP="00156216"/>
    <w:p w14:paraId="45A60DF8" w14:textId="77777777" w:rsidR="00156216" w:rsidRDefault="00156216" w:rsidP="00156216">
      <w:r>
        <w:rPr>
          <w:b/>
          <w:bCs/>
        </w:rPr>
        <w:t>2018: Stefanik Received The Reform Party, Conservative Party And Republican Party Ballot Lines.</w:t>
      </w:r>
      <w:r>
        <w:t xml:space="preserve"> “U.</w:t>
      </w:r>
      <w:r w:rsidRPr="00E47E56">
        <w:t>S. Rep. Elise Stefanik, R-Willsboro, has picked up the endorsement of the Reform Party, her campaign announced Tuesday.</w:t>
      </w:r>
      <w:r>
        <w:t> </w:t>
      </w:r>
      <w:r w:rsidRPr="00E47E56">
        <w:t xml:space="preserve">The endorsement will give Stefanik an additional ballot </w:t>
      </w:r>
      <w:proofErr w:type="gramStart"/>
      <w:r w:rsidRPr="00E47E56">
        <w:t>line,  as</w:t>
      </w:r>
      <w:proofErr w:type="gramEnd"/>
      <w:r w:rsidRPr="00E47E56">
        <w:t xml:space="preserve"> she campaigns this year for a third two-year term in the </w:t>
      </w:r>
      <w:proofErr w:type="gramStart"/>
      <w:r w:rsidRPr="00E47E56">
        <w:t>House  of</w:t>
      </w:r>
      <w:proofErr w:type="gramEnd"/>
      <w:r w:rsidRPr="00E47E56">
        <w:t xml:space="preserve"> Representatives.</w:t>
      </w:r>
      <w:r>
        <w:t> </w:t>
      </w:r>
      <w:r w:rsidRPr="00E47E56">
        <w:t xml:space="preserve"> She already has the Republican and Independence ballot lines.</w:t>
      </w:r>
      <w:r>
        <w:t> </w:t>
      </w:r>
      <w:r w:rsidRPr="00E47E56">
        <w:t xml:space="preserve"> </w:t>
      </w:r>
      <w:r>
        <w:t>‘</w:t>
      </w:r>
      <w:r w:rsidRPr="00E47E56">
        <w:t xml:space="preserve">Congresswoman Stefanik is a tireless advocate for </w:t>
      </w:r>
      <w:proofErr w:type="gramStart"/>
      <w:r w:rsidRPr="00E47E56">
        <w:t>government  transparency</w:t>
      </w:r>
      <w:proofErr w:type="gramEnd"/>
      <w:r w:rsidRPr="00E47E56">
        <w:t xml:space="preserve"> and accountability who consistently puts the </w:t>
      </w:r>
      <w:proofErr w:type="gramStart"/>
      <w:r w:rsidRPr="00E47E56">
        <w:t>North  Country</w:t>
      </w:r>
      <w:proofErr w:type="gramEnd"/>
      <w:r w:rsidRPr="00E47E56">
        <w:t xml:space="preserve"> first,</w:t>
      </w:r>
      <w:r>
        <w:t>’</w:t>
      </w:r>
      <w:r w:rsidRPr="00E47E56">
        <w:t xml:space="preserve"> Capital Region Reform Party Chairman Pat </w:t>
      </w:r>
      <w:proofErr w:type="gramStart"/>
      <w:r w:rsidRPr="00E47E56">
        <w:t>Southworth  said</w:t>
      </w:r>
      <w:proofErr w:type="gramEnd"/>
      <w:r w:rsidRPr="00E47E56">
        <w:t xml:space="preserve"> in a prepared statement. </w:t>
      </w:r>
      <w:r>
        <w:t>‘</w:t>
      </w:r>
      <w:r w:rsidRPr="00E47E56">
        <w:t xml:space="preserve">Elise has earned the Reform </w:t>
      </w:r>
      <w:proofErr w:type="gramStart"/>
      <w:r w:rsidRPr="00E47E56">
        <w:t>Party's  endorsement</w:t>
      </w:r>
      <w:proofErr w:type="gramEnd"/>
      <w:r w:rsidRPr="00E47E56">
        <w:t xml:space="preserve"> for her policy-driven, bipartisan record of results.</w:t>
      </w:r>
      <w:r>
        <w:t>” [Schenectady Daily Gazette, 3/21/18]</w:t>
      </w:r>
    </w:p>
    <w:p w14:paraId="0E72CC26" w14:textId="77777777" w:rsidR="00156216" w:rsidRDefault="00156216" w:rsidP="00156216"/>
    <w:p w14:paraId="650E743E" w14:textId="6C2A328E" w:rsidR="00156216" w:rsidRDefault="00613653" w:rsidP="00156216">
      <w:pPr>
        <w:pStyle w:val="H4"/>
      </w:pPr>
      <w:r>
        <w:rPr>
          <w:caps w:val="0"/>
        </w:rPr>
        <w:t>NEW YORK CONSERVATIVE PARTY</w:t>
      </w:r>
    </w:p>
    <w:p w14:paraId="768E4F54" w14:textId="77777777" w:rsidR="00156216" w:rsidRDefault="00156216" w:rsidP="00156216"/>
    <w:p w14:paraId="4C863D6E" w14:textId="77777777" w:rsidR="00156216" w:rsidRDefault="00156216" w:rsidP="00156216">
      <w:r>
        <w:rPr>
          <w:b/>
          <w:bCs/>
        </w:rPr>
        <w:t>2018: Stefanik Received The Reform Party, Conservative Party And Republican Party Ballot Lines.</w:t>
      </w:r>
      <w:r>
        <w:t xml:space="preserve"> “U.</w:t>
      </w:r>
      <w:r w:rsidRPr="00E47E56">
        <w:t>S. Rep. Elise Stefanik, R-Willsboro, has picked up the endorsement of the Reform Party, her campaign announced Tuesday.</w:t>
      </w:r>
      <w:r>
        <w:t> </w:t>
      </w:r>
      <w:r w:rsidRPr="00E47E56">
        <w:t xml:space="preserve">The endorsement will give Stefanik an additional ballot </w:t>
      </w:r>
      <w:proofErr w:type="gramStart"/>
      <w:r w:rsidRPr="00E47E56">
        <w:t>line,  as</w:t>
      </w:r>
      <w:proofErr w:type="gramEnd"/>
      <w:r w:rsidRPr="00E47E56">
        <w:t xml:space="preserve"> she campaigns this year for a third two-year term in the </w:t>
      </w:r>
      <w:proofErr w:type="gramStart"/>
      <w:r w:rsidRPr="00E47E56">
        <w:t>House  of</w:t>
      </w:r>
      <w:proofErr w:type="gramEnd"/>
      <w:r w:rsidRPr="00E47E56">
        <w:t xml:space="preserve"> Representatives.</w:t>
      </w:r>
      <w:r>
        <w:t> </w:t>
      </w:r>
      <w:r w:rsidRPr="00E47E56">
        <w:t xml:space="preserve"> She already has the Republican and Independence ballot lines.</w:t>
      </w:r>
      <w:r>
        <w:t> </w:t>
      </w:r>
      <w:r w:rsidRPr="00E47E56">
        <w:t xml:space="preserve"> </w:t>
      </w:r>
      <w:r>
        <w:t>‘</w:t>
      </w:r>
      <w:r w:rsidRPr="00E47E56">
        <w:t xml:space="preserve">Congresswoman Stefanik is a tireless advocate for </w:t>
      </w:r>
      <w:proofErr w:type="gramStart"/>
      <w:r w:rsidRPr="00E47E56">
        <w:t>government  transparency</w:t>
      </w:r>
      <w:proofErr w:type="gramEnd"/>
      <w:r w:rsidRPr="00E47E56">
        <w:t xml:space="preserve"> and accountability who consistently puts the </w:t>
      </w:r>
      <w:proofErr w:type="gramStart"/>
      <w:r w:rsidRPr="00E47E56">
        <w:t>North  Country</w:t>
      </w:r>
      <w:proofErr w:type="gramEnd"/>
      <w:r w:rsidRPr="00E47E56">
        <w:t xml:space="preserve"> first,</w:t>
      </w:r>
      <w:r>
        <w:t>’</w:t>
      </w:r>
      <w:r w:rsidRPr="00E47E56">
        <w:t xml:space="preserve"> Capital Region Reform Party Chairman Pat </w:t>
      </w:r>
      <w:proofErr w:type="gramStart"/>
      <w:r w:rsidRPr="00E47E56">
        <w:t>Southworth  said</w:t>
      </w:r>
      <w:proofErr w:type="gramEnd"/>
      <w:r w:rsidRPr="00E47E56">
        <w:t xml:space="preserve"> in a prepared statement. </w:t>
      </w:r>
      <w:r>
        <w:t>‘</w:t>
      </w:r>
      <w:r w:rsidRPr="00E47E56">
        <w:t xml:space="preserve">Elise has earned the Reform </w:t>
      </w:r>
      <w:proofErr w:type="gramStart"/>
      <w:r w:rsidRPr="00E47E56">
        <w:t>Party's  endorsement</w:t>
      </w:r>
      <w:proofErr w:type="gramEnd"/>
      <w:r w:rsidRPr="00E47E56">
        <w:t xml:space="preserve"> for her policy-driven, bipartisan record of results.</w:t>
      </w:r>
      <w:r>
        <w:t>” [Schenectady Daily Gazette, 3/21/18]</w:t>
      </w:r>
    </w:p>
    <w:p w14:paraId="54EF7ECD" w14:textId="77777777" w:rsidR="00156216" w:rsidRDefault="00156216" w:rsidP="00156216"/>
    <w:p w14:paraId="02E05026" w14:textId="4A114BA1" w:rsidR="00156216" w:rsidRDefault="00613653" w:rsidP="00156216">
      <w:pPr>
        <w:pStyle w:val="H4"/>
      </w:pPr>
      <w:r>
        <w:rPr>
          <w:caps w:val="0"/>
        </w:rPr>
        <w:t>NEW YORK REPUBLICAN PARTY</w:t>
      </w:r>
    </w:p>
    <w:p w14:paraId="726F74D4" w14:textId="77777777" w:rsidR="00156216" w:rsidRDefault="00156216" w:rsidP="00156216"/>
    <w:p w14:paraId="38E1DD9B" w14:textId="77777777" w:rsidR="00156216" w:rsidRDefault="00156216" w:rsidP="00156216">
      <w:r>
        <w:rPr>
          <w:b/>
          <w:bCs/>
        </w:rPr>
        <w:t>2018: Stefanik Received The Reform Party, Conservative Party And Republican Party Ballot Lines.</w:t>
      </w:r>
      <w:r>
        <w:t xml:space="preserve"> “U.</w:t>
      </w:r>
      <w:r w:rsidRPr="00E47E56">
        <w:t>S. Rep. Elise Stefanik, R-Willsboro, has picked up the endorsement of the Reform Party, her campaign announced Tuesday.</w:t>
      </w:r>
      <w:r>
        <w:t> </w:t>
      </w:r>
      <w:r w:rsidRPr="00E47E56">
        <w:t xml:space="preserve">The endorsement will give Stefanik an additional ballot </w:t>
      </w:r>
      <w:proofErr w:type="gramStart"/>
      <w:r w:rsidRPr="00E47E56">
        <w:t>line,  as</w:t>
      </w:r>
      <w:proofErr w:type="gramEnd"/>
      <w:r w:rsidRPr="00E47E56">
        <w:t xml:space="preserve"> she campaigns this year for a third two-year term in the </w:t>
      </w:r>
      <w:proofErr w:type="gramStart"/>
      <w:r w:rsidRPr="00E47E56">
        <w:t>House  of</w:t>
      </w:r>
      <w:proofErr w:type="gramEnd"/>
      <w:r w:rsidRPr="00E47E56">
        <w:t xml:space="preserve"> Representatives.</w:t>
      </w:r>
      <w:r>
        <w:t> </w:t>
      </w:r>
      <w:r w:rsidRPr="00E47E56">
        <w:t xml:space="preserve"> She already has the Republican and Independence ballot lines.</w:t>
      </w:r>
      <w:r>
        <w:t> </w:t>
      </w:r>
      <w:r w:rsidRPr="00E47E56">
        <w:t xml:space="preserve"> </w:t>
      </w:r>
      <w:r>
        <w:t>‘</w:t>
      </w:r>
      <w:r w:rsidRPr="00E47E56">
        <w:t xml:space="preserve">Congresswoman Stefanik is a tireless advocate for </w:t>
      </w:r>
      <w:proofErr w:type="gramStart"/>
      <w:r w:rsidRPr="00E47E56">
        <w:t>government  transparency</w:t>
      </w:r>
      <w:proofErr w:type="gramEnd"/>
      <w:r w:rsidRPr="00E47E56">
        <w:t xml:space="preserve"> and accountability who consistently puts the </w:t>
      </w:r>
      <w:proofErr w:type="gramStart"/>
      <w:r w:rsidRPr="00E47E56">
        <w:t>North  Country</w:t>
      </w:r>
      <w:proofErr w:type="gramEnd"/>
      <w:r w:rsidRPr="00E47E56">
        <w:t xml:space="preserve"> first,</w:t>
      </w:r>
      <w:r>
        <w:t>’</w:t>
      </w:r>
      <w:r w:rsidRPr="00E47E56">
        <w:t xml:space="preserve"> Capital Region Reform Party Chairman Pat </w:t>
      </w:r>
      <w:proofErr w:type="gramStart"/>
      <w:r w:rsidRPr="00E47E56">
        <w:t>Southworth  said</w:t>
      </w:r>
      <w:proofErr w:type="gramEnd"/>
      <w:r w:rsidRPr="00E47E56">
        <w:t xml:space="preserve"> in a prepared statement. </w:t>
      </w:r>
      <w:r>
        <w:t>‘</w:t>
      </w:r>
      <w:r w:rsidRPr="00E47E56">
        <w:t xml:space="preserve">Elise has earned the Reform </w:t>
      </w:r>
      <w:proofErr w:type="gramStart"/>
      <w:r w:rsidRPr="00E47E56">
        <w:t>Party's  endorsement</w:t>
      </w:r>
      <w:proofErr w:type="gramEnd"/>
      <w:r w:rsidRPr="00E47E56">
        <w:t xml:space="preserve"> for her policy-driven, bipartisan record of results.</w:t>
      </w:r>
      <w:r>
        <w:t>” [Schenectady Daily Gazette, 3/21/18]</w:t>
      </w:r>
    </w:p>
    <w:p w14:paraId="4BFF65FD" w14:textId="77777777" w:rsidR="00156216" w:rsidRDefault="00156216" w:rsidP="00156216"/>
    <w:p w14:paraId="1FF87D38" w14:textId="630BE6B6" w:rsidR="00156216" w:rsidRDefault="006036A3" w:rsidP="00156216">
      <w:pPr>
        <w:pStyle w:val="H3"/>
      </w:pPr>
      <w:r>
        <w:rPr>
          <w:caps w:val="0"/>
        </w:rPr>
        <w:t xml:space="preserve">TERM </w:t>
      </w:r>
      <w:r w:rsidR="00613653">
        <w:rPr>
          <w:caps w:val="0"/>
        </w:rPr>
        <w:t>PLEDGE</w:t>
      </w:r>
    </w:p>
    <w:p w14:paraId="1AE88CD0" w14:textId="77777777" w:rsidR="00156216" w:rsidRDefault="00156216" w:rsidP="00156216"/>
    <w:p w14:paraId="666EB544" w14:textId="77777777" w:rsidR="00156216" w:rsidRDefault="00156216" w:rsidP="00156216">
      <w:pPr>
        <w:jc w:val="both"/>
      </w:pPr>
      <w:r>
        <w:rPr>
          <w:b/>
          <w:bCs/>
        </w:rPr>
        <w:t>2019: Stefanik Renewed A Pledge Not To Run For More Than Five Terms In Office.</w:t>
      </w:r>
      <w:r>
        <w:t xml:space="preserve"> “</w:t>
      </w:r>
      <w:r w:rsidRPr="008B0B22">
        <w:t xml:space="preserve">Stefanik, largely considered a rising star by Republicans, </w:t>
      </w:r>
      <w:proofErr w:type="gramStart"/>
      <w:r w:rsidRPr="008B0B22">
        <w:t>also  said</w:t>
      </w:r>
      <w:proofErr w:type="gramEnd"/>
      <w:r w:rsidRPr="008B0B22">
        <w:t xml:space="preserve"> she would not run for the White House or U.S. Senate, </w:t>
      </w:r>
      <w:proofErr w:type="gramStart"/>
      <w:r w:rsidRPr="008B0B22">
        <w:t>and  renewed</w:t>
      </w:r>
      <w:proofErr w:type="gramEnd"/>
      <w:r w:rsidRPr="008B0B22">
        <w:t xml:space="preserve"> a pledge taken in 2014 during her first run for the </w:t>
      </w:r>
      <w:proofErr w:type="gramStart"/>
      <w:r w:rsidRPr="008B0B22">
        <w:t>North  Country</w:t>
      </w:r>
      <w:proofErr w:type="gramEnd"/>
      <w:r w:rsidRPr="008B0B22">
        <w:t xml:space="preserve"> congressional seat that she would only serve five terms.</w:t>
      </w:r>
      <w:r>
        <w:t> </w:t>
      </w:r>
      <w:r w:rsidRPr="008B0B22">
        <w:t xml:space="preserve"> Stefanik faces re-election in 2020, and is poised for a </w:t>
      </w:r>
      <w:proofErr w:type="gramStart"/>
      <w:r w:rsidRPr="008B0B22">
        <w:t>rematch  with</w:t>
      </w:r>
      <w:proofErr w:type="gramEnd"/>
      <w:r w:rsidRPr="008B0B22">
        <w:t xml:space="preserve"> Tedra Cobb, a Democrat who ran against her in 2018.</w:t>
      </w:r>
      <w:r>
        <w:t xml:space="preserve">” [Schenectady Daily Gazette, </w:t>
      </w:r>
      <w:hyperlink r:id="rId64" w:history="1">
        <w:r w:rsidRPr="00AF6211">
          <w:rPr>
            <w:rStyle w:val="Hyperlink"/>
          </w:rPr>
          <w:t>10/11/19</w:t>
        </w:r>
      </w:hyperlink>
      <w:r>
        <w:t>]</w:t>
      </w:r>
    </w:p>
    <w:p w14:paraId="7BC0932E" w14:textId="77777777" w:rsidR="00156216" w:rsidRDefault="00156216" w:rsidP="00156216"/>
    <w:p w14:paraId="25DB4073" w14:textId="6EDE6725" w:rsidR="00156216" w:rsidRDefault="00613653" w:rsidP="00156216">
      <w:pPr>
        <w:pStyle w:val="H3"/>
      </w:pPr>
      <w:r>
        <w:rPr>
          <w:caps w:val="0"/>
        </w:rPr>
        <w:t>ADS</w:t>
      </w:r>
    </w:p>
    <w:p w14:paraId="67445577" w14:textId="77777777" w:rsidR="00156216" w:rsidRDefault="00156216" w:rsidP="00156216"/>
    <w:p w14:paraId="438FA054" w14:textId="77777777" w:rsidR="00156216" w:rsidRPr="00CF0BAE" w:rsidRDefault="00156216" w:rsidP="00156216">
      <w:r>
        <w:rPr>
          <w:b/>
          <w:bCs/>
        </w:rPr>
        <w:t>HEADLINE: “</w:t>
      </w:r>
      <w:r w:rsidRPr="00CF0BAE">
        <w:rPr>
          <w:b/>
          <w:bCs/>
        </w:rPr>
        <w:t>Stefanik TV Ad Misrepresenting Cobb's Tax Votes</w:t>
      </w:r>
      <w:r>
        <w:rPr>
          <w:b/>
          <w:bCs/>
        </w:rPr>
        <w:t xml:space="preserve">.” </w:t>
      </w:r>
      <w:r>
        <w:t>[Malone Telegram, 8/15/18]</w:t>
      </w:r>
    </w:p>
    <w:p w14:paraId="78069825" w14:textId="77777777" w:rsidR="00156216" w:rsidRDefault="00156216" w:rsidP="00156216"/>
    <w:p w14:paraId="3007B748" w14:textId="77777777" w:rsidR="00156216" w:rsidRPr="006876EF" w:rsidRDefault="00156216" w:rsidP="00156216">
      <w:r>
        <w:rPr>
          <w:b/>
          <w:bCs/>
        </w:rPr>
        <w:t>HEADLINE: “</w:t>
      </w:r>
      <w:r w:rsidRPr="006876EF">
        <w:rPr>
          <w:b/>
          <w:bCs/>
        </w:rPr>
        <w:t>Fact Check: Stefanik's 'Clear Choice' Ad Exaggerates Tax Claims</w:t>
      </w:r>
      <w:r>
        <w:rPr>
          <w:b/>
          <w:bCs/>
        </w:rPr>
        <w:t>.”</w:t>
      </w:r>
      <w:r>
        <w:t xml:space="preserve"> [Glens Fall Post Star, </w:t>
      </w:r>
      <w:hyperlink r:id="rId65" w:history="1">
        <w:r w:rsidRPr="00D95A4A">
          <w:rPr>
            <w:rStyle w:val="Hyperlink"/>
          </w:rPr>
          <w:t>8/8/18</w:t>
        </w:r>
      </w:hyperlink>
      <w:r>
        <w:t>]</w:t>
      </w:r>
    </w:p>
    <w:p w14:paraId="330F17F4" w14:textId="77777777" w:rsidR="00156216" w:rsidRDefault="00156216" w:rsidP="00156216"/>
    <w:p w14:paraId="6516BA77" w14:textId="44B5DD29" w:rsidR="00156216" w:rsidRDefault="00613653" w:rsidP="00156216">
      <w:pPr>
        <w:pStyle w:val="H3"/>
      </w:pPr>
      <w:r>
        <w:rPr>
          <w:caps w:val="0"/>
        </w:rPr>
        <w:t>CAMPAIGN STAFFERS</w:t>
      </w:r>
    </w:p>
    <w:p w14:paraId="33FC445E" w14:textId="77777777" w:rsidR="00156216" w:rsidRDefault="00156216" w:rsidP="00156216"/>
    <w:p w14:paraId="6FD79B85" w14:textId="5C46AE03" w:rsidR="00156216" w:rsidRDefault="00613653" w:rsidP="00156216">
      <w:pPr>
        <w:pStyle w:val="H4"/>
      </w:pPr>
      <w:r>
        <w:rPr>
          <w:caps w:val="0"/>
        </w:rPr>
        <w:t>TRACKERS</w:t>
      </w:r>
    </w:p>
    <w:p w14:paraId="3D762132" w14:textId="77777777" w:rsidR="00156216" w:rsidRDefault="00156216" w:rsidP="00156216"/>
    <w:p w14:paraId="77E459F2" w14:textId="77777777" w:rsidR="00156216" w:rsidRDefault="00156216" w:rsidP="00156216">
      <w:r>
        <w:rPr>
          <w:b/>
          <w:bCs/>
        </w:rPr>
        <w:lastRenderedPageBreak/>
        <w:t>2018: Stefanik Refused To Say If Her Campaign Employed A Tracker And Denied Using Trackers At All.</w:t>
      </w:r>
      <w:r>
        <w:t xml:space="preserve"> “</w:t>
      </w:r>
      <w:r w:rsidRPr="00B419D0">
        <w:t>Stefanik campaign spokesman Lenny Alcivar did not return three phone messages seeking an answer to whether Scagnelli works for the campaign. Alcivar did send an email after the first phone call, where he did not answer the question but criticized Cobb's campaign and her gun control positions.</w:t>
      </w:r>
      <w:r>
        <w:t> </w:t>
      </w:r>
      <w:r w:rsidRPr="00B419D0">
        <w:t xml:space="preserve"> At a Monday event in Potsdam, Stefanik would not answer a North Country Public Radio reporter's multiple questions about whether the youth who recorded the video, not named by the journalist, is an intern for the campaign, or if the campaign was aware of his actions.</w:t>
      </w:r>
      <w:r>
        <w:t> </w:t>
      </w:r>
      <w:r w:rsidRPr="00B419D0">
        <w:t xml:space="preserve"> Stefanik said she did not know the youth's name and was not aware if he was an intern. She said repeatedly her campaign does not employ </w:t>
      </w:r>
      <w:r>
        <w:t>‘</w:t>
      </w:r>
      <w:r w:rsidRPr="00B419D0">
        <w:t>trackers</w:t>
      </w:r>
      <w:r>
        <w:t>’</w:t>
      </w:r>
      <w:r w:rsidRPr="00B419D0">
        <w:t xml:space="preserve"> who follow opposing candidates. She referred questions to the National Republican Congressional Committee, which does use trackers.</w:t>
      </w:r>
      <w:r>
        <w:t>” [Ogdensburg Journal, 7/31/18]</w:t>
      </w:r>
    </w:p>
    <w:p w14:paraId="0E5B9081" w14:textId="77777777" w:rsidR="00156216" w:rsidRDefault="00156216" w:rsidP="00156216"/>
    <w:p w14:paraId="69C35471" w14:textId="77777777" w:rsidR="00156216" w:rsidRPr="0061012D" w:rsidRDefault="00156216" w:rsidP="00156216">
      <w:r>
        <w:rPr>
          <w:b/>
          <w:bCs/>
        </w:rPr>
        <w:t>The Tracker In Question Described Himself As An Intern For Stefanik.</w:t>
      </w:r>
      <w:r>
        <w:t xml:space="preserve"> “</w:t>
      </w:r>
      <w:r w:rsidRPr="0061012D">
        <w:t>A teenager who recorded a controversial video claims close ties to Congresswoman Elise Stefanik.</w:t>
      </w:r>
      <w:r>
        <w:t>  </w:t>
      </w:r>
      <w:r w:rsidRPr="0061012D">
        <w:t>The video - which shows Democratic congressional candidate Tedra Cobb speaking about gun control at a campaign event at a private residence in Saratoga County in May - was recorded secretly and released anonymously in early July. The video was picked up by a conservative news site and quickly went viral. Until now, it hasn’t been clear exactly where the tape came from.</w:t>
      </w:r>
      <w:r>
        <w:t>  </w:t>
      </w:r>
      <w:r w:rsidRPr="0061012D">
        <w:t>NCPR has identified the source as a 17-year-old from Saratoga County who currently desc</w:t>
      </w:r>
      <w:r>
        <w:t xml:space="preserve">ribes himself as an intern for Republican Congresswoman Elise Stefanik. […] After extensive research, NCPR confirmed that the young man is a 17-year-old high school senior from Rexford, New York, who is heavily involved in conservative politics. According to his LinkedIn page – not his Facebook profile, as Cobb told NCPR – the teenager started interning for Elise Stefanik’s campaign in June.” [North Country Public Radio, </w:t>
      </w:r>
      <w:hyperlink r:id="rId66" w:history="1">
        <w:r w:rsidRPr="00295D3B">
          <w:rPr>
            <w:rStyle w:val="Hyperlink"/>
          </w:rPr>
          <w:t>7/30/18</w:t>
        </w:r>
      </w:hyperlink>
      <w:r>
        <w:t>]</w:t>
      </w:r>
    </w:p>
    <w:p w14:paraId="058B5A02" w14:textId="77777777" w:rsidR="00156216" w:rsidRDefault="00156216" w:rsidP="00156216"/>
    <w:p w14:paraId="4E08A1DE" w14:textId="77777777" w:rsidR="00156216" w:rsidRDefault="00156216" w:rsidP="00156216">
      <w:r>
        <w:rPr>
          <w:b/>
          <w:bCs/>
        </w:rPr>
        <w:t>The NRCC Said It Had Paid The Intern To Be A Tracker.</w:t>
      </w:r>
      <w:r>
        <w:t xml:space="preserve"> “A </w:t>
      </w:r>
      <w:r w:rsidRPr="00301631">
        <w:t>Clifton Park teenager who secretly recorded Democratic congressional candidate Tedra Cobb speaking about gun control in May has close ties to U.S. Rep. Elise Stefanik and was paid by Republicans, The Daily Gazette has confirmed.</w:t>
      </w:r>
      <w:r>
        <w:t> </w:t>
      </w:r>
      <w:r w:rsidRPr="00301631">
        <w:t xml:space="preserve">Preston Scagnelli, a 17-year-old Shenendehowa High </w:t>
      </w:r>
      <w:proofErr w:type="gramStart"/>
      <w:r w:rsidRPr="00301631">
        <w:t>School  student</w:t>
      </w:r>
      <w:proofErr w:type="gramEnd"/>
      <w:r w:rsidRPr="00301631">
        <w:t xml:space="preserve"> whose name was revealed on Tuesday, lists himself on </w:t>
      </w:r>
      <w:proofErr w:type="gramStart"/>
      <w:r w:rsidRPr="00301631">
        <w:t>his  LinkedIn</w:t>
      </w:r>
      <w:proofErr w:type="gramEnd"/>
      <w:r w:rsidRPr="00301631">
        <w:t xml:space="preserve"> page as an intern at Elise </w:t>
      </w:r>
      <w:proofErr w:type="gramStart"/>
      <w:r w:rsidRPr="00301631">
        <w:t>For</w:t>
      </w:r>
      <w:proofErr w:type="gramEnd"/>
      <w:r w:rsidRPr="00301631">
        <w:t xml:space="preserve"> Congress since June, and </w:t>
      </w:r>
      <w:proofErr w:type="gramStart"/>
      <w:r w:rsidRPr="00301631">
        <w:t>a  volunteer</w:t>
      </w:r>
      <w:proofErr w:type="gramEnd"/>
      <w:r w:rsidRPr="00301631">
        <w:t xml:space="preserve"> with the Saratoga County Republican Committee.</w:t>
      </w:r>
      <w:r>
        <w:t> </w:t>
      </w:r>
      <w:r w:rsidRPr="00301631">
        <w:t xml:space="preserve"> The National Republican Congressional Committee said it </w:t>
      </w:r>
      <w:proofErr w:type="gramStart"/>
      <w:r w:rsidRPr="00301631">
        <w:t>has  used</w:t>
      </w:r>
      <w:proofErr w:type="gramEnd"/>
      <w:r w:rsidRPr="00301631">
        <w:t xml:space="preserve"> him as a </w:t>
      </w:r>
      <w:r>
        <w:t>‘</w:t>
      </w:r>
      <w:r w:rsidRPr="00301631">
        <w:t>tracker,</w:t>
      </w:r>
      <w:r>
        <w:t>’</w:t>
      </w:r>
      <w:r w:rsidRPr="00301631">
        <w:t xml:space="preserve"> someone who records a candidate as part </w:t>
      </w:r>
      <w:proofErr w:type="gramStart"/>
      <w:r w:rsidRPr="00301631">
        <w:t>of  opposition</w:t>
      </w:r>
      <w:proofErr w:type="gramEnd"/>
      <w:r w:rsidRPr="00301631">
        <w:t xml:space="preserve"> research. Federal Elections Commission reports show </w:t>
      </w:r>
      <w:proofErr w:type="gramStart"/>
      <w:r w:rsidRPr="00301631">
        <w:t>he  received</w:t>
      </w:r>
      <w:proofErr w:type="gramEnd"/>
      <w:r w:rsidRPr="00301631">
        <w:t xml:space="preserve"> three payments from the NRCC totaling $979.57 between </w:t>
      </w:r>
      <w:proofErr w:type="gramStart"/>
      <w:r w:rsidRPr="00301631">
        <w:t>May  30</w:t>
      </w:r>
      <w:proofErr w:type="gramEnd"/>
      <w:r w:rsidRPr="00301631">
        <w:t xml:space="preserve"> and June 27. Payments are described as being for </w:t>
      </w:r>
      <w:r>
        <w:t>‘</w:t>
      </w:r>
      <w:proofErr w:type="gramStart"/>
      <w:r w:rsidRPr="00301631">
        <w:t>research  materials</w:t>
      </w:r>
      <w:proofErr w:type="gramEnd"/>
      <w:r w:rsidRPr="00301631">
        <w:t xml:space="preserve"> consulted.</w:t>
      </w:r>
      <w:r>
        <w:t>” [Schenectady Daily Gazette, 8/1/18]</w:t>
      </w:r>
    </w:p>
    <w:p w14:paraId="3C36A2C2" w14:textId="77777777" w:rsidR="00156216" w:rsidRDefault="00156216" w:rsidP="00156216"/>
    <w:p w14:paraId="170EAF8A" w14:textId="3A473545" w:rsidR="00156216" w:rsidRPr="00792A5B" w:rsidRDefault="00156216" w:rsidP="00156216">
      <w:r>
        <w:rPr>
          <w:b/>
          <w:bCs/>
        </w:rPr>
        <w:t xml:space="preserve">Stefanik Admitted That The Tracker Was A Campaign </w:t>
      </w:r>
      <w:r w:rsidR="00BD33A9">
        <w:rPr>
          <w:b/>
          <w:bCs/>
        </w:rPr>
        <w:t>Intern But</w:t>
      </w:r>
      <w:r>
        <w:rPr>
          <w:b/>
          <w:bCs/>
        </w:rPr>
        <w:t xml:space="preserve"> Said The Tracking Video He Obtained Was From Before He Started Interning For Her Campaign.</w:t>
      </w:r>
      <w:r>
        <w:t xml:space="preserve"> “U.S. Rep. </w:t>
      </w:r>
      <w:r w:rsidRPr="00D7377B">
        <w:t xml:space="preserve">Elise Stefanik on Wednesday said the 17-year-old who secretly recorded Democratic opponent Tedra Cobb is currently an unpaid intern for her </w:t>
      </w:r>
      <w:proofErr w:type="gramStart"/>
      <w:r w:rsidRPr="00D7377B">
        <w:t>campaign, but</w:t>
      </w:r>
      <w:proofErr w:type="gramEnd"/>
      <w:r w:rsidRPr="00D7377B">
        <w:t xml:space="preserve"> said she did not know about the video he taped in May before he began working for her.</w:t>
      </w:r>
      <w:r>
        <w:t> </w:t>
      </w:r>
      <w:r w:rsidRPr="00D7377B">
        <w:t xml:space="preserve">Preston Scagnelli was the teen identified as recording Cobb at a </w:t>
      </w:r>
      <w:r>
        <w:t>‘</w:t>
      </w:r>
      <w:r w:rsidRPr="00D7377B">
        <w:t>Teens for Tedra</w:t>
      </w:r>
      <w:r>
        <w:t>’</w:t>
      </w:r>
      <w:r w:rsidRPr="00D7377B">
        <w:t xml:space="preserve"> event a couple of months ago. Cobb made comments on the video stating that she thinks assault weapons should be </w:t>
      </w:r>
      <w:proofErr w:type="gramStart"/>
      <w:r w:rsidRPr="00D7377B">
        <w:t>banned, but</w:t>
      </w:r>
      <w:proofErr w:type="gramEnd"/>
      <w:r w:rsidRPr="00D7377B">
        <w:t xml:space="preserve"> added that she cannot take that position publicly and get elected in the NY-21 Congressional District.</w:t>
      </w:r>
      <w:r>
        <w:t> </w:t>
      </w:r>
      <w:r w:rsidRPr="00D7377B">
        <w:t xml:space="preserve"> Stefanik, R-Willsboro, said that Scagnelli began interning in June. She said she plans to keep him on the campaign and said she did not have an issue with the fact that Scagnelli used the fake name </w:t>
      </w:r>
      <w:r>
        <w:t>‘</w:t>
      </w:r>
      <w:r w:rsidRPr="00D7377B">
        <w:t>Grayson</w:t>
      </w:r>
      <w:r>
        <w:t>’</w:t>
      </w:r>
      <w:r w:rsidRPr="00D7377B">
        <w:t xml:space="preserve"> and said he was not recording because his phone was dead, but he </w:t>
      </w:r>
      <w:proofErr w:type="gramStart"/>
      <w:r w:rsidRPr="00D7377B">
        <w:t>actually was</w:t>
      </w:r>
      <w:proofErr w:type="gramEnd"/>
      <w:r w:rsidRPr="00D7377B">
        <w:t xml:space="preserve"> recording.</w:t>
      </w:r>
      <w:r>
        <w:t xml:space="preserve">” [Glens Falls Post Star, </w:t>
      </w:r>
      <w:hyperlink r:id="rId67" w:history="1">
        <w:r w:rsidRPr="00E94542">
          <w:rPr>
            <w:rStyle w:val="Hyperlink"/>
          </w:rPr>
          <w:t>8/1/18</w:t>
        </w:r>
      </w:hyperlink>
      <w:r>
        <w:t>]</w:t>
      </w:r>
    </w:p>
    <w:p w14:paraId="29710A6A" w14:textId="77777777" w:rsidR="00156216" w:rsidRDefault="00156216" w:rsidP="00156216"/>
    <w:p w14:paraId="70A950B5" w14:textId="5D474A5D" w:rsidR="00156216" w:rsidRDefault="00613653" w:rsidP="00156216">
      <w:pPr>
        <w:pStyle w:val="H3"/>
      </w:pPr>
      <w:r>
        <w:rPr>
          <w:caps w:val="0"/>
        </w:rPr>
        <w:t>CRITICISMS</w:t>
      </w:r>
    </w:p>
    <w:p w14:paraId="2A8A258B" w14:textId="77777777" w:rsidR="00156216" w:rsidRPr="00007F30" w:rsidRDefault="00156216" w:rsidP="00156216"/>
    <w:p w14:paraId="10CF0DA8" w14:textId="038A3CB4" w:rsidR="00156216" w:rsidRDefault="00613653" w:rsidP="00156216">
      <w:pPr>
        <w:pStyle w:val="H4"/>
      </w:pPr>
      <w:r>
        <w:rPr>
          <w:caps w:val="0"/>
        </w:rPr>
        <w:t>D.C. INSIDER</w:t>
      </w:r>
    </w:p>
    <w:p w14:paraId="724B966F" w14:textId="77777777" w:rsidR="00156216" w:rsidRDefault="00156216" w:rsidP="00156216"/>
    <w:p w14:paraId="58D70733" w14:textId="77777777" w:rsidR="00156216" w:rsidRDefault="00156216" w:rsidP="00156216">
      <w:pPr>
        <w:rPr>
          <w:rFonts w:eastAsia="Times New Roman"/>
          <w:b/>
          <w:bCs/>
          <w:color w:val="222222"/>
        </w:rPr>
      </w:pPr>
      <w:r>
        <w:rPr>
          <w:rFonts w:eastAsia="Times New Roman"/>
          <w:b/>
          <w:bCs/>
          <w:color w:val="222222"/>
        </w:rPr>
        <w:t>HEADLINE: “</w:t>
      </w:r>
      <w:r w:rsidRPr="006D464B">
        <w:rPr>
          <w:rFonts w:eastAsia="Times New Roman"/>
          <w:b/>
          <w:bCs/>
          <w:color w:val="222222"/>
        </w:rPr>
        <w:t>Stefanik's Deep Washington Ties Clash With Campaign Message</w:t>
      </w:r>
      <w:r>
        <w:rPr>
          <w:rFonts w:eastAsia="Times New Roman"/>
          <w:b/>
          <w:bCs/>
          <w:color w:val="222222"/>
        </w:rPr>
        <w:t xml:space="preserve">.” </w:t>
      </w:r>
      <w:r>
        <w:rPr>
          <w:rFonts w:eastAsia="Times New Roman"/>
          <w:color w:val="222222"/>
        </w:rPr>
        <w:t xml:space="preserve">[NCPR, </w:t>
      </w:r>
      <w:hyperlink r:id="rId68" w:history="1">
        <w:r w:rsidRPr="005764E4">
          <w:rPr>
            <w:rStyle w:val="Hyperlink"/>
            <w:rFonts w:eastAsia="Times New Roman"/>
          </w:rPr>
          <w:t>10/21/14</w:t>
        </w:r>
      </w:hyperlink>
      <w:r>
        <w:rPr>
          <w:rFonts w:eastAsia="Times New Roman"/>
          <w:color w:val="222222"/>
        </w:rPr>
        <w:t>]</w:t>
      </w:r>
    </w:p>
    <w:p w14:paraId="4C3C1880" w14:textId="77777777" w:rsidR="00156216" w:rsidRDefault="00156216" w:rsidP="00156216">
      <w:pPr>
        <w:rPr>
          <w:rFonts w:eastAsia="Times New Roman"/>
          <w:b/>
          <w:bCs/>
          <w:color w:val="222222"/>
        </w:rPr>
      </w:pPr>
    </w:p>
    <w:p w14:paraId="3884D2B2" w14:textId="77777777" w:rsidR="00156216" w:rsidRDefault="00156216" w:rsidP="00156216">
      <w:pPr>
        <w:rPr>
          <w:rFonts w:eastAsia="Times New Roman"/>
          <w:color w:val="222222"/>
        </w:rPr>
      </w:pPr>
      <w:r w:rsidRPr="005764E4">
        <w:rPr>
          <w:rFonts w:eastAsia="Times New Roman"/>
          <w:b/>
          <w:bCs/>
          <w:color w:val="222222"/>
        </w:rPr>
        <w:t>October 2014: NCPR Found</w:t>
      </w:r>
      <w:r>
        <w:rPr>
          <w:rFonts w:eastAsia="Times New Roman"/>
          <w:b/>
          <w:bCs/>
          <w:color w:val="222222"/>
        </w:rPr>
        <w:t xml:space="preserve"> That</w:t>
      </w:r>
      <w:r w:rsidRPr="005764E4">
        <w:rPr>
          <w:rFonts w:eastAsia="Times New Roman"/>
          <w:b/>
          <w:bCs/>
          <w:color w:val="222222"/>
        </w:rPr>
        <w:t xml:space="preserve"> Stefanik Campaigned As A “Fresh Face” But </w:t>
      </w:r>
      <w:r>
        <w:rPr>
          <w:rFonts w:eastAsia="Times New Roman"/>
          <w:b/>
          <w:bCs/>
          <w:color w:val="222222"/>
        </w:rPr>
        <w:t>Actually Had Ties To “The Country’s Most Powerful Conservative Leaders.”</w:t>
      </w:r>
      <w:r w:rsidRPr="00906FD6">
        <w:rPr>
          <w:rFonts w:eastAsia="Times New Roman"/>
          <w:b/>
          <w:bCs/>
          <w:color w:val="222222"/>
        </w:rPr>
        <w:t xml:space="preserve"> </w:t>
      </w:r>
      <w:r>
        <w:rPr>
          <w:rFonts w:eastAsia="Times New Roman"/>
          <w:bCs/>
          <w:color w:val="222222"/>
        </w:rPr>
        <w:t>“</w:t>
      </w:r>
      <w:r w:rsidRPr="00906FD6">
        <w:rPr>
          <w:rFonts w:eastAsia="Times New Roman"/>
          <w:bCs/>
          <w:color w:val="222222"/>
        </w:rPr>
        <w:t>Just how new a political voice is Elise Stefanik, the Republican who moved to Willsboro last year? One of her major claims on the campaign trail is that she’s a fresh face, a new kind of politician. She has promised a real break with the divisive politics that shaped Washington over the last 20 years.</w:t>
      </w:r>
      <w:r>
        <w:rPr>
          <w:rFonts w:eastAsia="Times New Roman"/>
          <w:bCs/>
          <w:color w:val="222222"/>
        </w:rPr>
        <w:t xml:space="preserve"> </w:t>
      </w:r>
      <w:r w:rsidRPr="00906FD6">
        <w:rPr>
          <w:rFonts w:eastAsia="Times New Roman"/>
          <w:color w:val="222222"/>
        </w:rPr>
        <w:t>But our in-depth look at Stefanik’s career found a very different picture. We didn't find anything scandalous. In fact, we found Stefanik has had a remarkable career in Washington, working with some of the country's most powerful conservative leaders.</w:t>
      </w:r>
      <w:r>
        <w:rPr>
          <w:rFonts w:eastAsia="Times New Roman"/>
          <w:color w:val="222222"/>
        </w:rPr>
        <w:t>”</w:t>
      </w:r>
      <w:r w:rsidRPr="006D464B">
        <w:rPr>
          <w:rFonts w:eastAsia="Times New Roman"/>
          <w:color w:val="222222"/>
        </w:rPr>
        <w:t xml:space="preserve"> </w:t>
      </w:r>
      <w:r>
        <w:rPr>
          <w:rFonts w:eastAsia="Times New Roman"/>
          <w:color w:val="222222"/>
        </w:rPr>
        <w:t xml:space="preserve">[NCPR, </w:t>
      </w:r>
      <w:hyperlink r:id="rId69" w:history="1">
        <w:r w:rsidRPr="005764E4">
          <w:rPr>
            <w:rStyle w:val="Hyperlink"/>
            <w:rFonts w:eastAsia="Times New Roman"/>
          </w:rPr>
          <w:t>10/21/14</w:t>
        </w:r>
      </w:hyperlink>
      <w:r>
        <w:rPr>
          <w:rFonts w:eastAsia="Times New Roman"/>
          <w:color w:val="222222"/>
        </w:rPr>
        <w:t>]</w:t>
      </w:r>
    </w:p>
    <w:p w14:paraId="5A93DB97" w14:textId="77777777" w:rsidR="00156216" w:rsidRPr="00906FD6" w:rsidRDefault="00156216" w:rsidP="00156216">
      <w:pPr>
        <w:rPr>
          <w:rFonts w:eastAsia="Times New Roman"/>
          <w:bCs/>
          <w:color w:val="222222"/>
        </w:rPr>
      </w:pPr>
    </w:p>
    <w:p w14:paraId="755C2364" w14:textId="77777777" w:rsidR="00156216" w:rsidRPr="00DC5374" w:rsidRDefault="00156216" w:rsidP="00156216">
      <w:pPr>
        <w:rPr>
          <w:rFonts w:eastAsia="Times New Roman"/>
          <w:color w:val="222222"/>
        </w:rPr>
      </w:pPr>
      <w:r w:rsidRPr="00DC5374">
        <w:rPr>
          <w:rFonts w:eastAsia="Times New Roman"/>
          <w:b/>
          <w:color w:val="222222"/>
        </w:rPr>
        <w:t xml:space="preserve">2014: NCPR “Couldn't Find Evidence Of Stefanik Differing With Republican Leaders, Advocating For Bipartisanship, Or Offering New Ideas On Major Issues. In Many Cases Stefanik Supported Politicians And Organizations That Backed Some Of The Most Fiercely Debated Conservative Ideas.” </w:t>
      </w:r>
      <w:r w:rsidRPr="00DC5374">
        <w:rPr>
          <w:rFonts w:eastAsia="Times New Roman"/>
          <w:color w:val="222222"/>
        </w:rPr>
        <w:t xml:space="preserve">“But the team assigned to this special report, Brian Mann in Saranac Lake and Julia Botero in Watertown, also couldn't find evidence of Stefanik differing with Republican leaders, advocating for bipartisanship, or offering new ideas on major issues. In many cases Stefanik supported politicians and organizations that backed some of the most fiercely debated conservative ideas, from the wars in the Middle East to social programs here at home.” [NCPR, </w:t>
      </w:r>
      <w:hyperlink r:id="rId70" w:history="1">
        <w:r w:rsidRPr="00245B8F">
          <w:rPr>
            <w:rStyle w:val="Hyperlink"/>
            <w:rFonts w:eastAsia="Times New Roman"/>
          </w:rPr>
          <w:t>10/21/14</w:t>
        </w:r>
      </w:hyperlink>
      <w:r w:rsidRPr="00DC5374">
        <w:rPr>
          <w:rFonts w:eastAsia="Times New Roman"/>
          <w:color w:val="222222"/>
        </w:rPr>
        <w:t>]</w:t>
      </w:r>
    </w:p>
    <w:p w14:paraId="6AC6B6FA" w14:textId="77777777" w:rsidR="00156216" w:rsidRPr="005764E4" w:rsidRDefault="00156216" w:rsidP="00156216">
      <w:pPr>
        <w:rPr>
          <w:rFonts w:eastAsia="Times New Roman"/>
          <w:color w:val="222222"/>
        </w:rPr>
      </w:pPr>
    </w:p>
    <w:p w14:paraId="64667434" w14:textId="77777777" w:rsidR="00156216" w:rsidRPr="00DC5374" w:rsidRDefault="00156216" w:rsidP="00156216">
      <w:pPr>
        <w:rPr>
          <w:rFonts w:eastAsia="Times New Roman"/>
          <w:b/>
          <w:color w:val="222222"/>
        </w:rPr>
      </w:pPr>
      <w:r w:rsidRPr="00DC5374">
        <w:rPr>
          <w:rFonts w:eastAsia="Times New Roman"/>
          <w:b/>
          <w:color w:val="222222"/>
        </w:rPr>
        <w:t>NCPR: “What Complicates This Story For Elise Stefanik Is The Fact That She Worked In Washington For Most Of The Last Decade. And She Wasn’t On The Fringe.</w:t>
      </w:r>
      <w:r>
        <w:rPr>
          <w:rFonts w:eastAsia="Times New Roman"/>
          <w:b/>
          <w:color w:val="222222"/>
        </w:rPr>
        <w:t>”</w:t>
      </w:r>
      <w:r w:rsidRPr="00DC5374">
        <w:rPr>
          <w:rFonts w:eastAsia="Times New Roman"/>
          <w:b/>
          <w:color w:val="222222"/>
        </w:rPr>
        <w:t xml:space="preserve"> </w:t>
      </w:r>
      <w:r w:rsidRPr="00DC5374">
        <w:rPr>
          <w:rFonts w:eastAsia="Times New Roman"/>
          <w:color w:val="222222"/>
        </w:rPr>
        <w:t xml:space="preserve">JULIA BOTERO: “What complicates this story for Elise Stefanik is the fact that she worked in Washington for most of the last decade. And she wasn’t on the fringe. Our reporting found that even before leaving Harvard in 2006, she worked with some of the most high-powered politicians and activists in the country.” [NCPR, </w:t>
      </w:r>
      <w:hyperlink r:id="rId71" w:history="1">
        <w:r w:rsidRPr="00245B8F">
          <w:rPr>
            <w:rStyle w:val="Hyperlink"/>
            <w:rFonts w:eastAsia="Times New Roman"/>
          </w:rPr>
          <w:t>10/21/14</w:t>
        </w:r>
      </w:hyperlink>
      <w:r w:rsidRPr="00DC5374">
        <w:rPr>
          <w:rFonts w:eastAsia="Times New Roman"/>
          <w:color w:val="222222"/>
        </w:rPr>
        <w:t>]</w:t>
      </w:r>
    </w:p>
    <w:p w14:paraId="4984D192" w14:textId="77777777" w:rsidR="00156216" w:rsidRDefault="00156216" w:rsidP="00156216">
      <w:pPr>
        <w:rPr>
          <w:rFonts w:eastAsia="Times New Roman"/>
          <w:b/>
          <w:color w:val="222222"/>
        </w:rPr>
      </w:pPr>
    </w:p>
    <w:p w14:paraId="0768B059" w14:textId="77777777" w:rsidR="00156216" w:rsidRDefault="00156216" w:rsidP="00156216">
      <w:pPr>
        <w:rPr>
          <w:rFonts w:eastAsia="Times New Roman"/>
          <w:bCs/>
          <w:color w:val="222222"/>
        </w:rPr>
      </w:pPr>
      <w:r>
        <w:rPr>
          <w:rFonts w:eastAsia="Times New Roman"/>
          <w:b/>
          <w:color w:val="222222"/>
        </w:rPr>
        <w:t>2014: According To NCPR, There Was No Evidence “Of Stefanik Questioning Any Of Bush’s Ideas Or How Things Went So Wrong. So Far As We Could Tell, Before This Campaign, She Never Questioned President Bush Or Criticized His Polices.”</w:t>
      </w:r>
      <w:r>
        <w:rPr>
          <w:rFonts w:eastAsia="Times New Roman"/>
          <w:bCs/>
          <w:color w:val="222222"/>
        </w:rPr>
        <w:t xml:space="preserve"> “</w:t>
      </w:r>
      <w:r w:rsidRPr="00245B8F">
        <w:rPr>
          <w:rFonts w:eastAsia="Times New Roman"/>
          <w:bCs/>
          <w:color w:val="222222"/>
        </w:rPr>
        <w:t>JULIA: Stefanik says now that she didn't like the TARP program. But going back through Stefanik’s writing and public statements, and we found a lot of them, we couldn’t find any evidence of Stefanik questioning any of Bush's ideas or asking how things went so wrong. So far as we could tell, before this campaign, she never questioned President Bush or criticized his policies. Here she is talking with NPR this fall.</w:t>
      </w:r>
      <w:r>
        <w:rPr>
          <w:rFonts w:eastAsia="Times New Roman"/>
          <w:bCs/>
          <w:color w:val="222222"/>
        </w:rPr>
        <w:t>  </w:t>
      </w:r>
      <w:r w:rsidRPr="00245B8F">
        <w:rPr>
          <w:rFonts w:eastAsia="Times New Roman"/>
          <w:bCs/>
          <w:color w:val="222222"/>
        </w:rPr>
        <w:t>STEFANIK: Regardless of whether you agree or disagree with all of President Bush’s decisions, he was a leader of conviction; he was a leader of courage. He was a much stronger leader than we have today.</w:t>
      </w:r>
      <w:r>
        <w:rPr>
          <w:rFonts w:eastAsia="Times New Roman"/>
          <w:bCs/>
          <w:color w:val="222222"/>
        </w:rPr>
        <w:t>  </w:t>
      </w:r>
      <w:r w:rsidRPr="00245B8F">
        <w:rPr>
          <w:rFonts w:eastAsia="Times New Roman"/>
          <w:bCs/>
          <w:color w:val="222222"/>
        </w:rPr>
        <w:t>BRIAN: It's not just that Stefanik didn't question those Bush-era policies. The record suggests that she went on supporting them.</w:t>
      </w:r>
      <w:r>
        <w:rPr>
          <w:rFonts w:eastAsia="Times New Roman"/>
          <w:bCs/>
          <w:color w:val="222222"/>
        </w:rPr>
        <w:t xml:space="preserve">” [NCPR, </w:t>
      </w:r>
      <w:hyperlink r:id="rId72" w:history="1">
        <w:r w:rsidRPr="00245B8F">
          <w:rPr>
            <w:rStyle w:val="Hyperlink"/>
            <w:rFonts w:eastAsia="Times New Roman"/>
          </w:rPr>
          <w:t>10/21/14</w:t>
        </w:r>
      </w:hyperlink>
      <w:r>
        <w:rPr>
          <w:rFonts w:eastAsia="Times New Roman"/>
          <w:bCs/>
          <w:color w:val="222222"/>
        </w:rPr>
        <w:t>]</w:t>
      </w:r>
    </w:p>
    <w:p w14:paraId="564205CC" w14:textId="77777777" w:rsidR="00156216" w:rsidRDefault="00156216" w:rsidP="00156216">
      <w:pPr>
        <w:rPr>
          <w:rFonts w:eastAsia="Times New Roman"/>
          <w:bCs/>
          <w:color w:val="222222"/>
        </w:rPr>
      </w:pPr>
    </w:p>
    <w:p w14:paraId="3DE5372E" w14:textId="77777777" w:rsidR="00156216" w:rsidRDefault="00156216" w:rsidP="00156216">
      <w:pPr>
        <w:rPr>
          <w:rFonts w:eastAsia="Times New Roman"/>
          <w:bCs/>
          <w:color w:val="222222"/>
        </w:rPr>
      </w:pPr>
      <w:r>
        <w:rPr>
          <w:rFonts w:eastAsia="Times New Roman"/>
          <w:b/>
          <w:color w:val="222222"/>
        </w:rPr>
        <w:t>2014: The Koch Brothers And Their Affiliated Groups Backed Stefanik.</w:t>
      </w:r>
      <w:r>
        <w:t xml:space="preserve"> “</w:t>
      </w:r>
      <w:r w:rsidRPr="007E65B3">
        <w:t>BRIAN: But Doheny lost in a landslide. And that support for Stefanik from Washington has continued through the general election. Conservative leaders like John Bolton, the neo-conservative foreign policy activist and former United Nations ambassador have donated to her campaign. The Koch Brothers and some of their affiliated groups have chipped in thousands of dollars.</w:t>
      </w:r>
      <w:r>
        <w:t>” [</w:t>
      </w:r>
      <w:r>
        <w:rPr>
          <w:rFonts w:eastAsia="Times New Roman"/>
          <w:bCs/>
          <w:color w:val="222222"/>
        </w:rPr>
        <w:t xml:space="preserve">NCPR, </w:t>
      </w:r>
      <w:hyperlink r:id="rId73" w:history="1">
        <w:r w:rsidRPr="00245B8F">
          <w:rPr>
            <w:rStyle w:val="Hyperlink"/>
            <w:rFonts w:eastAsia="Times New Roman"/>
          </w:rPr>
          <w:t>10/21/14</w:t>
        </w:r>
      </w:hyperlink>
      <w:r>
        <w:rPr>
          <w:rFonts w:eastAsia="Times New Roman"/>
          <w:bCs/>
          <w:color w:val="222222"/>
        </w:rPr>
        <w:t>]</w:t>
      </w:r>
    </w:p>
    <w:p w14:paraId="1D82B1E9" w14:textId="77777777" w:rsidR="00156216" w:rsidRDefault="00156216" w:rsidP="00156216">
      <w:pPr>
        <w:rPr>
          <w:rFonts w:eastAsia="Times New Roman"/>
          <w:bCs/>
          <w:color w:val="222222"/>
        </w:rPr>
      </w:pPr>
    </w:p>
    <w:p w14:paraId="39EFF516" w14:textId="77777777" w:rsidR="00156216" w:rsidRPr="007E65B3" w:rsidRDefault="00156216" w:rsidP="00156216">
      <w:r>
        <w:rPr>
          <w:b/>
          <w:bCs/>
        </w:rPr>
        <w:t>2014: Stefanik Was A “George Bush Insider.”</w:t>
      </w:r>
      <w:r>
        <w:t xml:space="preserve"> “</w:t>
      </w:r>
      <w:r w:rsidRPr="007E65B3">
        <w:t xml:space="preserve">JULIA: </w:t>
      </w:r>
      <w:r w:rsidRPr="008C1E81">
        <w:t xml:space="preserve">In a mostly positive profile published this summer, the magazine Politico called Stefanik a </w:t>
      </w:r>
      <w:r>
        <w:t>‘</w:t>
      </w:r>
      <w:r w:rsidRPr="008C1E81">
        <w:t>George Bush insider.</w:t>
      </w:r>
      <w:r>
        <w:t>’</w:t>
      </w:r>
      <w:r w:rsidRPr="008C1E81">
        <w:t xml:space="preserve"> The magazine concluded that Stefanik's bid for congress here in the North Country is the </w:t>
      </w:r>
      <w:r>
        <w:t>‘</w:t>
      </w:r>
      <w:r w:rsidRPr="008C1E81">
        <w:t>next logical move</w:t>
      </w:r>
      <w:r>
        <w:t>’</w:t>
      </w:r>
      <w:r w:rsidRPr="008C1E81">
        <w:t xml:space="preserve"> in a career that's</w:t>
      </w:r>
      <w:r w:rsidRPr="007E65B3">
        <w:t xml:space="preserve"> already taken her to the highest levels of political power.</w:t>
      </w:r>
      <w:r>
        <w:t>” [</w:t>
      </w:r>
      <w:r>
        <w:rPr>
          <w:rFonts w:eastAsia="Times New Roman"/>
          <w:bCs/>
          <w:color w:val="222222"/>
        </w:rPr>
        <w:t xml:space="preserve">NCPR, </w:t>
      </w:r>
      <w:hyperlink r:id="rId74" w:history="1">
        <w:r w:rsidRPr="00245B8F">
          <w:rPr>
            <w:rStyle w:val="Hyperlink"/>
            <w:rFonts w:eastAsia="Times New Roman"/>
          </w:rPr>
          <w:t>10/21/14</w:t>
        </w:r>
      </w:hyperlink>
      <w:r>
        <w:rPr>
          <w:rFonts w:eastAsia="Times New Roman"/>
          <w:bCs/>
          <w:color w:val="222222"/>
        </w:rPr>
        <w:t>]</w:t>
      </w:r>
    </w:p>
    <w:p w14:paraId="459A24BC" w14:textId="77777777" w:rsidR="00156216" w:rsidRDefault="00156216" w:rsidP="00156216"/>
    <w:p w14:paraId="45800EAC" w14:textId="77777777" w:rsidR="00156216" w:rsidRDefault="00156216" w:rsidP="00156216">
      <w:r>
        <w:rPr>
          <w:b/>
          <w:bCs/>
        </w:rPr>
        <w:t xml:space="preserve">Stefanik: “My Time In Washington Has Been Used As A Negative By My Opponent, But I See It As A Positive.” </w:t>
      </w:r>
      <w:r w:rsidRPr="00FD6BD5">
        <w:t>“Stefanik, who worked in the White House in the administration of former President George W. Bush and for Republican Congressman Paul Ryan before launching her candidacy, said she learned valuable insight from her time in the capital. ‘My time in Washington has been used as a negative by my opponent (Woolf), but I see it as a positive,’ she told the chamber crowd at the Holiday Inn in Plattsburgh. ‘I've seen how broken Washington is.’</w:t>
      </w:r>
      <w:r>
        <w:t>” [Plattsburgh Press-Republican, 10/16/14]</w:t>
      </w:r>
    </w:p>
    <w:p w14:paraId="5CBFB62C" w14:textId="77777777" w:rsidR="00156216" w:rsidRDefault="00156216" w:rsidP="00156216"/>
    <w:p w14:paraId="41BCA015" w14:textId="77777777" w:rsidR="00156216" w:rsidRPr="00494FC8" w:rsidRDefault="00156216" w:rsidP="00156216">
      <w:pPr>
        <w:rPr>
          <w:b/>
          <w:bCs/>
        </w:rPr>
      </w:pPr>
      <w:r>
        <w:rPr>
          <w:b/>
          <w:bCs/>
        </w:rPr>
        <w:t>Politico: “</w:t>
      </w:r>
      <w:r w:rsidRPr="00494FC8">
        <w:rPr>
          <w:b/>
        </w:rPr>
        <w:t>Stefanik’s Campaign Has The Distinct Feel Of Having Been Anointed By The Party Establishment It Lambastes</w:t>
      </w:r>
      <w:r>
        <w:rPr>
          <w:b/>
        </w:rPr>
        <w:t>.”</w:t>
      </w:r>
      <w:r>
        <w:rPr>
          <w:bCs/>
        </w:rPr>
        <w:t xml:space="preserve"> “</w:t>
      </w:r>
      <w:r w:rsidRPr="003557D5">
        <w:rPr>
          <w:bCs/>
        </w:rPr>
        <w:t>A little more than a year later, Stefanik has executed an impressive about-face, outwardly putting distance between her candidacy for New York’s sprawling 21st Congressional District and the Bush network, even as it has marshaled millions of dollars on her behalf.</w:t>
      </w:r>
      <w:r>
        <w:rPr>
          <w:bCs/>
        </w:rPr>
        <w:t>    </w:t>
      </w:r>
      <w:r w:rsidRPr="003557D5">
        <w:rPr>
          <w:bCs/>
        </w:rPr>
        <w:t xml:space="preserve">She’s now running as a disruptive outsider returning to upstate New York to shake things up after years of observing broken Washington. Her campaign slogan promises </w:t>
      </w:r>
      <w:r>
        <w:rPr>
          <w:bCs/>
        </w:rPr>
        <w:t>‘</w:t>
      </w:r>
      <w:r w:rsidRPr="003557D5">
        <w:rPr>
          <w:bCs/>
        </w:rPr>
        <w:t>New Ideas. New Leadership,</w:t>
      </w:r>
      <w:r>
        <w:rPr>
          <w:bCs/>
        </w:rPr>
        <w:t>’</w:t>
      </w:r>
      <w:r w:rsidRPr="003557D5">
        <w:rPr>
          <w:bCs/>
        </w:rPr>
        <w:t xml:space="preserve"> while the 30-year-old candidate herself says she feels voters’ hunger to bring a new generation, her own, to power in Washington.</w:t>
      </w:r>
      <w:r>
        <w:rPr>
          <w:bCs/>
        </w:rPr>
        <w:t>    ‘</w:t>
      </w:r>
      <w:r w:rsidRPr="003557D5">
        <w:rPr>
          <w:bCs/>
        </w:rPr>
        <w:t>I am running to reenergize the district and bring a fresh perspective,</w:t>
      </w:r>
      <w:r>
        <w:rPr>
          <w:bCs/>
        </w:rPr>
        <w:t>’</w:t>
      </w:r>
      <w:r w:rsidRPr="003557D5">
        <w:rPr>
          <w:bCs/>
        </w:rPr>
        <w:t xml:space="preserve"> she said in an interview.</w:t>
      </w:r>
      <w:r>
        <w:rPr>
          <w:bCs/>
        </w:rPr>
        <w:t>  </w:t>
      </w:r>
      <w:r w:rsidRPr="003557D5">
        <w:rPr>
          <w:bCs/>
        </w:rPr>
        <w:t>And yet, Stefanik’s campaign has the distinct feel of having been anointed by the party establishment it lambastes. Six well-placed years in Washington have equipped her with the contacts and deep-pocketed backers few, if any, of her peers can match.</w:t>
      </w:r>
      <w:r>
        <w:rPr>
          <w:bCs/>
        </w:rPr>
        <w:t>”</w:t>
      </w:r>
      <w:r>
        <w:rPr>
          <w:b/>
        </w:rPr>
        <w:t xml:space="preserve"> </w:t>
      </w:r>
      <w:r>
        <w:t xml:space="preserve">[Politico, </w:t>
      </w:r>
      <w:hyperlink r:id="rId75" w:history="1">
        <w:r w:rsidRPr="000E1F43">
          <w:rPr>
            <w:rStyle w:val="Hyperlink"/>
          </w:rPr>
          <w:t>8/13/14</w:t>
        </w:r>
      </w:hyperlink>
      <w:r>
        <w:t>]</w:t>
      </w:r>
    </w:p>
    <w:p w14:paraId="7C562742" w14:textId="77777777" w:rsidR="00156216" w:rsidRDefault="00156216" w:rsidP="00156216"/>
    <w:p w14:paraId="102D02D2" w14:textId="77777777" w:rsidR="00156216" w:rsidRPr="00B9293B" w:rsidRDefault="00156216" w:rsidP="00156216">
      <w:pPr>
        <w:rPr>
          <w:b/>
          <w:bCs/>
          <w:color w:val="000000" w:themeColor="text1"/>
        </w:rPr>
      </w:pPr>
      <w:r w:rsidRPr="005E068D">
        <w:rPr>
          <w:b/>
          <w:bCs/>
          <w:color w:val="000000" w:themeColor="text1"/>
        </w:rPr>
        <w:t>Stefanik</w:t>
      </w:r>
      <w:r>
        <w:rPr>
          <w:b/>
          <w:bCs/>
          <w:color w:val="000000" w:themeColor="text1"/>
        </w:rPr>
        <w:t xml:space="preserve"> Spent Six Years In Washington Where She Made Contacts And Found “Deep-Pocketed Backers” For Her Congressional Campaign. </w:t>
      </w:r>
      <w:r>
        <w:rPr>
          <w:color w:val="000000" w:themeColor="text1"/>
        </w:rPr>
        <w:t>“</w:t>
      </w:r>
      <w:r w:rsidRPr="005E068D">
        <w:rPr>
          <w:color w:val="000000" w:themeColor="text1"/>
        </w:rPr>
        <w:t>The dedication of the George W. Bush Presidential Center on a sunny morning in Dallas in April 2013 was a chance for dozens of ex-White House staffers to catch up with old friends. For Elise Stefanik, one of the Republican Party’s fastest-rising female stars, it was that plus something more: an opportunity to plant her next career step with one of the best-connected networks in politics</w:t>
      </w:r>
      <w:r>
        <w:rPr>
          <w:color w:val="000000" w:themeColor="text1"/>
        </w:rPr>
        <w:t xml:space="preserve">. </w:t>
      </w:r>
      <w:r w:rsidRPr="005E068D">
        <w:rPr>
          <w:color w:val="000000" w:themeColor="text1"/>
        </w:rPr>
        <w:t>A little more than a year later, Stefanik has executed an impressive about-face, outwardly putting distance between her candidacy for New York’s sprawling 21st Congressional District and the Bush network, even as it has marshaled millions of dollars on her behalf.</w:t>
      </w:r>
      <w:r>
        <w:rPr>
          <w:color w:val="000000" w:themeColor="text1"/>
        </w:rPr>
        <w:t xml:space="preserve"> […] </w:t>
      </w:r>
      <w:r w:rsidRPr="005E068D">
        <w:rPr>
          <w:color w:val="000000" w:themeColor="text1"/>
        </w:rPr>
        <w:t>And yet, Stefanik’s campaign has the distinct feel of having been anointed by the party establishment it lambastes. Six well-placed years in Washington have equipped her with the contacts and deep-pocketed backers few, if any, of her peers can match.</w:t>
      </w:r>
      <w:r>
        <w:rPr>
          <w:color w:val="000000" w:themeColor="text1"/>
        </w:rPr>
        <w:t xml:space="preserve">” </w:t>
      </w:r>
      <w:r>
        <w:t xml:space="preserve">[Politico, </w:t>
      </w:r>
      <w:hyperlink r:id="rId76" w:history="1">
        <w:r w:rsidRPr="000E1F43">
          <w:rPr>
            <w:rStyle w:val="Hyperlink"/>
          </w:rPr>
          <w:t>8/13/14</w:t>
        </w:r>
      </w:hyperlink>
      <w:r>
        <w:t>]</w:t>
      </w:r>
    </w:p>
    <w:p w14:paraId="29D1DEB9" w14:textId="77777777" w:rsidR="00156216" w:rsidRDefault="00156216" w:rsidP="00156216"/>
    <w:p w14:paraId="735A2E07" w14:textId="77777777" w:rsidR="00156216" w:rsidRDefault="00156216" w:rsidP="00156216">
      <w:r>
        <w:rPr>
          <w:b/>
          <w:bCs/>
        </w:rPr>
        <w:t>Stefanik’s Donor Roll Was “Filled With Bush-Era Washington Insiders.”</w:t>
      </w:r>
      <w:r>
        <w:t xml:space="preserve"> “</w:t>
      </w:r>
      <w:r w:rsidRPr="00B9293B">
        <w:t>Stefanik’s itemized donor roll is filled with Bush-era Washington insiders. Dozens of former colleagues have cut four-figure checks, including former RNC chair Ken Mehlman, Bush press secretary Ari Fleischer and former Commerce Secretary Donald Evans. Kaplan hosted a D.C. fundraiser for Stefanik in late July, where, according to an attendee, the candidate recounted her experiences working in the Bush White House and prepping Rep. Ryan for the 2012 vice presidential debate.</w:t>
      </w:r>
      <w:r>
        <w:t xml:space="preserve">” [Politico, </w:t>
      </w:r>
      <w:hyperlink r:id="rId77" w:history="1">
        <w:r w:rsidRPr="000E1F43">
          <w:rPr>
            <w:rStyle w:val="Hyperlink"/>
          </w:rPr>
          <w:t>8/13/14</w:t>
        </w:r>
      </w:hyperlink>
      <w:r>
        <w:t>]</w:t>
      </w:r>
    </w:p>
    <w:p w14:paraId="65A4C60A" w14:textId="77777777" w:rsidR="00156216" w:rsidRDefault="00156216" w:rsidP="00156216"/>
    <w:p w14:paraId="7D4E6571" w14:textId="77777777" w:rsidR="00156216" w:rsidRDefault="00156216" w:rsidP="00156216">
      <w:r>
        <w:rPr>
          <w:b/>
          <w:bCs/>
        </w:rPr>
        <w:lastRenderedPageBreak/>
        <w:t>Stefanik Used Her Washington Connections From Working In The Bush White House To Fund Her Campaign, Despite Running As A New Leader With A “Fresh Perspective.”</w:t>
      </w:r>
      <w:r>
        <w:t xml:space="preserve"> </w:t>
      </w:r>
      <w:r w:rsidRPr="00D515A6">
        <w:t>“Former George W. Bush White House aide Elise Stefanik (R) has used her connections in Washington to help fund her campaign, despite running as a young, new leader who could ‘bring a fresh perspective,’ as she said in an interview. Stefanik has been described as a ‘big tent’ Republican and said in an interview that the party needs to take a more compassionate tone on women's issues, but Stefanik's campaign has also been ‘anointed by the party establishment it lambastes.’”</w:t>
      </w:r>
      <w:r>
        <w:t xml:space="preserve"> [The Hotline, 8/12/14]</w:t>
      </w:r>
    </w:p>
    <w:p w14:paraId="43968AE6" w14:textId="77777777" w:rsidR="00156216" w:rsidRDefault="00156216" w:rsidP="00156216"/>
    <w:p w14:paraId="015B7426" w14:textId="77777777" w:rsidR="00156216" w:rsidRPr="00DD51A7" w:rsidRDefault="00156216" w:rsidP="00156216">
      <w:pPr>
        <w:rPr>
          <w:b/>
          <w:bCs/>
        </w:rPr>
      </w:pPr>
      <w:r w:rsidRPr="00494FC8">
        <w:rPr>
          <w:b/>
          <w:bCs/>
        </w:rPr>
        <w:t>Stefanik’s Team Said That She Was Not “Beholden To Her Campaign Donors” And Had No Affiliation With The Business Interests Of Her Donors.</w:t>
      </w:r>
      <w:r>
        <w:t xml:space="preserve"> </w:t>
      </w:r>
      <w:r w:rsidRPr="00ED723F">
        <w:t>“Stefanik's campaign spokeswoman said she is not beholden to her campaign donors. ‘Elise is focused on touring the district offering new ideas and new leadership, meeting and listening to voters, campaign Press Secretary Charlotte Guyette said in a statement. ‘She has no affiliation with the business interests of any major donors to her campaign, save for her family supporters at Premium Plywood Products, the small business where she works.’</w:t>
      </w:r>
      <w:r>
        <w:t>” [Plattsburgh Press-Republican, 8/3/14]</w:t>
      </w:r>
    </w:p>
    <w:p w14:paraId="2C837A12" w14:textId="77777777" w:rsidR="00156216" w:rsidRDefault="00156216" w:rsidP="00156216"/>
    <w:p w14:paraId="4AEEDB15" w14:textId="778FBBD3" w:rsidR="00156216" w:rsidRDefault="00613653" w:rsidP="00156216">
      <w:pPr>
        <w:pStyle w:val="Heading4"/>
      </w:pPr>
      <w:r>
        <w:rPr>
          <w:caps w:val="0"/>
        </w:rPr>
        <w:t>REFUSAL TO TAKE ISSUE POSITIONS</w:t>
      </w:r>
    </w:p>
    <w:p w14:paraId="4857921A" w14:textId="77777777" w:rsidR="00156216" w:rsidRDefault="00156216" w:rsidP="00156216"/>
    <w:p w14:paraId="628CCD07" w14:textId="77777777" w:rsidR="00156216" w:rsidRDefault="00156216" w:rsidP="00156216">
      <w:r>
        <w:rPr>
          <w:b/>
          <w:bCs/>
        </w:rPr>
        <w:t xml:space="preserve">Massena Daily Courier-Observer Editorial Board On Stefanik’s Position On The Paris Accords: “Concealing Her Stance On Such A Vital Issue Follows A Pattern That Ms. Stefanik Has Unfortunately Established.” </w:t>
      </w:r>
      <w:r>
        <w:t xml:space="preserve">“Her </w:t>
      </w:r>
      <w:r w:rsidRPr="00853E22">
        <w:t xml:space="preserve">public position, however, is curious </w:t>
      </w:r>
      <w:proofErr w:type="gramStart"/>
      <w:r w:rsidRPr="00853E22">
        <w:t>in light of</w:t>
      </w:r>
      <w:proofErr w:type="gramEnd"/>
      <w:r w:rsidRPr="00853E22">
        <w:t xml:space="preserve"> her previous actions. According to a story published Wednesday by the Post-Star in Glens Falls, Ms. Stefanik remained undecided on what her stance was concerning the president's pending decision very late in the game.</w:t>
      </w:r>
      <w:r>
        <w:t> </w:t>
      </w:r>
      <w:r w:rsidRPr="00853E22">
        <w:t xml:space="preserve"> </w:t>
      </w:r>
      <w:r>
        <w:t>[…] </w:t>
      </w:r>
      <w:r w:rsidRPr="00853E22">
        <w:t xml:space="preserve"> 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w:t>
      </w:r>
      <w:r>
        <w:t>” [Massena Daily Courier-Observer, 6/4/17]</w:t>
      </w:r>
    </w:p>
    <w:p w14:paraId="4EA280B9" w14:textId="77777777" w:rsidR="00156216" w:rsidRDefault="00156216" w:rsidP="00156216"/>
    <w:p w14:paraId="4B312AB9" w14:textId="77777777" w:rsidR="00156216" w:rsidRDefault="00156216" w:rsidP="00156216">
      <w:r>
        <w:rPr>
          <w:b/>
          <w:bCs/>
        </w:rPr>
        <w:t xml:space="preserve">Massena Daily Courier-Observer Editorial Board: Stefanik’s “Lack Of Transparency On Some Key Issues Before Action Is Taken On Them Is A Disservice To This Congressional District.” </w:t>
      </w:r>
      <w:r>
        <w:t>“</w:t>
      </w:r>
      <w:r w:rsidRPr="00CD35F3">
        <w:t>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w:t>
      </w:r>
      <w:r>
        <w:t> </w:t>
      </w:r>
      <w:r w:rsidRPr="00CD35F3">
        <w:t xml:space="preserve"> While calculating how members of the public will respond to a stated position is a longtime practice in electoral politics, constituents have a right to know where their elected officials stand. Pushback from Americans comes with the job, and legislators must not be shy about revealing what they think about an issue.</w:t>
      </w:r>
      <w:r>
        <w:t> </w:t>
      </w:r>
      <w:r w:rsidRPr="00CD35F3">
        <w:t xml:space="preserve"> Ms. Stefanik has often demonstrated tremendous leadership while in office, which has benefited all of us in the north country. But her lack of transparency on some key issues before action is taken on them is a disservice to this congressional district. She needs to let her constituents know in advance where she stands and let the chips fall where they may.</w:t>
      </w:r>
      <w:r>
        <w:t>” [Massena Daily Courier-Observer, 6/4/17]</w:t>
      </w:r>
    </w:p>
    <w:p w14:paraId="3840DC2A" w14:textId="77777777" w:rsidR="00156216" w:rsidRDefault="00156216" w:rsidP="00156216"/>
    <w:p w14:paraId="2B4B12BF" w14:textId="77777777" w:rsidR="00156216" w:rsidRDefault="00156216" w:rsidP="00156216">
      <w:r>
        <w:rPr>
          <w:b/>
          <w:bCs/>
        </w:rPr>
        <w:t xml:space="preserve">Massena Daily Courier-Observer Editorial Board: Stefanik’s “Needs To Let Her Constituents Know In Advance Where She Stands.” </w:t>
      </w:r>
      <w:r>
        <w:t>“</w:t>
      </w:r>
      <w:r w:rsidRPr="00CD35F3">
        <w:t>Concealing her stance on such a vital issue follows a pattern that Ms. Stefanik has unfortunately established. She refused to declare last month whether she intended to support or oppose the American Health Care Act until just a few hours before the vote was called in the U.S. House of Representatives.</w:t>
      </w:r>
      <w:r>
        <w:t> </w:t>
      </w:r>
      <w:r w:rsidRPr="00CD35F3">
        <w:t xml:space="preserve"> While calculating how members of the public will respond to a stated position is a longtime practice in electoral politics, constituents have a right to know where their elected officials stand. Pushback from Americans comes with the job, and legislators must not be shy about revealing what they think about an issue.</w:t>
      </w:r>
      <w:r>
        <w:t> </w:t>
      </w:r>
      <w:r w:rsidRPr="00CD35F3">
        <w:t xml:space="preserve"> Ms. Stefanik has often demonstrated tremendous leadership while in office, which has benefited all of us in the north country. But her lack of transparency on some key issues before action is taken on them is a disservice to this congressional district. She needs to let her constituents know in advance where she stands and let the chips fall where they may.</w:t>
      </w:r>
      <w:r>
        <w:t>” [Massena Daily Courier-Observer, 6/4/17]</w:t>
      </w:r>
    </w:p>
    <w:p w14:paraId="7A1AFAE8" w14:textId="77777777" w:rsidR="00156216" w:rsidRDefault="00156216" w:rsidP="00156216"/>
    <w:p w14:paraId="78188818" w14:textId="77777777" w:rsidR="00156216" w:rsidRDefault="00156216" w:rsidP="00156216">
      <w:r>
        <w:rPr>
          <w:b/>
          <w:bCs/>
        </w:rPr>
        <w:t xml:space="preserve">The Massena Daily Courier-Observer Editorial Board Criticized Stefanik For Remaining Undecided On The Paris Agreement Despite Having Had “Plenty Of Time To Seek Input On The Issue.” </w:t>
      </w:r>
      <w:r>
        <w:t xml:space="preserve">“Her </w:t>
      </w:r>
      <w:r w:rsidRPr="00853E22">
        <w:t xml:space="preserve">public position, however, is curious </w:t>
      </w:r>
      <w:proofErr w:type="gramStart"/>
      <w:r w:rsidRPr="00853E22">
        <w:t>in light of</w:t>
      </w:r>
      <w:proofErr w:type="gramEnd"/>
      <w:r w:rsidRPr="00853E22">
        <w:t xml:space="preserve"> her previous actions. According to a story published Wednesday by the Post-Star in Glens Falls, Ms. Stefanik remained undecided on what her stance was concerning the president's pending decision very late in the game.</w:t>
      </w:r>
      <w:r>
        <w:t> </w:t>
      </w:r>
      <w:r w:rsidRPr="00853E22">
        <w:t xml:space="preserve"> </w:t>
      </w:r>
      <w:r>
        <w:t>‘</w:t>
      </w:r>
      <w:r w:rsidRPr="00853E22">
        <w:t>That discussion is going to be ongoing,</w:t>
      </w:r>
      <w:r>
        <w:t>’</w:t>
      </w:r>
      <w:r w:rsidRPr="00853E22">
        <w:t xml:space="preserve"> she told the Post-Star during a May 26 interview when asked if the United States should withdraw from the Paris Agreement. </w:t>
      </w:r>
      <w:r>
        <w:t>‘</w:t>
      </w:r>
      <w:r w:rsidRPr="00853E22">
        <w:t>I'm working with my colleagues who are on my climate change resolution to address that issue ... I think we need to hear viewpoints from manufacturers. I need to continue hearing from groups in my district.</w:t>
      </w:r>
      <w:r>
        <w:t>’ </w:t>
      </w:r>
      <w:r w:rsidRPr="00853E22">
        <w:t xml:space="preserve"> While campaigning for the presidency, Mr. Trump pledged to withdraw the United States from this international climate change accord.</w:t>
      </w:r>
      <w:r>
        <w:t> </w:t>
      </w:r>
      <w:r w:rsidRPr="00853E22">
        <w:t xml:space="preserve"> And news had been circulating recently that he was expected to make an announcement soon.</w:t>
      </w:r>
      <w:r>
        <w:t> </w:t>
      </w:r>
      <w:r w:rsidRPr="00853E22">
        <w:t xml:space="preserve"> </w:t>
      </w:r>
      <w:proofErr w:type="gramStart"/>
      <w:r w:rsidRPr="00853E22">
        <w:t>So</w:t>
      </w:r>
      <w:proofErr w:type="gramEnd"/>
      <w:r w:rsidRPr="00853E22">
        <w:t xml:space="preserve"> Ms. Stefanik had plenty of time to seek input on the issue and form a position. And she is a member of the House Climate Solutions Caucus, which is committed to exploring economically viable methods of reducing the risks posed by global warming. Getting out well ahead of Mr. Trump's announcement and supporting our ongoing involvement with the Paris Agreement should have been a no-brainer for her.</w:t>
      </w:r>
      <w:r>
        <w:t> </w:t>
      </w:r>
      <w:r w:rsidRPr="00853E22">
        <w:t xml:space="preserve"> And her call for Congress to play a </w:t>
      </w:r>
      <w:r w:rsidRPr="00853E22">
        <w:lastRenderedPageBreak/>
        <w:t>key role in pivotal decisions has merit - but only if legislators are willing to become engaged.</w:t>
      </w:r>
      <w:r>
        <w:t>” [Massena Daily Courier-Observer, 6/4/17]</w:t>
      </w:r>
    </w:p>
    <w:p w14:paraId="6029FD9F" w14:textId="77777777" w:rsidR="00156216" w:rsidRDefault="00156216" w:rsidP="00156216">
      <w:pPr>
        <w:rPr>
          <w:b/>
          <w:bCs/>
        </w:rPr>
      </w:pPr>
    </w:p>
    <w:p w14:paraId="45F3B52C" w14:textId="77777777" w:rsidR="00156216" w:rsidRDefault="00156216" w:rsidP="00156216">
      <w:r>
        <w:rPr>
          <w:b/>
          <w:bCs/>
        </w:rPr>
        <w:t>2016: Stefanik Refused To Answer Questions On The Republican Party Platform’s “Controversial Stands On Gay Marriage And Abortion.”</w:t>
      </w:r>
      <w:r>
        <w:t xml:space="preserve"> “After </w:t>
      </w:r>
      <w:r w:rsidRPr="00573F43">
        <w:t>touting those efforts, Stefanik was asked by another reporter about her position on Trump, who officially became the party's nominee last week.</w:t>
      </w:r>
      <w:r>
        <w:t> </w:t>
      </w:r>
      <w:r w:rsidRPr="00573F43">
        <w:t xml:space="preserve"> Keeping in line with a habit she developed before Trump secured the GOP nomination, Stefanik repeatedly referred to Trump as </w:t>
      </w:r>
      <w:r>
        <w:t>‘</w:t>
      </w:r>
      <w:r w:rsidRPr="00573F43">
        <w:t>the nominee.</w:t>
      </w:r>
      <w:r>
        <w:t>’ </w:t>
      </w:r>
      <w:r w:rsidRPr="00573F43">
        <w:t xml:space="preserve"> </w:t>
      </w:r>
      <w:r>
        <w:t>‘</w:t>
      </w:r>
      <w:r w:rsidRPr="00573F43">
        <w:t>I've said from the beginning I will support the Republican nominee, and I'm an independent voice for this district,</w:t>
      </w:r>
      <w:r>
        <w:t>’</w:t>
      </w:r>
      <w:r w:rsidRPr="00573F43">
        <w:t xml:space="preserve"> she said, adding that she is more focused on helping constituents in her district.</w:t>
      </w:r>
      <w:r>
        <w:t> </w:t>
      </w:r>
      <w:r w:rsidRPr="00573F43">
        <w:t xml:space="preserve"> Stefanik did openly say she would support Trump, referring to him by name, weeks ago during a radio interview with former Watertown Mayor Jeffrey E. Graham before Trump secured the nomination.</w:t>
      </w:r>
      <w:r>
        <w:t> </w:t>
      </w:r>
      <w:r w:rsidRPr="00573F43">
        <w:t xml:space="preserve"> When asked about the GOP platform, which includes controversial stands on gay marriage and abortion, Stefanik declined to comment and walked away from the news conference, saying, </w:t>
      </w:r>
      <w:r>
        <w:t>‘</w:t>
      </w:r>
      <w:r w:rsidRPr="00573F43">
        <w:t xml:space="preserve">Thanks. We </w:t>
      </w:r>
      <w:proofErr w:type="spellStart"/>
      <w:r w:rsidRPr="00573F43">
        <w:t>gotta</w:t>
      </w:r>
      <w:proofErr w:type="spellEnd"/>
      <w:r w:rsidRPr="00573F43">
        <w:t xml:space="preserve"> go.</w:t>
      </w:r>
      <w:r>
        <w:t>” [Malone Telegram, 7/27/16]</w:t>
      </w:r>
    </w:p>
    <w:p w14:paraId="317A2EDA" w14:textId="77777777" w:rsidR="00156216" w:rsidRDefault="00156216" w:rsidP="00156216">
      <w:pPr>
        <w:rPr>
          <w:b/>
          <w:bCs/>
        </w:rPr>
      </w:pPr>
    </w:p>
    <w:p w14:paraId="3764412E" w14:textId="77777777" w:rsidR="00156216" w:rsidRDefault="00156216" w:rsidP="00156216">
      <w:r>
        <w:rPr>
          <w:b/>
          <w:bCs/>
        </w:rPr>
        <w:t xml:space="preserve">Stefanik Ended A Press Conference Over 20 Minutes Early After She Said That Changes To Social Security And Medicare Would Not Impact Seniors Near Retirement And Was Asked By A Reporter To Define “In Or Near Retirement.” </w:t>
      </w:r>
      <w:r w:rsidRPr="00064D3C">
        <w:t>“Stefanik held a press conference Monday in front the Glens Falls Senior Center to reiterate her position that no changes should be made in Social Security and Medicare for ‘our seniors today.’ Stefanik said the federal government has a commitment to those who have paid into the program for years. ‘So then, my commitment is protecting and preserving these programs for our seniors with no changes to those who are in or near retirement, because they have paid in to these programs,’ she said. When a reporter asked her to define ‘In or near retirement,’ Stefanik abruptly ended the press conference and walked away from reporters. The press conference was scheduled to last 30 minutes, according to a media advisory her campaign sent out in advance. But Stefanik ended the press conference after eight minutes.</w:t>
      </w:r>
      <w:r>
        <w:t xml:space="preserve">” [Glens Falls Post-Star, </w:t>
      </w:r>
      <w:hyperlink r:id="rId78" w:history="1">
        <w:r w:rsidRPr="00F96356">
          <w:rPr>
            <w:rStyle w:val="Hyperlink"/>
          </w:rPr>
          <w:t>8/25/14</w:t>
        </w:r>
      </w:hyperlink>
      <w:r>
        <w:t>]</w:t>
      </w:r>
    </w:p>
    <w:p w14:paraId="1C254F57" w14:textId="77777777" w:rsidR="00156216" w:rsidRDefault="00156216" w:rsidP="00156216"/>
    <w:p w14:paraId="5E6176F9" w14:textId="77777777" w:rsidR="00156216" w:rsidRPr="006344B6" w:rsidRDefault="00156216" w:rsidP="00156216">
      <w:pPr>
        <w:pStyle w:val="ListParagraph"/>
        <w:numPr>
          <w:ilvl w:val="0"/>
          <w:numId w:val="44"/>
        </w:numPr>
        <w:rPr>
          <w:b/>
          <w:bCs/>
        </w:rPr>
      </w:pPr>
      <w:r w:rsidRPr="006344B6">
        <w:rPr>
          <w:b/>
          <w:bCs/>
        </w:rPr>
        <w:t xml:space="preserve">Stefanik Ended A Press Conference </w:t>
      </w:r>
      <w:r>
        <w:rPr>
          <w:b/>
          <w:bCs/>
        </w:rPr>
        <w:t xml:space="preserve">More Than 20 Minutes Early </w:t>
      </w:r>
      <w:r w:rsidRPr="006344B6">
        <w:rPr>
          <w:b/>
          <w:bCs/>
        </w:rPr>
        <w:t>And Walked Away When Asked By Reporters About Her Position On Medicare And Social Security.</w:t>
      </w:r>
      <w:r>
        <w:t xml:space="preserve"> “</w:t>
      </w:r>
      <w:r w:rsidRPr="00F96356">
        <w:t>Republican and Conservative Party congressional candidate Elise Stefanik abruptly ended a press conference and walked away when reporters asked for specifics about her position on Medicare and Social Security coverage for future generations of retirees.</w:t>
      </w:r>
      <w:r>
        <w:t xml:space="preserve"> […] </w:t>
      </w:r>
      <w:r w:rsidRPr="00064D3C">
        <w:t>The press conference was scheduled to last 30 minutes, according to a media advisory her campaign sent out in advance. But Stefanik ended the press conference after eight minutes</w:t>
      </w:r>
      <w:r>
        <w:t xml:space="preserve">.” [Glens Falls Post-Star, </w:t>
      </w:r>
      <w:hyperlink r:id="rId79" w:history="1">
        <w:r w:rsidRPr="00F96356">
          <w:rPr>
            <w:rStyle w:val="Hyperlink"/>
          </w:rPr>
          <w:t>8/25/14</w:t>
        </w:r>
      </w:hyperlink>
      <w:r>
        <w:t>]</w:t>
      </w:r>
      <w:r w:rsidRPr="006344B6">
        <w:rPr>
          <w:b/>
          <w:bCs/>
        </w:rPr>
        <w:t xml:space="preserve"> </w:t>
      </w:r>
    </w:p>
    <w:p w14:paraId="5C1E1B67" w14:textId="77777777" w:rsidR="00156216" w:rsidRDefault="00156216" w:rsidP="00156216"/>
    <w:p w14:paraId="0A0E1C4F" w14:textId="77777777" w:rsidR="00156216" w:rsidRDefault="00156216" w:rsidP="00156216">
      <w:r>
        <w:rPr>
          <w:b/>
          <w:bCs/>
        </w:rPr>
        <w:t>August 2014: Stefanik Refused To Answer Whether She Supported Paul Ryan’s Medicare Proposal.</w:t>
      </w:r>
      <w:r>
        <w:t xml:space="preserve"> </w:t>
      </w:r>
      <w:r w:rsidRPr="00064D3C">
        <w:t xml:space="preserve">“Ryan, a congressman from Wisconsin, has proposed a ‘premium support’ program for future retirees, under which the federal government would provide stipends for Medicare recipients to buy coverage from private insurance companies. That concept is </w:t>
      </w:r>
      <w:proofErr w:type="gramStart"/>
      <w:r w:rsidRPr="00064D3C">
        <w:t>similar to</w:t>
      </w:r>
      <w:proofErr w:type="gramEnd"/>
      <w:r w:rsidRPr="00064D3C">
        <w:t xml:space="preserve"> the supplemental Medicare prescription plans. </w:t>
      </w:r>
      <w:r>
        <w:t>[…]</w:t>
      </w:r>
      <w:r w:rsidRPr="00064D3C">
        <w:t xml:space="preserve"> Stefanik was a debate preparation adviser on Ryan's 2012 vice presidential campaign, and Ryan has endorsed her congressional candidacy and contributed, through his political action committee, to her campaign fund. In interviews with The Post-Star on Aug. 19 and April 15, Stefanik would not say whether she supports Ryan's Medicare proposal. Asked in April if she agrees with Ryan's age cutoff of 55 and younger to no longer receive traditional Medicare, she said, ‘I'm going to take a good look at it. I </w:t>
      </w:r>
      <w:proofErr w:type="gramStart"/>
      <w:r w:rsidRPr="00064D3C">
        <w:t>have to</w:t>
      </w:r>
      <w:proofErr w:type="gramEnd"/>
      <w:r w:rsidRPr="00064D3C">
        <w:t xml:space="preserve"> study it first.’”</w:t>
      </w:r>
      <w:r>
        <w:t xml:space="preserve"> [Glens Falls Post-Star, </w:t>
      </w:r>
      <w:hyperlink r:id="rId80" w:history="1">
        <w:r w:rsidRPr="00F96356">
          <w:rPr>
            <w:rStyle w:val="Hyperlink"/>
          </w:rPr>
          <w:t>8/25/14</w:t>
        </w:r>
      </w:hyperlink>
      <w:r>
        <w:t>]</w:t>
      </w:r>
    </w:p>
    <w:p w14:paraId="5A60A6AA" w14:textId="77777777" w:rsidR="00156216" w:rsidRDefault="00156216" w:rsidP="00156216"/>
    <w:p w14:paraId="48E6A8CA" w14:textId="77777777" w:rsidR="00156216" w:rsidRPr="00605900" w:rsidRDefault="00156216" w:rsidP="00156216">
      <w:pPr>
        <w:pStyle w:val="ListParagraph"/>
        <w:numPr>
          <w:ilvl w:val="0"/>
          <w:numId w:val="44"/>
        </w:numPr>
        <w:rPr>
          <w:b/>
          <w:bCs/>
        </w:rPr>
      </w:pPr>
      <w:r w:rsidRPr="00605900">
        <w:rPr>
          <w:b/>
          <w:bCs/>
        </w:rPr>
        <w:t xml:space="preserve">Stefanik Said She Need To Review Ryan’s Medicare Proposal, Which Included A Cutoff Of 55 Years Or Younger To No Longer Receive Traditional Medicare. </w:t>
      </w:r>
      <w:r w:rsidRPr="00064D3C">
        <w:t xml:space="preserve">“Ryan, a congressman from Wisconsin, has proposed a ‘premium support’ program for future retirees, under which the federal government would provide stipends for Medicare recipients to buy coverage from private insurance companies. That concept is </w:t>
      </w:r>
      <w:proofErr w:type="gramStart"/>
      <w:r w:rsidRPr="00064D3C">
        <w:t>similar to</w:t>
      </w:r>
      <w:proofErr w:type="gramEnd"/>
      <w:r w:rsidRPr="00064D3C">
        <w:t xml:space="preserve"> the supplemental Medicare prescription plans. </w:t>
      </w:r>
      <w:r>
        <w:t>[…]</w:t>
      </w:r>
      <w:r w:rsidRPr="00064D3C">
        <w:t xml:space="preserve"> In interviews with The Post-Star on Aug. 19 and April 15, Stefanik would not say whether she supports Ryan's Medicare proposal. Asked in April if she agrees with Ryan's age cutoff of 55 and younger to no longer receive traditional Medicare, she said, ‘I'm going to take a good look at it. I </w:t>
      </w:r>
      <w:proofErr w:type="gramStart"/>
      <w:r w:rsidRPr="00064D3C">
        <w:t>have to</w:t>
      </w:r>
      <w:proofErr w:type="gramEnd"/>
      <w:r w:rsidRPr="00064D3C">
        <w:t xml:space="preserve"> study it first.’”</w:t>
      </w:r>
      <w:r>
        <w:t xml:space="preserve"> [Glens Falls Post-Star, </w:t>
      </w:r>
      <w:hyperlink r:id="rId81" w:history="1">
        <w:r w:rsidRPr="00F96356">
          <w:rPr>
            <w:rStyle w:val="Hyperlink"/>
          </w:rPr>
          <w:t>8/25/14</w:t>
        </w:r>
      </w:hyperlink>
      <w:r>
        <w:t>]</w:t>
      </w:r>
    </w:p>
    <w:p w14:paraId="53E62FD6" w14:textId="77777777" w:rsidR="00156216" w:rsidRDefault="00156216" w:rsidP="00156216"/>
    <w:p w14:paraId="40C61882" w14:textId="199AD4EF" w:rsidR="00156216" w:rsidRDefault="00613653" w:rsidP="00156216">
      <w:pPr>
        <w:pStyle w:val="Heading4"/>
      </w:pPr>
      <w:r>
        <w:rPr>
          <w:caps w:val="0"/>
        </w:rPr>
        <w:t>REFUSAL TO INTERVIEW WITH PRESS</w:t>
      </w:r>
    </w:p>
    <w:p w14:paraId="0AA6FF0F" w14:textId="77777777" w:rsidR="00156216" w:rsidRDefault="00156216" w:rsidP="00156216"/>
    <w:p w14:paraId="43938F08" w14:textId="77777777" w:rsidR="00156216" w:rsidRDefault="00156216" w:rsidP="00156216">
      <w:pPr>
        <w:rPr>
          <w:bCs/>
        </w:rPr>
      </w:pPr>
      <w:r w:rsidRPr="00BD17CF">
        <w:rPr>
          <w:b/>
        </w:rPr>
        <w:t>NCPR:</w:t>
      </w:r>
      <w:r>
        <w:rPr>
          <w:b/>
        </w:rPr>
        <w:t xml:space="preserve"> “Stefanik Has A History Of Denying Interviews To Regional Media Outlets.” </w:t>
      </w:r>
      <w:r>
        <w:rPr>
          <w:bCs/>
        </w:rPr>
        <w:t>“</w:t>
      </w:r>
      <w:r w:rsidRPr="007C4202">
        <w:rPr>
          <w:bCs/>
        </w:rPr>
        <w:t xml:space="preserve">Stefanik has a history of denying interviews to regional media outlets, breaking with a long-standing tradition of accessibility by both Republican and Democratic officeholders in the district. It is essential in a democracy for elected leaders to speak through the media with </w:t>
      </w:r>
      <w:proofErr w:type="gramStart"/>
      <w:r w:rsidRPr="007C4202">
        <w:rPr>
          <w:bCs/>
        </w:rPr>
        <w:t>all of</w:t>
      </w:r>
      <w:proofErr w:type="gramEnd"/>
      <w:r w:rsidRPr="007C4202">
        <w:rPr>
          <w:bCs/>
        </w:rPr>
        <w:t xml:space="preserve"> their constituents, not just the ones who follow those leaders' preferred media outlets.</w:t>
      </w:r>
      <w:r>
        <w:rPr>
          <w:bCs/>
        </w:rPr>
        <w:t xml:space="preserve">” [NCPR, </w:t>
      </w:r>
      <w:hyperlink r:id="rId82" w:history="1">
        <w:r w:rsidRPr="008455E2">
          <w:rPr>
            <w:rStyle w:val="Hyperlink"/>
          </w:rPr>
          <w:t>1/10/21</w:t>
        </w:r>
      </w:hyperlink>
      <w:r>
        <w:rPr>
          <w:bCs/>
        </w:rPr>
        <w:t>]</w:t>
      </w:r>
    </w:p>
    <w:p w14:paraId="0EE302AC" w14:textId="77777777" w:rsidR="00156216" w:rsidRDefault="00156216" w:rsidP="00156216">
      <w:pPr>
        <w:rPr>
          <w:bCs/>
        </w:rPr>
      </w:pPr>
    </w:p>
    <w:p w14:paraId="35EA2F04" w14:textId="77777777" w:rsidR="00156216" w:rsidRDefault="00156216" w:rsidP="00156216">
      <w:pPr>
        <w:rPr>
          <w:bCs/>
        </w:rPr>
      </w:pPr>
      <w:r w:rsidRPr="00BD17CF">
        <w:rPr>
          <w:b/>
        </w:rPr>
        <w:t>NCPR:</w:t>
      </w:r>
      <w:r>
        <w:rPr>
          <w:b/>
        </w:rPr>
        <w:t xml:space="preserve"> Journalists In Northern New York Struggled To Reach Stefanik For Interviews About Her Campaign And Her Time In Washington. </w:t>
      </w:r>
      <w:r w:rsidRPr="003255B2">
        <w:t xml:space="preserve">“In recent months, North Country Public Radio has struggled to cover the activities of North Country Congresswoman Elise Stefanik.  Our reporters are rarely able to reach the Congresswoman in a timely way for interviews about her re-election campaign, about her activities representing the 21st district, or about developments in </w:t>
      </w:r>
      <w:r w:rsidRPr="003255B2">
        <w:lastRenderedPageBreak/>
        <w:t>Washington. […] Other journalists in the region say they also find it increasingly difficult to provide timely, factual coverage of Stefanik.</w:t>
      </w:r>
      <w:r>
        <w:t>”</w:t>
      </w:r>
      <w:r>
        <w:rPr>
          <w:b/>
        </w:rPr>
        <w:t xml:space="preserve"> </w:t>
      </w:r>
      <w:r>
        <w:rPr>
          <w:bCs/>
        </w:rPr>
        <w:t xml:space="preserve">[NCPR, </w:t>
      </w:r>
      <w:hyperlink r:id="rId83" w:history="1">
        <w:r w:rsidRPr="00696423">
          <w:rPr>
            <w:rStyle w:val="Hyperlink"/>
          </w:rPr>
          <w:t>9/20/18</w:t>
        </w:r>
      </w:hyperlink>
      <w:r>
        <w:rPr>
          <w:bCs/>
        </w:rPr>
        <w:t>]</w:t>
      </w:r>
    </w:p>
    <w:p w14:paraId="741A7E92" w14:textId="77777777" w:rsidR="00156216" w:rsidRDefault="00156216" w:rsidP="00156216"/>
    <w:p w14:paraId="3776AA3D" w14:textId="77777777" w:rsidR="00156216" w:rsidRPr="008C064F" w:rsidRDefault="00156216" w:rsidP="00156216">
      <w:pPr>
        <w:rPr>
          <w:b/>
          <w:bCs/>
          <w:szCs w:val="20"/>
        </w:rPr>
      </w:pPr>
      <w:r>
        <w:rPr>
          <w:b/>
          <w:bCs/>
          <w:szCs w:val="20"/>
        </w:rPr>
        <w:t xml:space="preserve">Stefanik Never Responded To A Questionnaire On Climate Issues From “Protect The Adirondacks.” </w:t>
      </w:r>
      <w:r w:rsidRPr="00242D94">
        <w:t>“The two North Country congressional candidates who responded to a questionnaire on climate issues both believe steps need to be taken to reduce our reliance on fossil fuels. Protect the Adirondacks, an advocate for issues on the environment particularly as they affect the Adirondacks, asked the three candidates running to represent the North Country’s 21st Congressional District, to answer a series of questions related to climate change. ‘Aaron Woolf and Matt Funicello answered the questionnaire, Elise Stefanik never responded despite numerous phone messages and email requests,’ said Protect the Adirondacks Executive Director Peter Bauer in a statement accompanying the answers they did get.</w:t>
      </w:r>
      <w:r w:rsidRPr="00242D94">
        <w:rPr>
          <w:szCs w:val="20"/>
        </w:rPr>
        <w:t>”</w:t>
      </w:r>
      <w:r>
        <w:rPr>
          <w:szCs w:val="20"/>
        </w:rPr>
        <w:t xml:space="preserve"> [North County Now, </w:t>
      </w:r>
      <w:hyperlink r:id="rId84" w:history="1">
        <w:r w:rsidRPr="00242D94">
          <w:rPr>
            <w:rStyle w:val="Hyperlink"/>
            <w:szCs w:val="20"/>
          </w:rPr>
          <w:t>10/19/14</w:t>
        </w:r>
      </w:hyperlink>
      <w:r>
        <w:rPr>
          <w:szCs w:val="20"/>
        </w:rPr>
        <w:t>]</w:t>
      </w:r>
    </w:p>
    <w:p w14:paraId="5E6DC218" w14:textId="77777777" w:rsidR="00156216" w:rsidRDefault="00156216" w:rsidP="00156216"/>
    <w:p w14:paraId="33BC0E0D" w14:textId="77777777" w:rsidR="00156216" w:rsidRDefault="00156216" w:rsidP="00156216">
      <w:pPr>
        <w:rPr>
          <w:szCs w:val="20"/>
        </w:rPr>
      </w:pPr>
      <w:r>
        <w:rPr>
          <w:b/>
          <w:bCs/>
          <w:szCs w:val="20"/>
        </w:rPr>
        <w:t xml:space="preserve">Stefanik Did Not Answer About Whether The US Should Send Ground Forces To The Middle East During The Conflict With ISIS But Said That Congress Should Be Involved In The Decision. </w:t>
      </w:r>
      <w:r w:rsidRPr="00480FF9">
        <w:t>“Asked about President Barack Obama’s policy to use U.S. airstrikes against ISIS, the Islamic militant group in the Middle East, and to arm Syrian forces but not to send in ground forces […] Ms. Stefanik did not specifically answer whether the U.S. should send in ground forces, but said military leaders and Congress should be involved in the decision.  ‘</w:t>
      </w:r>
      <w:proofErr w:type="gramStart"/>
      <w:r w:rsidRPr="00480FF9">
        <w:t>So</w:t>
      </w:r>
      <w:proofErr w:type="gramEnd"/>
      <w:r w:rsidRPr="00480FF9">
        <w:t xml:space="preserve"> make no mistake, we are in this position today because of a weak commander in chief,’ she said. ‘I would defer to the military commanders’ advice. And I certainly think we need a strong commander in chief who speaks clearly and with conviction about what the U.S.’s role in the world is.’</w:t>
      </w:r>
      <w:r>
        <w:t>”</w:t>
      </w:r>
      <w:r>
        <w:rPr>
          <w:szCs w:val="20"/>
        </w:rPr>
        <w:t xml:space="preserve"> [NNY360, </w:t>
      </w:r>
      <w:hyperlink r:id="rId85" w:history="1">
        <w:r w:rsidRPr="00A576FC">
          <w:rPr>
            <w:rStyle w:val="Hyperlink"/>
            <w:szCs w:val="20"/>
          </w:rPr>
          <w:t>10/9/14</w:t>
        </w:r>
      </w:hyperlink>
      <w:r>
        <w:rPr>
          <w:szCs w:val="20"/>
        </w:rPr>
        <w:t>]</w:t>
      </w:r>
    </w:p>
    <w:p w14:paraId="5073E1D0" w14:textId="77777777" w:rsidR="00156216" w:rsidRDefault="00156216" w:rsidP="00156216"/>
    <w:p w14:paraId="08AAC148" w14:textId="75DB319E" w:rsidR="00156216" w:rsidRDefault="00613653" w:rsidP="00156216">
      <w:pPr>
        <w:pStyle w:val="H4"/>
      </w:pPr>
      <w:r>
        <w:rPr>
          <w:caps w:val="0"/>
        </w:rPr>
        <w:t>MUDSLINGING &amp; LYING</w:t>
      </w:r>
    </w:p>
    <w:p w14:paraId="19C59D08" w14:textId="77777777" w:rsidR="00156216" w:rsidRDefault="00156216" w:rsidP="00156216"/>
    <w:p w14:paraId="4D260662" w14:textId="77777777" w:rsidR="00156216" w:rsidRDefault="00156216" w:rsidP="00156216">
      <w:r>
        <w:rPr>
          <w:b/>
          <w:bCs/>
        </w:rPr>
        <w:t>HEADLINE: “</w:t>
      </w:r>
      <w:r w:rsidRPr="007C0F48">
        <w:rPr>
          <w:b/>
          <w:bCs/>
        </w:rPr>
        <w:t>It's Not A Bloodsport; Stefanik Casts Aside Truth And Decency In Her Re-Election Bi</w:t>
      </w:r>
      <w:r>
        <w:rPr>
          <w:b/>
          <w:bCs/>
        </w:rPr>
        <w:t>d.”</w:t>
      </w:r>
      <w:r>
        <w:t xml:space="preserve"> [Malone Telegram, Editorial 9/9/20]</w:t>
      </w:r>
    </w:p>
    <w:p w14:paraId="46CFCC92" w14:textId="77777777" w:rsidR="00156216" w:rsidRDefault="00156216" w:rsidP="00156216"/>
    <w:p w14:paraId="2CE7D741" w14:textId="77777777" w:rsidR="00156216" w:rsidRDefault="00156216" w:rsidP="00156216">
      <w:r>
        <w:rPr>
          <w:b/>
          <w:bCs/>
        </w:rPr>
        <w:t>Malone Telegram Editorial Board: “[Stefanik] Should Follow The Example Of Her Predecessors In This Office By Adhering To The Principles Of Truth And Decency.”</w:t>
      </w:r>
      <w:r>
        <w:t xml:space="preserve"> “</w:t>
      </w:r>
      <w:r w:rsidRPr="000C1149">
        <w:t>But for the past two years, Ms. Stefanik has closely aligned herself with the president. She has adopted his scorched-earth policy of dispatching with critics and political challengers.</w:t>
      </w:r>
      <w:r>
        <w:t> </w:t>
      </w:r>
      <w:r w:rsidRPr="000C1149">
        <w:t xml:space="preserve"> Ms. Stefanik is certainly not the first person to follow this destructive path, and she won't be the last. Sadly, this seems to have become common ground among political extremists of just about every ideological stripe.</w:t>
      </w:r>
      <w:r>
        <w:t> </w:t>
      </w:r>
      <w:r w:rsidRPr="000C1149">
        <w:t xml:space="preserve"> It's difficult grasping why Ms. Stefanik has decided to go rogue. She's built an excellent reputation among her colleagues and is popular with her constituents. She has a very comfortable lead in this race, and she's raised an enormous amount of money.</w:t>
      </w:r>
      <w:r>
        <w:t> </w:t>
      </w:r>
      <w:r w:rsidRPr="000C1149">
        <w:t xml:space="preserve"> Ms. Stefanik should see that the false accusations, name-calling and deceptions are beneath a public official of her obvious intelligence and political skills. She sells herself short by going for the low-hanging fruit of vilifying all those who oppose her or try to hold her accountable.</w:t>
      </w:r>
      <w:r>
        <w:t> </w:t>
      </w:r>
      <w:r w:rsidRPr="000C1149">
        <w:t xml:space="preserve"> We cannot understand why Ms. Stefanik is convinced this kind of behavior is necessary. She needs to rely on the admirable qualities that make her a dynamic leader and effective legislator.</w:t>
      </w:r>
      <w:r>
        <w:t> </w:t>
      </w:r>
      <w:r w:rsidRPr="000C1149">
        <w:t xml:space="preserve"> She should follow the example of her predecessors in this office by adhering to the principles of truth and decency. This tactic does not serve her well, and it pollutes the 21st Congressional District with cynicism and acrimony. We deserve better than to live in an environment like this.</w:t>
      </w:r>
      <w:r>
        <w:t>” [Malone Telegram, Editorial 9/9/20]</w:t>
      </w:r>
    </w:p>
    <w:p w14:paraId="5539A6C3" w14:textId="77777777" w:rsidR="00156216" w:rsidRDefault="00156216" w:rsidP="00156216"/>
    <w:p w14:paraId="1FBF71FD" w14:textId="77777777" w:rsidR="00156216" w:rsidRDefault="00156216" w:rsidP="00156216">
      <w:r>
        <w:rPr>
          <w:b/>
          <w:bCs/>
        </w:rPr>
        <w:t>Malone Telegram Editorial Board: Stefanik Engaged In “False Accusations, Name-Calling, And Deceptions” That “Pollute[d] The 21</w:t>
      </w:r>
      <w:r w:rsidRPr="00255FE0">
        <w:rPr>
          <w:b/>
          <w:bCs/>
          <w:vertAlign w:val="superscript"/>
        </w:rPr>
        <w:t>st</w:t>
      </w:r>
      <w:r>
        <w:rPr>
          <w:b/>
          <w:bCs/>
        </w:rPr>
        <w:t xml:space="preserve"> Congressional District With Cynicism And Acrimony.”</w:t>
      </w:r>
      <w:r>
        <w:t xml:space="preserve"> “</w:t>
      </w:r>
      <w:r w:rsidRPr="000C1149">
        <w:t>But for the past two years, Ms. Stefanik has closely aligned herself with the president. She has adopted his scorched-earth policy of dispatching with critics and political challengers.</w:t>
      </w:r>
      <w:r>
        <w:t> </w:t>
      </w:r>
      <w:r w:rsidRPr="000C1149">
        <w:t xml:space="preserve"> Ms. Stefanik is certainly not the first person to follow this destructive path, and she won't be the last. Sadly, this seems to have become common ground among political extremists of just about every ideological stripe.</w:t>
      </w:r>
      <w:r>
        <w:t> </w:t>
      </w:r>
      <w:r w:rsidRPr="000C1149">
        <w:t xml:space="preserve"> It's difficult grasping why Ms. Stefanik has decided to go rogue. She's built an excellent reputation among her colleagues and is popular with her constituents. She has a very comfortable lead in this race, and she's raised an enormous amount of money.</w:t>
      </w:r>
      <w:r>
        <w:t> </w:t>
      </w:r>
      <w:r w:rsidRPr="000C1149">
        <w:t xml:space="preserve"> Ms. Stefanik should see that the false accusations, name-calling and deceptions are beneath a public official of her obvious intelligence and political skills. She sells herself short by going for the low-hanging fruit of vilifying all those who oppose her or try to hold her accountable.</w:t>
      </w:r>
      <w:r>
        <w:t> </w:t>
      </w:r>
      <w:r w:rsidRPr="000C1149">
        <w:t xml:space="preserve"> We cannot understand why Ms. Stefanik is convinced this kind of behavior is necessary. She needs to rely on the admirable qualities that make her a dynamic leader and effective legislator.</w:t>
      </w:r>
      <w:r>
        <w:t> </w:t>
      </w:r>
      <w:r w:rsidRPr="000C1149">
        <w:t xml:space="preserve"> She should follow the example of her predecessors in this office by adhering to the principles of truth and decency. This tactic does not serve her well, and it pollutes the 21st Congressional District with cynicism and acrimony. We deserve better than to live in an environment like this.</w:t>
      </w:r>
      <w:r>
        <w:t>” [Malone Telegram, Editorial 9/9/20]</w:t>
      </w:r>
    </w:p>
    <w:p w14:paraId="0E84C703" w14:textId="77777777" w:rsidR="00156216" w:rsidRDefault="00156216" w:rsidP="00156216"/>
    <w:p w14:paraId="16D3783D" w14:textId="77777777" w:rsidR="00156216" w:rsidRDefault="00156216" w:rsidP="00156216">
      <w:r>
        <w:rPr>
          <w:b/>
          <w:bCs/>
        </w:rPr>
        <w:t>HEADLINE: “</w:t>
      </w:r>
      <w:r w:rsidRPr="004D27E9">
        <w:rPr>
          <w:b/>
          <w:bCs/>
        </w:rPr>
        <w:t xml:space="preserve">Some Of Stefanik's Claims Don't Quite </w:t>
      </w:r>
      <w:r>
        <w:rPr>
          <w:b/>
          <w:bCs/>
        </w:rPr>
        <w:t>‘</w:t>
      </w:r>
      <w:r w:rsidRPr="004D27E9">
        <w:rPr>
          <w:b/>
          <w:bCs/>
        </w:rPr>
        <w:t>Check Out</w:t>
      </w:r>
      <w:r>
        <w:rPr>
          <w:b/>
          <w:bCs/>
        </w:rPr>
        <w:t>.”</w:t>
      </w:r>
      <w:r>
        <w:t xml:space="preserve"> [Malone Telegram, 10/17/18]</w:t>
      </w:r>
    </w:p>
    <w:p w14:paraId="49B86DD6" w14:textId="77777777" w:rsidR="00156216" w:rsidRDefault="00156216" w:rsidP="00156216"/>
    <w:p w14:paraId="435A94FE" w14:textId="77777777" w:rsidR="00156216" w:rsidRPr="004E6979" w:rsidRDefault="00156216" w:rsidP="00156216">
      <w:r>
        <w:rPr>
          <w:b/>
          <w:bCs/>
        </w:rPr>
        <w:t>HEADLINE: “</w:t>
      </w:r>
      <w:r w:rsidRPr="004E6979">
        <w:rPr>
          <w:b/>
          <w:bCs/>
        </w:rPr>
        <w:t>Fact Check: Stefanik’s Statements On Health Care Are Misleading</w:t>
      </w:r>
      <w:r>
        <w:rPr>
          <w:b/>
          <w:bCs/>
        </w:rPr>
        <w:t>.”</w:t>
      </w:r>
      <w:r>
        <w:t xml:space="preserve"> [Glens Falls Post-Star, </w:t>
      </w:r>
      <w:hyperlink r:id="rId86" w:history="1">
        <w:r w:rsidRPr="00A27471">
          <w:rPr>
            <w:rStyle w:val="Hyperlink"/>
          </w:rPr>
          <w:t>???]</w:t>
        </w:r>
      </w:hyperlink>
    </w:p>
    <w:p w14:paraId="05129D7B" w14:textId="77777777" w:rsidR="00156216" w:rsidRDefault="00156216" w:rsidP="00156216"/>
    <w:p w14:paraId="2CE24E67" w14:textId="77777777" w:rsidR="006036A3" w:rsidRDefault="006036A3" w:rsidP="006036A3">
      <w:r>
        <w:rPr>
          <w:b/>
          <w:bCs/>
        </w:rPr>
        <w:t>2018: Stefanik Accepted A Pledge Not To Lie During The General Election.</w:t>
      </w:r>
      <w:r>
        <w:t xml:space="preserve"> “</w:t>
      </w:r>
      <w:r w:rsidRPr="00F35277">
        <w:t xml:space="preserve">All three candidates in Northern New York's Congressional race have accepted a pledge not to lie in the four months left of campaigning until the Nov. 6 </w:t>
      </w:r>
      <w:r w:rsidRPr="00F35277">
        <w:lastRenderedPageBreak/>
        <w:t>election.</w:t>
      </w:r>
      <w:r>
        <w:t> </w:t>
      </w:r>
      <w:r w:rsidRPr="00F35277">
        <w:t>The Post-Star newspaper of Glens Falls had asked the candidates in New York's 21st Congressional District to promise they would not lie in any way: to the media, to voters, in advertisements or on social media.</w:t>
      </w:r>
      <w:r>
        <w:t> </w:t>
      </w:r>
      <w:r w:rsidRPr="00F35277">
        <w:t xml:space="preserve"> Incumbent U.S. Rep. Elise Stefanik, a Republican who calls Willsboro home, took the pledge on Twitter Thursday afternoon. Green Party candidate Lynn Kahn of Schoon Lake did so by email that evening. Democrat Tedra Cobb of Canton had done so in a letter to the editor she submitted to the Post-Star July 5 and reiterated the support in a phone interview with the paper July 6.</w:t>
      </w:r>
      <w:r>
        <w:t> </w:t>
      </w:r>
      <w:r w:rsidRPr="00F35277">
        <w:t xml:space="preserve"> The Post-Star announced the pledge in an editorial July 1, five days after Cobb won the June 26 Democratic Party primary and Stefanik's campaign publicly ramped up. The Enterprise reprinted the editorial on its Opinion page July 3. Guest contributions to that page do not reflect the opinion of the Enterprise, but the Enterprise backed the pledge in its own editorial Thursday.</w:t>
      </w:r>
      <w:r>
        <w:t>” [Massena Daily Courier-Observer, 7/14/18]</w:t>
      </w:r>
    </w:p>
    <w:p w14:paraId="19D5747B" w14:textId="77777777" w:rsidR="006036A3" w:rsidRDefault="006036A3" w:rsidP="00156216"/>
    <w:p w14:paraId="36303CEB" w14:textId="539C4101" w:rsidR="00156216" w:rsidRDefault="00613653" w:rsidP="00156216">
      <w:pPr>
        <w:pStyle w:val="H4"/>
      </w:pPr>
      <w:r>
        <w:rPr>
          <w:caps w:val="0"/>
        </w:rPr>
        <w:t>PARTY OVER PEOPLE</w:t>
      </w:r>
    </w:p>
    <w:p w14:paraId="739DD6EA" w14:textId="77777777" w:rsidR="00156216" w:rsidRDefault="00156216" w:rsidP="00156216"/>
    <w:p w14:paraId="094ABD28" w14:textId="77777777" w:rsidR="00156216" w:rsidRDefault="00156216" w:rsidP="00156216">
      <w:r>
        <w:rPr>
          <w:b/>
          <w:bCs/>
        </w:rPr>
        <w:t>Glens Falls Post-Star Editorial Board: “Too Often, Stefanik’s Votes Appear To Place Party First.”</w:t>
      </w:r>
      <w:r>
        <w:t xml:space="preserve"> “</w:t>
      </w:r>
      <w:r w:rsidRPr="00501DA6">
        <w:t xml:space="preserve">For some time, Republicans have touted Rep. Stefanik as an </w:t>
      </w:r>
      <w:proofErr w:type="gramStart"/>
      <w:r w:rsidRPr="00501DA6">
        <w:t>up and coming</w:t>
      </w:r>
      <w:proofErr w:type="gramEnd"/>
      <w:r w:rsidRPr="00501DA6">
        <w:t xml:space="preserve"> star in the party. We'd like to stand here a year from now and say she is an </w:t>
      </w:r>
      <w:proofErr w:type="gramStart"/>
      <w:r w:rsidRPr="00501DA6">
        <w:t>up and coming</w:t>
      </w:r>
      <w:proofErr w:type="gramEnd"/>
      <w:r w:rsidRPr="00501DA6">
        <w:t xml:space="preserve"> national leader, representing the best and brightest of a new generation.</w:t>
      </w:r>
      <w:r>
        <w:t> </w:t>
      </w:r>
      <w:r w:rsidRPr="00501DA6">
        <w:t xml:space="preserve"> </w:t>
      </w:r>
      <w:proofErr w:type="gramStart"/>
      <w:r w:rsidRPr="00501DA6">
        <w:t>So</w:t>
      </w:r>
      <w:proofErr w:type="gramEnd"/>
      <w:r w:rsidRPr="00501DA6">
        <w:t xml:space="preserve"> there is some work to do.</w:t>
      </w:r>
      <w:r>
        <w:t> </w:t>
      </w:r>
      <w:r w:rsidRPr="00501DA6">
        <w:t xml:space="preserve"> Too often, Rep. Stefanik's votes appear to place party first. </w:t>
      </w:r>
      <w:r w:rsidRPr="00EE7A3E">
        <w:t>She has become an astute and wily politician who is effective on the campaign trail while being capable of raising vast sums of campaign cash. It is time to expect more.</w:t>
      </w:r>
      <w:r>
        <w:t> </w:t>
      </w:r>
      <w:r w:rsidRPr="00EE7A3E">
        <w:t xml:space="preserve"> It is time to address the daunting issues of the day through debate and compromis</w:t>
      </w:r>
      <w:r>
        <w:t xml:space="preserve">e.” [Glens Falls Post-Star, Editorial, </w:t>
      </w:r>
      <w:hyperlink r:id="rId87" w:history="1">
        <w:r w:rsidRPr="00E82ADC">
          <w:rPr>
            <w:rStyle w:val="Hyperlink"/>
          </w:rPr>
          <w:t>1/6/19</w:t>
        </w:r>
      </w:hyperlink>
      <w:r>
        <w:t>]</w:t>
      </w:r>
    </w:p>
    <w:p w14:paraId="13475B76" w14:textId="77777777" w:rsidR="00156216" w:rsidRDefault="00156216" w:rsidP="00156216"/>
    <w:p w14:paraId="338C6CA0" w14:textId="77777777" w:rsidR="00156216" w:rsidRDefault="00156216" w:rsidP="00156216">
      <w:pPr>
        <w:pStyle w:val="ListParagraph"/>
        <w:numPr>
          <w:ilvl w:val="0"/>
          <w:numId w:val="44"/>
        </w:numPr>
      </w:pPr>
      <w:r w:rsidRPr="00B74FDF">
        <w:rPr>
          <w:b/>
          <w:bCs/>
        </w:rPr>
        <w:t>Albany Times-Union: Stefanik Was A “Conservative Republican Loyalist.”</w:t>
      </w:r>
      <w:r>
        <w:t xml:space="preserve"> “</w:t>
      </w:r>
      <w:r w:rsidRPr="008D5B53">
        <w:t xml:space="preserve">Stefanik's signature on the letter was a reminder that she is a conservative Republican loyalist. Trump handily won every county in Stefanik's North Country 21st District, </w:t>
      </w:r>
      <w:proofErr w:type="gramStart"/>
      <w:r w:rsidRPr="008D5B53">
        <w:t>with the exception of</w:t>
      </w:r>
      <w:proofErr w:type="gramEnd"/>
      <w:r w:rsidRPr="008D5B53">
        <w:t xml:space="preserve"> Clinton County in the northeast corner of the state.</w:t>
      </w:r>
      <w:r>
        <w:t> </w:t>
      </w:r>
      <w:r w:rsidRPr="008D5B53">
        <w:t xml:space="preserve">Stefanik, now in her third term, has charted her own path in the past year or two. She voted against the Republican tax bill in 2017 and was one of 13 Republicans last month to side with Democrats in voting to block Trump's national emergency declaration, which he issued </w:t>
      </w:r>
      <w:proofErr w:type="gramStart"/>
      <w:r w:rsidRPr="008D5B53">
        <w:t>in order to</w:t>
      </w:r>
      <w:proofErr w:type="gramEnd"/>
      <w:r w:rsidRPr="008D5B53">
        <w:t xml:space="preserve"> build his U.S.-Mexico border wall without congressional approval.</w:t>
      </w:r>
      <w:r>
        <w:t> </w:t>
      </w:r>
      <w:r w:rsidRPr="008D5B53">
        <w:t>Stefanik also has bucked the Republican Party's traditional white male establishment by reinventing her leadership E-PAC (</w:t>
      </w:r>
      <w:r>
        <w:t>‘</w:t>
      </w:r>
      <w:r w:rsidRPr="008D5B53">
        <w:t>E</w:t>
      </w:r>
      <w:r>
        <w:t>’</w:t>
      </w:r>
      <w:r w:rsidRPr="008D5B53">
        <w:t xml:space="preserve"> for </w:t>
      </w:r>
      <w:r>
        <w:t>‘</w:t>
      </w:r>
      <w:r w:rsidRPr="008D5B53">
        <w:t>Elise</w:t>
      </w:r>
      <w:r>
        <w:t>’</w:t>
      </w:r>
      <w:r w:rsidRPr="008D5B53">
        <w:t xml:space="preserve">) to help women Republican congressional candidates </w:t>
      </w:r>
      <w:proofErr w:type="gramStart"/>
      <w:r w:rsidRPr="008D5B53">
        <w:t>early on in the</w:t>
      </w:r>
      <w:proofErr w:type="gramEnd"/>
      <w:r w:rsidRPr="008D5B53">
        <w:t xml:space="preserve"> primary process.</w:t>
      </w:r>
      <w:r>
        <w:t> </w:t>
      </w:r>
      <w:r w:rsidRPr="008D5B53">
        <w:t xml:space="preserve">But on the House Intelligence Committee, Stefanik has </w:t>
      </w:r>
      <w:proofErr w:type="gramStart"/>
      <w:r w:rsidRPr="008D5B53">
        <w:t>more or less been</w:t>
      </w:r>
      <w:proofErr w:type="gramEnd"/>
      <w:r w:rsidRPr="008D5B53">
        <w:t xml:space="preserve"> in lockstep with Rep. Devin Nunes, R-Calif., the former chair who is now its senior Republican and a Trump ally.</w:t>
      </w:r>
      <w:r>
        <w:t xml:space="preserve">” [Albany Times-Union, </w:t>
      </w:r>
      <w:hyperlink r:id="rId88" w:history="1">
        <w:r w:rsidRPr="00247424">
          <w:rPr>
            <w:rStyle w:val="Hyperlink"/>
          </w:rPr>
          <w:t>3/29/19</w:t>
        </w:r>
      </w:hyperlink>
      <w:r>
        <w:t>]</w:t>
      </w:r>
    </w:p>
    <w:p w14:paraId="2D2FF6CA" w14:textId="77777777" w:rsidR="00156216" w:rsidRDefault="00156216" w:rsidP="00156216"/>
    <w:p w14:paraId="241B73DC" w14:textId="77777777" w:rsidR="00156216" w:rsidRDefault="00156216" w:rsidP="00156216">
      <w:r>
        <w:rPr>
          <w:b/>
          <w:bCs/>
        </w:rPr>
        <w:t>Schenectady Daily Gazette: Stefanik Was “Generally A Reliable Vote For Speaker Paul Ryan’s Priorities.”</w:t>
      </w:r>
      <w:r>
        <w:t xml:space="preserve"> “</w:t>
      </w:r>
      <w:r w:rsidRPr="00E71551">
        <w:t xml:space="preserve">Stefanik also faces two potential Republican </w:t>
      </w:r>
      <w:proofErr w:type="gramStart"/>
      <w:r w:rsidRPr="00E71551">
        <w:t>primary  challengers</w:t>
      </w:r>
      <w:proofErr w:type="gramEnd"/>
      <w:r w:rsidRPr="00E71551">
        <w:t xml:space="preserve">: Russell Finley of St. Lawrence County and </w:t>
      </w:r>
      <w:proofErr w:type="gramStart"/>
      <w:r w:rsidRPr="00E71551">
        <w:t>Steven  Schnibbe</w:t>
      </w:r>
      <w:proofErr w:type="gramEnd"/>
      <w:r w:rsidRPr="00E71551">
        <w:t xml:space="preserve"> of Saranac Lake.</w:t>
      </w:r>
      <w:r>
        <w:t> </w:t>
      </w:r>
      <w:r w:rsidRPr="00E71551">
        <w:t xml:space="preserve"> Since going to Congress, Stefanik, of Willsboro in </w:t>
      </w:r>
      <w:proofErr w:type="gramStart"/>
      <w:r w:rsidRPr="00E71551">
        <w:t>Essex  County</w:t>
      </w:r>
      <w:proofErr w:type="gramEnd"/>
      <w:r w:rsidRPr="00E71551">
        <w:t xml:space="preserve">, has been generally a reliable vote for Speaker Paul </w:t>
      </w:r>
      <w:proofErr w:type="gramStart"/>
      <w:r w:rsidRPr="00E71551">
        <w:t>Ryan's  priorities</w:t>
      </w:r>
      <w:proofErr w:type="gramEnd"/>
      <w:r w:rsidRPr="00E71551">
        <w:t xml:space="preserve">. But in recent months she has shown more </w:t>
      </w:r>
      <w:proofErr w:type="gramStart"/>
      <w:r w:rsidRPr="00E71551">
        <w:t>independence,  voting</w:t>
      </w:r>
      <w:proofErr w:type="gramEnd"/>
      <w:r w:rsidRPr="00E71551">
        <w:t xml:space="preserve"> against the House version of the Republican tax cut </w:t>
      </w:r>
      <w:proofErr w:type="gramStart"/>
      <w:r w:rsidRPr="00E71551">
        <w:t>plan  which</w:t>
      </w:r>
      <w:proofErr w:type="gramEnd"/>
      <w:r w:rsidRPr="00E71551">
        <w:t xml:space="preserve"> would reduce or eliminate the homeowner property </w:t>
      </w:r>
      <w:proofErr w:type="gramStart"/>
      <w:r w:rsidRPr="00E71551">
        <w:t>tax  deduction</w:t>
      </w:r>
      <w:proofErr w:type="gramEnd"/>
      <w:r w:rsidRPr="00E71551">
        <w:t xml:space="preserve">. On Thursday, she issued a statement critical of </w:t>
      </w:r>
      <w:proofErr w:type="gramStart"/>
      <w:r w:rsidRPr="00E71551">
        <w:t>the  Federal</w:t>
      </w:r>
      <w:proofErr w:type="gramEnd"/>
      <w:r w:rsidRPr="00E71551">
        <w:t xml:space="preserve"> Communication Commission's decision to end net neutrality.  She said Congress needs to legislate net neutrality rules, </w:t>
      </w:r>
      <w:proofErr w:type="gramStart"/>
      <w:r w:rsidRPr="00E71551">
        <w:t>in  contract</w:t>
      </w:r>
      <w:proofErr w:type="gramEnd"/>
      <w:r w:rsidRPr="00E71551">
        <w:t xml:space="preserve"> to the Trump administration's position on the issue.</w:t>
      </w:r>
      <w:r>
        <w:t xml:space="preserve">” [Schenectady Daily Gazette, </w:t>
      </w:r>
      <w:hyperlink r:id="rId89" w:history="1">
        <w:r w:rsidRPr="006657F5">
          <w:rPr>
            <w:rStyle w:val="Hyperlink"/>
          </w:rPr>
          <w:t>12/16/17</w:t>
        </w:r>
      </w:hyperlink>
      <w:r>
        <w:t>]</w:t>
      </w:r>
    </w:p>
    <w:p w14:paraId="4C38758B" w14:textId="77777777" w:rsidR="00156216" w:rsidRDefault="00156216" w:rsidP="00156216"/>
    <w:p w14:paraId="2D023F4C" w14:textId="5CEFABC5" w:rsidR="00156216" w:rsidRDefault="00613653" w:rsidP="00156216">
      <w:pPr>
        <w:pStyle w:val="H3"/>
      </w:pPr>
      <w:r>
        <w:rPr>
          <w:caps w:val="0"/>
        </w:rPr>
        <w:t>CONTROVERSIES</w:t>
      </w:r>
    </w:p>
    <w:p w14:paraId="4A430C5E" w14:textId="77777777" w:rsidR="00156216" w:rsidRDefault="00156216" w:rsidP="00156216"/>
    <w:p w14:paraId="093E501D" w14:textId="42DBE3E2" w:rsidR="00156216" w:rsidRDefault="00613653" w:rsidP="00156216">
      <w:pPr>
        <w:pStyle w:val="Heading4"/>
      </w:pPr>
      <w:r>
        <w:rPr>
          <w:caps w:val="0"/>
        </w:rPr>
        <w:t>HARASSMENT</w:t>
      </w:r>
    </w:p>
    <w:p w14:paraId="36941378" w14:textId="77777777" w:rsidR="00156216" w:rsidRDefault="00156216" w:rsidP="00156216"/>
    <w:p w14:paraId="69BBBF81" w14:textId="77777777" w:rsidR="00156216" w:rsidRDefault="00156216" w:rsidP="00156216">
      <w:r>
        <w:rPr>
          <w:b/>
          <w:bCs/>
        </w:rPr>
        <w:t xml:space="preserve">2020: Someone Left </w:t>
      </w:r>
      <w:proofErr w:type="gramStart"/>
      <w:r>
        <w:rPr>
          <w:b/>
          <w:bCs/>
        </w:rPr>
        <w:t>A</w:t>
      </w:r>
      <w:proofErr w:type="gramEnd"/>
      <w:r>
        <w:rPr>
          <w:b/>
          <w:bCs/>
        </w:rPr>
        <w:t xml:space="preserve"> Note </w:t>
      </w:r>
      <w:proofErr w:type="gramStart"/>
      <w:r>
        <w:rPr>
          <w:b/>
          <w:bCs/>
        </w:rPr>
        <w:t>On</w:t>
      </w:r>
      <w:proofErr w:type="gramEnd"/>
      <w:r>
        <w:rPr>
          <w:b/>
          <w:bCs/>
        </w:rPr>
        <w:t xml:space="preserve"> Stefanik’s Car That </w:t>
      </w:r>
      <w:proofErr w:type="gramStart"/>
      <w:r>
        <w:rPr>
          <w:b/>
          <w:bCs/>
        </w:rPr>
        <w:t>Said</w:t>
      </w:r>
      <w:proofErr w:type="gramEnd"/>
      <w:r>
        <w:rPr>
          <w:b/>
          <w:bCs/>
        </w:rPr>
        <w:t xml:space="preserve"> “Rot </w:t>
      </w:r>
      <w:proofErr w:type="gramStart"/>
      <w:r>
        <w:rPr>
          <w:b/>
          <w:bCs/>
        </w:rPr>
        <w:t>In</w:t>
      </w:r>
      <w:proofErr w:type="gramEnd"/>
      <w:r>
        <w:rPr>
          <w:b/>
          <w:bCs/>
        </w:rPr>
        <w:t xml:space="preserve"> Hell Fascist Pig.”</w:t>
      </w:r>
      <w:r>
        <w:t xml:space="preserve"> “It was a </w:t>
      </w:r>
      <w:r w:rsidRPr="00A15E90">
        <w:t xml:space="preserve">typical Saturday for U.S. Rep. Elise </w:t>
      </w:r>
      <w:proofErr w:type="gramStart"/>
      <w:r w:rsidRPr="00A15E90">
        <w:t>Stefanik,</w:t>
      </w:r>
      <w:proofErr w:type="gramEnd"/>
      <w:r w:rsidRPr="00A15E90">
        <w:t xml:space="preserve"> her afternoon schedule filled with events in her North Country district.</w:t>
      </w:r>
      <w:r>
        <w:t> </w:t>
      </w:r>
      <w:r w:rsidRPr="00A15E90">
        <w:t xml:space="preserve">She decided to go grocery shopping with her husband before heading out to meet her constituents, but when the couple returned to their car, they found a note written on a tiny slip of paper: </w:t>
      </w:r>
      <w:r>
        <w:t>‘</w:t>
      </w:r>
      <w:r w:rsidRPr="00A15E90">
        <w:t>Rot in Hell FASCIST PIG.</w:t>
      </w:r>
      <w:r>
        <w:t>’ </w:t>
      </w:r>
      <w:r w:rsidRPr="00A15E90">
        <w:t xml:space="preserve"> </w:t>
      </w:r>
      <w:r>
        <w:t>‘</w:t>
      </w:r>
      <w:r w:rsidRPr="00A15E90">
        <w:t>As an elected official, I understand that respectful &amp; passionate policy disagreements are foundational to our democracy,</w:t>
      </w:r>
      <w:r>
        <w:t>’</w:t>
      </w:r>
      <w:r w:rsidRPr="00A15E90">
        <w:t xml:space="preserve"> Stefanik, whose district residence is in the town of Saratoga, wrote on Twitter. </w:t>
      </w:r>
      <w:r>
        <w:t>‘</w:t>
      </w:r>
      <w:r w:rsidRPr="00A15E90">
        <w:t>But this note is just sad hatred. We are praying for the author.</w:t>
      </w:r>
      <w:r>
        <w:t xml:space="preserve">” [Albany Times-Union, </w:t>
      </w:r>
      <w:hyperlink r:id="rId90" w:history="1">
        <w:r w:rsidRPr="009B5F18">
          <w:rPr>
            <w:rStyle w:val="Hyperlink"/>
          </w:rPr>
          <w:t>3/9/20</w:t>
        </w:r>
      </w:hyperlink>
      <w:r>
        <w:t>]</w:t>
      </w:r>
    </w:p>
    <w:p w14:paraId="62AE9AB1" w14:textId="77777777" w:rsidR="00156216" w:rsidRDefault="00156216" w:rsidP="00156216"/>
    <w:p w14:paraId="5F71688B" w14:textId="77777777" w:rsidR="00156216" w:rsidRDefault="00156216" w:rsidP="00156216">
      <w:r>
        <w:rPr>
          <w:b/>
          <w:bCs/>
        </w:rPr>
        <w:t>2018: Two Stefanik Campaign Staffers Reported Harassment To The Local Police.</w:t>
      </w:r>
      <w:r>
        <w:t xml:space="preserve"> “On </w:t>
      </w:r>
      <w:r w:rsidRPr="00665BDC">
        <w:t>July 24, Alex deGrasse, campaign manager for Ms. Stefanik, filed a complaint with the Saratoga Springs police department about some posters left on his door, according to Sgt. Paul Veitch of the city investigations division.</w:t>
      </w:r>
      <w:r>
        <w:t> </w:t>
      </w:r>
      <w:r w:rsidRPr="00665BDC">
        <w:t xml:space="preserve"> </w:t>
      </w:r>
      <w:r>
        <w:t>‘</w:t>
      </w:r>
      <w:r w:rsidRPr="00665BDC">
        <w:t>There's a harassment case on file with us,</w:t>
      </w:r>
      <w:r>
        <w:t>’</w:t>
      </w:r>
      <w:r w:rsidRPr="00665BDC">
        <w:t xml:space="preserve"> Mr. Veitch said.</w:t>
      </w:r>
      <w:r>
        <w:t> </w:t>
      </w:r>
      <w:r w:rsidRPr="00665BDC">
        <w:t xml:space="preserve"> Mr. Veitch said as the investigation was ongoing, he could not go into the details of the posters, but it was connected to Mr. deGrasse's work on the campaign.</w:t>
      </w:r>
      <w:r>
        <w:t> </w:t>
      </w:r>
      <w:r w:rsidRPr="00665BDC">
        <w:t xml:space="preserve"> In a possibly unrelated incident, a campaign staffer for Ms. Stefanik filed a police report last week about harassing text messages, according to the Plattsburgh Police Department.</w:t>
      </w:r>
      <w:r>
        <w:t> </w:t>
      </w:r>
      <w:r w:rsidRPr="00665BDC">
        <w:t xml:space="preserve"> </w:t>
      </w:r>
      <w:r>
        <w:t>‘</w:t>
      </w:r>
      <w:r w:rsidRPr="00665BDC">
        <w:t>I handled a complaint from one of Ms. Elise Stefanik's staffers,</w:t>
      </w:r>
      <w:r>
        <w:t>’</w:t>
      </w:r>
      <w:r w:rsidRPr="00665BDC">
        <w:t xml:space="preserve"> Patrol Officer Connor Kowalowski said.</w:t>
      </w:r>
      <w:r>
        <w:t> </w:t>
      </w:r>
      <w:r w:rsidRPr="00665BDC">
        <w:t xml:space="preserve"> Mr. Kowalowski said the staffer came in about a week ago and did not want anything done beyond filing a report, in case things escalated. Mr. Kowalowski said the text messages were not threatening.</w:t>
      </w:r>
      <w:r>
        <w:t> </w:t>
      </w:r>
      <w:r w:rsidRPr="00665BDC">
        <w:t xml:space="preserve"> </w:t>
      </w:r>
      <w:r>
        <w:t>‘</w:t>
      </w:r>
      <w:r w:rsidRPr="00665BDC">
        <w:t>They were just strange in nature,</w:t>
      </w:r>
      <w:r>
        <w:t>’</w:t>
      </w:r>
      <w:r w:rsidRPr="00665BDC">
        <w:t xml:space="preserve"> Mr. Kowalowski </w:t>
      </w:r>
      <w:r w:rsidRPr="00665BDC">
        <w:lastRenderedPageBreak/>
        <w:t>said.</w:t>
      </w:r>
      <w:r>
        <w:t> </w:t>
      </w:r>
      <w:r w:rsidRPr="00665BDC">
        <w:t xml:space="preserve"> He said he could not provide too many details about an investigation, but said the texts were so strange as to be difficult to describe.</w:t>
      </w:r>
      <w:r>
        <w:t>” [Massena Daily Courier-Observer, 7/28/18]</w:t>
      </w:r>
    </w:p>
    <w:p w14:paraId="1CC47A16" w14:textId="77777777" w:rsidR="00156216" w:rsidRDefault="00156216" w:rsidP="00156216"/>
    <w:p w14:paraId="388C4C73" w14:textId="1CC922A3" w:rsidR="00156216" w:rsidRDefault="00613653" w:rsidP="00156216">
      <w:pPr>
        <w:pStyle w:val="H4"/>
      </w:pPr>
      <w:r>
        <w:rPr>
          <w:caps w:val="0"/>
        </w:rPr>
        <w:t>SEXISM</w:t>
      </w:r>
    </w:p>
    <w:p w14:paraId="795DA2ED" w14:textId="77777777" w:rsidR="00156216" w:rsidRDefault="00156216" w:rsidP="00156216"/>
    <w:p w14:paraId="1840656C" w14:textId="77777777" w:rsidR="00156216" w:rsidRDefault="00156216" w:rsidP="00156216">
      <w:r>
        <w:rPr>
          <w:b/>
          <w:bCs/>
        </w:rPr>
        <w:t xml:space="preserve">2014: Washington Examiner: </w:t>
      </w:r>
      <w:r w:rsidRPr="00776290">
        <w:rPr>
          <w:b/>
          <w:bCs/>
        </w:rPr>
        <w:t xml:space="preserve">Stefanik Faced Sexism From Her Opponent During </w:t>
      </w:r>
      <w:r>
        <w:rPr>
          <w:b/>
          <w:bCs/>
        </w:rPr>
        <w:t>Her Campaign</w:t>
      </w:r>
      <w:r w:rsidRPr="00776290">
        <w:rPr>
          <w:b/>
          <w:bCs/>
        </w:rPr>
        <w:t>.</w:t>
      </w:r>
      <w:r>
        <w:t xml:space="preserve"> “</w:t>
      </w:r>
      <w:r w:rsidRPr="00776290">
        <w:t>Stefanik faced sexism from her opponent and his campaign during the race, including a recent comment from Woolf during a debate, in which he suggested Stefanik had never done any work with her hands. Stefanik handled herself like a professional, shooting back with a concise defense of her work in her family's plywood business.</w:t>
      </w:r>
      <w:r>
        <w:t>”</w:t>
      </w:r>
      <w:r w:rsidRPr="00776290">
        <w:rPr>
          <w:b/>
          <w:bCs/>
        </w:rPr>
        <w:t xml:space="preserve"> </w:t>
      </w:r>
      <w:r>
        <w:t xml:space="preserve">[Washington Examiner, </w:t>
      </w:r>
      <w:hyperlink r:id="rId91" w:history="1">
        <w:r w:rsidRPr="00776290">
          <w:rPr>
            <w:rStyle w:val="Hyperlink"/>
          </w:rPr>
          <w:t>11/5/14</w:t>
        </w:r>
      </w:hyperlink>
      <w:r>
        <w:t>]</w:t>
      </w:r>
    </w:p>
    <w:p w14:paraId="797F955B" w14:textId="77777777" w:rsidR="00156216" w:rsidRPr="005978E5" w:rsidRDefault="00156216" w:rsidP="00156216">
      <w:pPr>
        <w:rPr>
          <w:bCs/>
        </w:rPr>
      </w:pPr>
    </w:p>
    <w:p w14:paraId="2E91BBF2" w14:textId="36C202C6" w:rsidR="00156216" w:rsidRDefault="00613653" w:rsidP="00156216">
      <w:pPr>
        <w:pStyle w:val="H2"/>
      </w:pPr>
      <w:r>
        <w:rPr>
          <w:caps w:val="0"/>
        </w:rPr>
        <w:t>2015 – PRESENT: CONGRESSIONAL CAREER</w:t>
      </w:r>
    </w:p>
    <w:p w14:paraId="27E3FE5E" w14:textId="77777777" w:rsidR="00156216" w:rsidRDefault="00156216" w:rsidP="00156216"/>
    <w:p w14:paraId="70A2329D" w14:textId="7DC70F8C" w:rsidR="00156216" w:rsidRDefault="00613653" w:rsidP="00156216">
      <w:pPr>
        <w:pStyle w:val="H3"/>
      </w:pPr>
      <w:r>
        <w:rPr>
          <w:caps w:val="0"/>
        </w:rPr>
        <w:t>GOP LEADERSHIP</w:t>
      </w:r>
    </w:p>
    <w:p w14:paraId="197CA268" w14:textId="77777777" w:rsidR="00156216" w:rsidRDefault="00156216" w:rsidP="00156216"/>
    <w:p w14:paraId="5D6F1C83" w14:textId="77777777" w:rsidR="00156216" w:rsidRDefault="00156216" w:rsidP="00156216">
      <w:r>
        <w:rPr>
          <w:b/>
          <w:bCs/>
        </w:rPr>
        <w:t>April 2025: Stefanik Was Named House GOP Leadership Chair.</w:t>
      </w:r>
      <w:r>
        <w:t xml:space="preserve"> </w:t>
      </w:r>
      <w:r w:rsidRPr="00B01F65">
        <w:t>“North Country Rep. Elise Stefanik (R-Schuylerville) has rejoined House GOP leadership following the withdrawal of her nomination as U.S. ambassador to the United Nations last month.  Speaker Mike Johnson has appointed Stefanik chair of House Republican Leadership. The position focuses on ‘strategy, communications, and executing on the mandate from the American people to pass President Trump's agenda,’ according to a press release from Stefanik's office.</w:t>
      </w:r>
      <w:r>
        <w:t xml:space="preserve">” [WXXI, </w:t>
      </w:r>
      <w:hyperlink r:id="rId92" w:history="1">
        <w:r w:rsidRPr="00B01F65">
          <w:rPr>
            <w:rStyle w:val="Hyperlink"/>
          </w:rPr>
          <w:t>4/11/25</w:t>
        </w:r>
      </w:hyperlink>
      <w:r>
        <w:t>]</w:t>
      </w:r>
    </w:p>
    <w:p w14:paraId="0AA5B84B" w14:textId="77777777" w:rsidR="00156216" w:rsidRDefault="00156216" w:rsidP="00156216"/>
    <w:p w14:paraId="129BBB8A" w14:textId="77777777" w:rsidR="00156216" w:rsidRDefault="00156216" w:rsidP="00156216">
      <w:pPr>
        <w:rPr>
          <w:szCs w:val="20"/>
        </w:rPr>
      </w:pPr>
      <w:r>
        <w:rPr>
          <w:b/>
          <w:bCs/>
          <w:szCs w:val="20"/>
        </w:rPr>
        <w:t>HEADLINE: “</w:t>
      </w:r>
      <w:r w:rsidRPr="00E90587">
        <w:rPr>
          <w:b/>
          <w:bCs/>
          <w:szCs w:val="20"/>
        </w:rPr>
        <w:t xml:space="preserve">Elise Stefanik Elected </w:t>
      </w:r>
      <w:r>
        <w:rPr>
          <w:b/>
          <w:bCs/>
          <w:szCs w:val="20"/>
        </w:rPr>
        <w:t>T</w:t>
      </w:r>
      <w:r w:rsidRPr="00E90587">
        <w:rPr>
          <w:b/>
          <w:bCs/>
          <w:szCs w:val="20"/>
        </w:rPr>
        <w:t>o GOP Leadership, Replacing Liz Cheney</w:t>
      </w:r>
      <w:r>
        <w:rPr>
          <w:b/>
          <w:bCs/>
          <w:szCs w:val="20"/>
        </w:rPr>
        <w:t xml:space="preserve">.” </w:t>
      </w:r>
      <w:r w:rsidRPr="00E90587">
        <w:rPr>
          <w:szCs w:val="20"/>
        </w:rPr>
        <w:t xml:space="preserve">[Wall Street Journal, </w:t>
      </w:r>
      <w:hyperlink r:id="rId93" w:history="1">
        <w:r>
          <w:rPr>
            <w:rStyle w:val="Hyperlink"/>
            <w:szCs w:val="20"/>
          </w:rPr>
          <w:t>5/14/21</w:t>
        </w:r>
      </w:hyperlink>
      <w:r w:rsidRPr="00E90587">
        <w:rPr>
          <w:szCs w:val="20"/>
        </w:rPr>
        <w:t>]</w:t>
      </w:r>
    </w:p>
    <w:p w14:paraId="7B7649A3" w14:textId="77777777" w:rsidR="00156216" w:rsidRDefault="00156216" w:rsidP="00156216">
      <w:pPr>
        <w:rPr>
          <w:szCs w:val="20"/>
        </w:rPr>
      </w:pPr>
    </w:p>
    <w:p w14:paraId="03F3EE60" w14:textId="77777777" w:rsidR="00156216" w:rsidRPr="00E90587" w:rsidRDefault="00156216" w:rsidP="00156216">
      <w:pPr>
        <w:rPr>
          <w:b/>
          <w:szCs w:val="20"/>
        </w:rPr>
      </w:pPr>
      <w:r w:rsidRPr="00E90587">
        <w:rPr>
          <w:b/>
          <w:szCs w:val="20"/>
        </w:rPr>
        <w:t xml:space="preserve">May 2021: House Republicans Elected Stefanik To Replace Cheney Just 48 Hours After </w:t>
      </w:r>
      <w:r>
        <w:rPr>
          <w:b/>
          <w:szCs w:val="20"/>
        </w:rPr>
        <w:t>Cheney’s</w:t>
      </w:r>
      <w:r w:rsidRPr="00E90587">
        <w:rPr>
          <w:b/>
          <w:szCs w:val="20"/>
        </w:rPr>
        <w:t xml:space="preserve"> Ouster.</w:t>
      </w:r>
      <w:r>
        <w:rPr>
          <w:b/>
          <w:szCs w:val="20"/>
        </w:rPr>
        <w:t xml:space="preserve"> </w:t>
      </w:r>
      <w:r>
        <w:rPr>
          <w:szCs w:val="20"/>
        </w:rPr>
        <w:t>“</w:t>
      </w:r>
      <w:r w:rsidRPr="00E90587">
        <w:rPr>
          <w:szCs w:val="20"/>
        </w:rPr>
        <w:t>House Republicans elected Rep. Elise Stefanik of New York to their leadership ranks Friday morning, elevating an ally of former President Donald Trump to replace a prominent critic, Rep. Liz Cheney, who was ousted earlier this week.</w:t>
      </w:r>
      <w:r>
        <w:rPr>
          <w:szCs w:val="20"/>
        </w:rPr>
        <w:t>  </w:t>
      </w:r>
      <w:r w:rsidRPr="00E90587">
        <w:rPr>
          <w:szCs w:val="20"/>
        </w:rPr>
        <w:t>The swift installation of Ms. Stefanik, just 48 hours after Ms. Cheney was booted out of GOP leadership, highlighted House Republicans’ desire to change the subject from their intraparty fight over Mr. Trump and focus instead on regaining the House in next year’s midterm elections.</w:t>
      </w:r>
      <w:r>
        <w:rPr>
          <w:szCs w:val="20"/>
        </w:rPr>
        <w:t xml:space="preserve">” </w:t>
      </w:r>
      <w:r w:rsidRPr="00E90587">
        <w:rPr>
          <w:szCs w:val="20"/>
        </w:rPr>
        <w:t xml:space="preserve">[Wall Street Journal, </w:t>
      </w:r>
      <w:hyperlink r:id="rId94" w:history="1">
        <w:r>
          <w:rPr>
            <w:rStyle w:val="Hyperlink"/>
            <w:szCs w:val="20"/>
          </w:rPr>
          <w:t>5/14/21</w:t>
        </w:r>
      </w:hyperlink>
      <w:r w:rsidRPr="00E90587">
        <w:rPr>
          <w:szCs w:val="20"/>
        </w:rPr>
        <w:t>]</w:t>
      </w:r>
    </w:p>
    <w:p w14:paraId="400C8B9A" w14:textId="77777777" w:rsidR="00156216" w:rsidRDefault="00156216" w:rsidP="00156216">
      <w:pPr>
        <w:rPr>
          <w:b/>
          <w:bCs/>
          <w:szCs w:val="20"/>
        </w:rPr>
      </w:pPr>
    </w:p>
    <w:p w14:paraId="3C546BA9" w14:textId="77777777" w:rsidR="00156216" w:rsidRPr="00024ADB" w:rsidRDefault="00156216" w:rsidP="00156216">
      <w:pPr>
        <w:pStyle w:val="ListParagraph"/>
        <w:numPr>
          <w:ilvl w:val="0"/>
          <w:numId w:val="40"/>
        </w:numPr>
        <w:contextualSpacing/>
        <w:rPr>
          <w:b/>
          <w:szCs w:val="20"/>
        </w:rPr>
      </w:pPr>
      <w:r w:rsidRPr="003F2E94">
        <w:rPr>
          <w:b/>
          <w:bCs/>
          <w:szCs w:val="20"/>
        </w:rPr>
        <w:t xml:space="preserve">May 2021: Stefanik Defeated Chip Roy 134–46 To Win The GOP Leadership Role. </w:t>
      </w:r>
      <w:r w:rsidRPr="003F2E94">
        <w:rPr>
          <w:szCs w:val="20"/>
        </w:rPr>
        <w:t>“Ms. Stefanik won in a 134-46 vote, defeating conservative Texan GOP Rep. Chip Roy, who jumped into the race Thursday evening. Mr. Roy had criticized Ms. Stefanik for her previous record as a moderate Republican who had broken with Mr. Trump. She later became a defender of the former president, who endorsed her in the race</w:t>
      </w:r>
      <w:r w:rsidRPr="00CC0E0A">
        <w:rPr>
          <w:szCs w:val="20"/>
        </w:rPr>
        <w:t xml:space="preserve">. Drawing a sharp contrast with Ms. Cheney, the newly elected Ms. Stefanik emphasized her unity with other GOP leaders, aligned behind Mr. Trump.” [Wall Street Journal, </w:t>
      </w:r>
      <w:hyperlink r:id="rId95" w:history="1">
        <w:r w:rsidRPr="0083000C">
          <w:rPr>
            <w:rStyle w:val="Hyperlink"/>
            <w:szCs w:val="20"/>
          </w:rPr>
          <w:t>5/14/21</w:t>
        </w:r>
      </w:hyperlink>
      <w:r w:rsidRPr="00CC0E0A">
        <w:rPr>
          <w:szCs w:val="20"/>
        </w:rPr>
        <w:t>]</w:t>
      </w:r>
    </w:p>
    <w:p w14:paraId="0DB30EA2" w14:textId="77777777" w:rsidR="00156216" w:rsidRPr="00024ADB" w:rsidRDefault="00156216" w:rsidP="00156216">
      <w:pPr>
        <w:pStyle w:val="ListParagraph"/>
        <w:rPr>
          <w:b/>
          <w:szCs w:val="20"/>
        </w:rPr>
      </w:pPr>
    </w:p>
    <w:p w14:paraId="29452755" w14:textId="77777777" w:rsidR="00156216" w:rsidRPr="00024ADB" w:rsidRDefault="00156216" w:rsidP="00156216">
      <w:pPr>
        <w:rPr>
          <w:b/>
        </w:rPr>
      </w:pPr>
      <w:r w:rsidRPr="00024ADB">
        <w:rPr>
          <w:b/>
          <w:szCs w:val="20"/>
        </w:rPr>
        <w:t xml:space="preserve">Stefanik Won The GOP Leadership Race After Securing Trump’s Endorsement. </w:t>
      </w:r>
      <w:r w:rsidRPr="00024ADB">
        <w:rPr>
          <w:szCs w:val="20"/>
        </w:rPr>
        <w:t>“Ms. Stefanik won in a 134-46 vote, defeating conservative Texan GOP Rep. Chip Roy, who jumped into the race Thursday evening. Mr. Roy had criticized Ms. Stefanik for her previous record as a moderate Republican who had broken with Mr. Trump. She later became a defender of the former president, who endorsed her in the race. Drawing a sharp contrast with Ms. Cheney, the newly elected Ms. Stefanik emphasized her unity with other GOP leaders, aligned behind Mr. Trump.” [Wall Street Journal,</w:t>
      </w:r>
      <w:r>
        <w:rPr>
          <w:szCs w:val="20"/>
        </w:rPr>
        <w:t xml:space="preserve"> </w:t>
      </w:r>
      <w:hyperlink r:id="rId96" w:history="1">
        <w:r w:rsidRPr="002C3EB2">
          <w:rPr>
            <w:rStyle w:val="Hyperlink"/>
            <w:szCs w:val="20"/>
          </w:rPr>
          <w:t>5/14/21</w:t>
        </w:r>
      </w:hyperlink>
      <w:r w:rsidRPr="00024ADB">
        <w:rPr>
          <w:szCs w:val="20"/>
        </w:rPr>
        <w:t>]</w:t>
      </w:r>
    </w:p>
    <w:p w14:paraId="5D02B07C" w14:textId="77777777" w:rsidR="00156216" w:rsidRDefault="00156216" w:rsidP="00156216">
      <w:pPr>
        <w:rPr>
          <w:b/>
          <w:bCs/>
          <w:szCs w:val="20"/>
        </w:rPr>
      </w:pPr>
    </w:p>
    <w:p w14:paraId="4B395F43" w14:textId="77777777" w:rsidR="00156216" w:rsidRDefault="00156216" w:rsidP="00156216">
      <w:r>
        <w:rPr>
          <w:b/>
          <w:bCs/>
        </w:rPr>
        <w:t>Club For Growth Opposed Stefanik’s Bid For Caucus Chair.</w:t>
      </w:r>
      <w:r>
        <w:t xml:space="preserve"> “Mr. </w:t>
      </w:r>
      <w:r w:rsidRPr="008613D3">
        <w:t>Trump and House Minority Whip Steve Scalise (R., La.) endorsed Ms. Stefanik for the post on Wednesday. Ms. Cheney hasn’t lobbied to keep the job ahead of an expected removal vote next week. No other lawmakers have thrown their hat in the ring.</w:t>
      </w:r>
      <w:r>
        <w:t>  </w:t>
      </w:r>
      <w:r w:rsidRPr="008613D3">
        <w:t>Some conservatives have complained, privately and publicly, that Ms. Stefanik’s voting record and positions on topics from climate change to gender orientation disqualify her from the role, especially if Republicans win back the House majority in 2022. While closer to Mr. Trump, she lacks Ms. Cheney’s solid conservative voting record.</w:t>
      </w:r>
      <w:r>
        <w:t>  ‘</w:t>
      </w:r>
      <w:r w:rsidRPr="008613D3">
        <w:t>Rep. Elise Stefanik is not a conservative and is a poor choice for a position in Republican leadership,</w:t>
      </w:r>
      <w:r>
        <w:t>’</w:t>
      </w:r>
      <w:r w:rsidRPr="008613D3">
        <w:t xml:space="preserve"> said David McIntosh, president of Club for Growth, in a statement Thursday.</w:t>
      </w:r>
      <w:r>
        <w:t xml:space="preserve">” [Wall Street Journal, </w:t>
      </w:r>
      <w:hyperlink r:id="rId97" w:history="1">
        <w:r w:rsidRPr="00562339">
          <w:rPr>
            <w:rStyle w:val="Hyperlink"/>
          </w:rPr>
          <w:t>5/6/21</w:t>
        </w:r>
      </w:hyperlink>
      <w:r>
        <w:t>]</w:t>
      </w:r>
    </w:p>
    <w:p w14:paraId="73085B7D" w14:textId="77777777" w:rsidR="00156216" w:rsidRDefault="00156216" w:rsidP="00156216"/>
    <w:p w14:paraId="22AAB58F" w14:textId="77777777" w:rsidR="00156216" w:rsidRDefault="00156216" w:rsidP="00156216">
      <w:r>
        <w:rPr>
          <w:b/>
          <w:bCs/>
        </w:rPr>
        <w:t>HEADLINE: “</w:t>
      </w:r>
      <w:r w:rsidRPr="000806BD">
        <w:rPr>
          <w:b/>
          <w:bCs/>
        </w:rPr>
        <w:t>Elise Stefanik Embraces GOP’s Pro-Trump Wing In Leadership Campaign</w:t>
      </w:r>
      <w:r>
        <w:rPr>
          <w:b/>
          <w:bCs/>
        </w:rPr>
        <w:t>.”</w:t>
      </w:r>
      <w:r>
        <w:t xml:space="preserve"> [Wall Street Journal, </w:t>
      </w:r>
      <w:hyperlink r:id="rId98" w:history="1">
        <w:r w:rsidRPr="00562339">
          <w:rPr>
            <w:rStyle w:val="Hyperlink"/>
          </w:rPr>
          <w:t>5/6/21</w:t>
        </w:r>
      </w:hyperlink>
      <w:r>
        <w:t>]</w:t>
      </w:r>
    </w:p>
    <w:p w14:paraId="0A03FF0D" w14:textId="77777777" w:rsidR="00156216" w:rsidRDefault="00156216" w:rsidP="00156216">
      <w:pPr>
        <w:rPr>
          <w:b/>
          <w:bCs/>
          <w:szCs w:val="20"/>
        </w:rPr>
      </w:pPr>
    </w:p>
    <w:p w14:paraId="565C4FDE" w14:textId="77777777" w:rsidR="00156216" w:rsidRDefault="00156216" w:rsidP="00156216">
      <w:pPr>
        <w:rPr>
          <w:b/>
          <w:bCs/>
          <w:szCs w:val="20"/>
        </w:rPr>
      </w:pPr>
      <w:r>
        <w:rPr>
          <w:b/>
          <w:bCs/>
          <w:szCs w:val="20"/>
        </w:rPr>
        <w:t>HEADLINE: “</w:t>
      </w:r>
      <w:r w:rsidRPr="00CA5ABA">
        <w:rPr>
          <w:b/>
          <w:bCs/>
          <w:szCs w:val="20"/>
        </w:rPr>
        <w:t>How Elise Stefanik Rose to Cusp of GOP Leadership</w:t>
      </w:r>
      <w:r>
        <w:rPr>
          <w:b/>
          <w:bCs/>
          <w:szCs w:val="20"/>
        </w:rPr>
        <w:t xml:space="preserve">.” </w:t>
      </w:r>
      <w:r w:rsidRPr="00E90587">
        <w:rPr>
          <w:szCs w:val="20"/>
        </w:rPr>
        <w:t xml:space="preserve">[Wall Street Journal, </w:t>
      </w:r>
      <w:hyperlink r:id="rId99" w:history="1">
        <w:r w:rsidRPr="00E90587">
          <w:rPr>
            <w:rStyle w:val="Hyperlink"/>
            <w:szCs w:val="20"/>
          </w:rPr>
          <w:t>5/5/21</w:t>
        </w:r>
      </w:hyperlink>
      <w:r w:rsidRPr="00E90587">
        <w:rPr>
          <w:szCs w:val="20"/>
        </w:rPr>
        <w:t>]</w:t>
      </w:r>
    </w:p>
    <w:p w14:paraId="2E70CFB1" w14:textId="77777777" w:rsidR="00156216" w:rsidRDefault="00156216" w:rsidP="00156216">
      <w:pPr>
        <w:rPr>
          <w:b/>
          <w:bCs/>
          <w:szCs w:val="20"/>
        </w:rPr>
      </w:pPr>
    </w:p>
    <w:p w14:paraId="38DC7D30" w14:textId="77777777" w:rsidR="00156216" w:rsidRPr="00E90587" w:rsidRDefault="00156216" w:rsidP="00156216">
      <w:pPr>
        <w:rPr>
          <w:b/>
          <w:bCs/>
          <w:szCs w:val="20"/>
        </w:rPr>
      </w:pPr>
      <w:r w:rsidRPr="00E90587">
        <w:rPr>
          <w:b/>
          <w:szCs w:val="20"/>
        </w:rPr>
        <w:t xml:space="preserve">May 2021: </w:t>
      </w:r>
      <w:r w:rsidRPr="00E90587">
        <w:rPr>
          <w:b/>
          <w:bCs/>
          <w:szCs w:val="20"/>
        </w:rPr>
        <w:t>Stefanik Replaced Trump Critic Liz Cheney</w:t>
      </w:r>
      <w:r>
        <w:rPr>
          <w:b/>
          <w:bCs/>
          <w:szCs w:val="20"/>
        </w:rPr>
        <w:t xml:space="preserve"> </w:t>
      </w:r>
      <w:r w:rsidRPr="00E90587">
        <w:rPr>
          <w:b/>
          <w:bCs/>
          <w:szCs w:val="20"/>
        </w:rPr>
        <w:t>As</w:t>
      </w:r>
      <w:r>
        <w:rPr>
          <w:b/>
          <w:bCs/>
          <w:szCs w:val="20"/>
        </w:rPr>
        <w:t xml:space="preserve"> The</w:t>
      </w:r>
      <w:r w:rsidRPr="00E90587">
        <w:rPr>
          <w:b/>
          <w:bCs/>
          <w:szCs w:val="20"/>
        </w:rPr>
        <w:t xml:space="preserve"> GOP Conference Chair After Defending Trump During His First Impeachment.</w:t>
      </w:r>
      <w:r>
        <w:rPr>
          <w:b/>
          <w:bCs/>
          <w:szCs w:val="20"/>
        </w:rPr>
        <w:t xml:space="preserve"> </w:t>
      </w:r>
      <w:r>
        <w:rPr>
          <w:szCs w:val="20"/>
        </w:rPr>
        <w:t>“</w:t>
      </w:r>
      <w:r w:rsidRPr="00E90587">
        <w:rPr>
          <w:szCs w:val="20"/>
        </w:rPr>
        <w:t xml:space="preserve">New York lawmaker defended President Trump during his first impeachment and now has his backing to succeed Trump critic Liz Cheney as Republican Conference chairwoman Rep. Elise Stefanik, one of </w:t>
      </w:r>
      <w:r w:rsidRPr="00E90587">
        <w:rPr>
          <w:szCs w:val="20"/>
        </w:rPr>
        <w:lastRenderedPageBreak/>
        <w:t>the youngest women ever elected to Congress, is set to leap into the GOP leadership after raising her profile as a prominent defender of President Donald Trump during his first impeachment trial.</w:t>
      </w:r>
      <w:r>
        <w:rPr>
          <w:szCs w:val="20"/>
        </w:rPr>
        <w:t>”</w:t>
      </w:r>
      <w:r w:rsidRPr="00E90587">
        <w:rPr>
          <w:szCs w:val="20"/>
        </w:rPr>
        <w:t xml:space="preserve"> [Wall Street Journal, </w:t>
      </w:r>
      <w:hyperlink r:id="rId100" w:history="1">
        <w:r w:rsidRPr="00E90587">
          <w:rPr>
            <w:rStyle w:val="Hyperlink"/>
            <w:szCs w:val="20"/>
          </w:rPr>
          <w:t>5/5/21</w:t>
        </w:r>
      </w:hyperlink>
      <w:r w:rsidRPr="00E90587">
        <w:rPr>
          <w:szCs w:val="20"/>
        </w:rPr>
        <w:t>]</w:t>
      </w:r>
    </w:p>
    <w:p w14:paraId="7DBB63A4" w14:textId="77777777" w:rsidR="00156216" w:rsidRDefault="00156216" w:rsidP="00156216">
      <w:pPr>
        <w:rPr>
          <w:szCs w:val="20"/>
        </w:rPr>
      </w:pPr>
    </w:p>
    <w:p w14:paraId="18EA762E" w14:textId="77777777" w:rsidR="00156216" w:rsidRPr="00F5464D" w:rsidRDefault="00156216" w:rsidP="00156216">
      <w:pPr>
        <w:rPr>
          <w:szCs w:val="20"/>
        </w:rPr>
      </w:pPr>
      <w:r w:rsidRPr="005951E7">
        <w:rPr>
          <w:b/>
          <w:szCs w:val="20"/>
        </w:rPr>
        <w:t xml:space="preserve">Wall Street Journal: “Stefanik—Who Came To Congress As A Relative Moderate And Occasional Critic Of Mr. Trump—Remade Herself For An Era In Which Many Republicans Define Themselves By Their Loyalty To Or Distance From The Former President.” </w:t>
      </w:r>
      <w:r w:rsidRPr="005951E7">
        <w:rPr>
          <w:szCs w:val="20"/>
        </w:rPr>
        <w:t xml:space="preserve">“Unlike Ms. Cheney, Ms. Stefanik has been a vocal supporter of Mr. Trump, particularly over the last two years. It is the most visible difference between the two and one that highlights the way that Ms. Stefanik—who came to Congress as a relative moderate and occasional critic of Mr. Trump—remade herself for an era in which many Republicans define themselves by their loyalty to or distance from the former president.” [Wall Street Journal, </w:t>
      </w:r>
      <w:hyperlink r:id="rId101" w:history="1">
        <w:r w:rsidRPr="005951E7">
          <w:rPr>
            <w:rStyle w:val="Hyperlink"/>
            <w:szCs w:val="20"/>
          </w:rPr>
          <w:t>5/5/21</w:t>
        </w:r>
      </w:hyperlink>
      <w:r w:rsidRPr="005951E7">
        <w:rPr>
          <w:szCs w:val="20"/>
        </w:rPr>
        <w:t>]</w:t>
      </w:r>
    </w:p>
    <w:p w14:paraId="75C46FE4" w14:textId="77777777" w:rsidR="00156216" w:rsidRDefault="00156216" w:rsidP="00156216"/>
    <w:p w14:paraId="0C056BFA" w14:textId="6B29806C" w:rsidR="00156216" w:rsidRDefault="00613653" w:rsidP="00156216">
      <w:pPr>
        <w:pStyle w:val="H3"/>
      </w:pPr>
      <w:r>
        <w:rPr>
          <w:caps w:val="0"/>
        </w:rPr>
        <w:t>VOTING RECORD</w:t>
      </w:r>
    </w:p>
    <w:p w14:paraId="470C09BF" w14:textId="77777777" w:rsidR="00156216" w:rsidRDefault="00156216" w:rsidP="00156216"/>
    <w:p w14:paraId="33DEB982" w14:textId="77777777" w:rsidR="00156216" w:rsidRPr="00AF7E08" w:rsidRDefault="00156216" w:rsidP="00156216">
      <w:r>
        <w:rPr>
          <w:b/>
          <w:bCs/>
        </w:rPr>
        <w:t>Stefanik “Has Generally Voted The Party Line Since Her Arrival On Capitol Hill.”</w:t>
      </w:r>
      <w:r>
        <w:t xml:space="preserve"> “</w:t>
      </w:r>
      <w:r w:rsidRPr="00AF7E08">
        <w:t>Stefanik was a protege of former House Speaker Paul Ryan, a Wisconsin Republican, and has generally voted the party line since her arrival on Capitol Hill in 2015. But she has made exceptions, including a vote against the GOP tax bill of 2017 because it reduced the federal deductions for state income and local property taxes.</w:t>
      </w:r>
      <w:r>
        <w:t xml:space="preserve">” [Albany Times-Union, </w:t>
      </w:r>
      <w:hyperlink r:id="rId102" w:history="1">
        <w:r w:rsidRPr="00A06DD1">
          <w:rPr>
            <w:rStyle w:val="Hyperlink"/>
          </w:rPr>
          <w:t>5/</w:t>
        </w:r>
        <w:r>
          <w:rPr>
            <w:rStyle w:val="Hyperlink"/>
          </w:rPr>
          <w:t>17</w:t>
        </w:r>
        <w:r w:rsidRPr="00A06DD1">
          <w:rPr>
            <w:rStyle w:val="Hyperlink"/>
          </w:rPr>
          <w:t>/19</w:t>
        </w:r>
      </w:hyperlink>
      <w:r>
        <w:t>]</w:t>
      </w:r>
    </w:p>
    <w:p w14:paraId="027F70E5" w14:textId="77777777" w:rsidR="00156216" w:rsidRDefault="00156216" w:rsidP="00156216"/>
    <w:p w14:paraId="6E1AAB4C" w14:textId="77777777" w:rsidR="00156216" w:rsidRDefault="00156216" w:rsidP="00156216">
      <w:r>
        <w:rPr>
          <w:b/>
          <w:bCs/>
        </w:rPr>
        <w:t>Stefanik Was A “Reliable Vote For The House Republican Leadership” On “Most Key Issues.”</w:t>
      </w:r>
      <w:r>
        <w:t xml:space="preserve"> "I </w:t>
      </w:r>
      <w:r w:rsidRPr="009101A3">
        <w:t>am a big-tent Republican,</w:t>
      </w:r>
      <w:r>
        <w:t>’</w:t>
      </w:r>
      <w:r w:rsidRPr="009101A3">
        <w:t xml:space="preserve"> Stefanik said in an interview. </w:t>
      </w:r>
      <w:r>
        <w:t>‘</w:t>
      </w:r>
      <w:r w:rsidRPr="009101A3">
        <w:t>That's how I defined myself when running (in 2014) and that's how I continue to define myself. I'm looking forward to running on my record, which sometimes has put me at odds with my party.</w:t>
      </w:r>
      <w:r>
        <w:t>’ </w:t>
      </w:r>
      <w:r w:rsidRPr="009101A3">
        <w:t>The Republican crabwalk to the right has turned Stefanik, a mainstream conservative, into a de facto centrist.</w:t>
      </w:r>
      <w:r>
        <w:t> </w:t>
      </w:r>
      <w:r w:rsidRPr="009101A3">
        <w:t xml:space="preserve">To be </w:t>
      </w:r>
      <w:proofErr w:type="gramStart"/>
      <w:r w:rsidRPr="009101A3">
        <w:t>sure,</w:t>
      </w:r>
      <w:proofErr w:type="gramEnd"/>
      <w:r w:rsidRPr="009101A3">
        <w:t xml:space="preserve"> on most key issues -- including abortion, Obamacare, the Keystone XL pipeline and the Iran nuclear deal -- Stefanik has been a reliable vote for the House Republican leadership.</w:t>
      </w:r>
      <w:r>
        <w:t xml:space="preserve">” [Albany Times-Union, </w:t>
      </w:r>
      <w:hyperlink r:id="rId103" w:history="1">
        <w:r w:rsidRPr="007074DA">
          <w:rPr>
            <w:rStyle w:val="Hyperlink"/>
          </w:rPr>
          <w:t>2/28/16</w:t>
        </w:r>
      </w:hyperlink>
      <w:r>
        <w:t>]</w:t>
      </w:r>
    </w:p>
    <w:p w14:paraId="102A85F7" w14:textId="77777777" w:rsidR="00156216" w:rsidRDefault="00156216" w:rsidP="00156216"/>
    <w:p w14:paraId="4A6208CE" w14:textId="0BD38665" w:rsidR="00156216" w:rsidRDefault="00613653" w:rsidP="00156216">
      <w:pPr>
        <w:pStyle w:val="Heading4"/>
      </w:pPr>
      <w:r>
        <w:rPr>
          <w:caps w:val="0"/>
        </w:rPr>
        <w:t>PROXY VOTING</w:t>
      </w:r>
    </w:p>
    <w:p w14:paraId="2DF8A9E4" w14:textId="77777777" w:rsidR="00156216" w:rsidRDefault="00156216" w:rsidP="00156216"/>
    <w:p w14:paraId="379A6E9D" w14:textId="77777777" w:rsidR="00156216" w:rsidRPr="00E30E1C" w:rsidRDefault="00156216" w:rsidP="00156216">
      <w:pPr>
        <w:rPr>
          <w:b/>
        </w:rPr>
      </w:pPr>
      <w:r>
        <w:rPr>
          <w:b/>
        </w:rPr>
        <w:t>HEADLINE: “</w:t>
      </w:r>
      <w:r w:rsidRPr="00E30E1C">
        <w:rPr>
          <w:b/>
        </w:rPr>
        <w:t>Stefanik Said She Couldn't Vote In Person Because Of The Pandemic. Then She Went To Mar-A-Lago To Fundraise</w:t>
      </w:r>
      <w:r>
        <w:rPr>
          <w:b/>
        </w:rPr>
        <w:t xml:space="preserve">.” </w:t>
      </w:r>
      <w:r w:rsidRPr="009B5896">
        <w:t xml:space="preserve">[NCPR, </w:t>
      </w:r>
      <w:hyperlink r:id="rId104" w:history="1">
        <w:r w:rsidRPr="009B5896">
          <w:rPr>
            <w:rStyle w:val="Hyperlink"/>
          </w:rPr>
          <w:t>1/14/22</w:t>
        </w:r>
      </w:hyperlink>
      <w:r>
        <w:t>]</w:t>
      </w:r>
    </w:p>
    <w:p w14:paraId="3A924E42" w14:textId="77777777" w:rsidR="00156216" w:rsidRDefault="00156216" w:rsidP="00156216"/>
    <w:p w14:paraId="19D10FEC" w14:textId="77777777" w:rsidR="00156216" w:rsidRDefault="00156216" w:rsidP="00156216">
      <w:r>
        <w:rPr>
          <w:b/>
          <w:bCs/>
        </w:rPr>
        <w:t xml:space="preserve">2022: Stefanik Said She Could Not Vote In Person Due To The Public Health Emergency But Then Attended A Campaign Fundraiser In Florida. </w:t>
      </w:r>
      <w:r w:rsidRPr="009B5896">
        <w:rPr>
          <w:b/>
          <w:bCs/>
        </w:rPr>
        <w:t>“</w:t>
      </w:r>
      <w:r w:rsidRPr="009B5896">
        <w:t>North Country Representative Elise Stefanik missed a couple of votes in Congress this week. In an official letter, Stefanik said she couldn’t vote in person ‘due to the ongoing public health emergency.’  But that was on Tuesday, the same day she attended a campaign fundraiser in person with former President Trump in Florida where most guests weren’t wearing masks.</w:t>
      </w:r>
      <w:r>
        <w:t>”</w:t>
      </w:r>
      <w:r w:rsidRPr="009B5896">
        <w:t xml:space="preserve"> [NCPR, </w:t>
      </w:r>
      <w:hyperlink r:id="rId105" w:history="1">
        <w:r w:rsidRPr="009B5896">
          <w:rPr>
            <w:rStyle w:val="Hyperlink"/>
          </w:rPr>
          <w:t>1/14/22</w:t>
        </w:r>
      </w:hyperlink>
      <w:r>
        <w:t>]</w:t>
      </w:r>
    </w:p>
    <w:p w14:paraId="045C9154" w14:textId="77777777" w:rsidR="00156216" w:rsidRDefault="00156216" w:rsidP="00156216"/>
    <w:p w14:paraId="6E3FE6A8" w14:textId="77777777" w:rsidR="00156216" w:rsidRPr="00F70115" w:rsidRDefault="00156216" w:rsidP="00156216">
      <w:pPr>
        <w:rPr>
          <w:bCs/>
        </w:rPr>
      </w:pPr>
      <w:r w:rsidRPr="00F70115">
        <w:rPr>
          <w:b/>
        </w:rPr>
        <w:t>HEADLINE: “Stefanik Raises $3 Million In Fundraiser With Former President Trump</w:t>
      </w:r>
      <w:r>
        <w:rPr>
          <w:b/>
        </w:rPr>
        <w:t xml:space="preserve">.” </w:t>
      </w:r>
      <w:r>
        <w:rPr>
          <w:bCs/>
        </w:rPr>
        <w:t xml:space="preserve">[NCPR, </w:t>
      </w:r>
      <w:hyperlink r:id="rId106" w:history="1">
        <w:r w:rsidRPr="00F70115">
          <w:rPr>
            <w:rStyle w:val="Hyperlink"/>
          </w:rPr>
          <w:t>1/12/22</w:t>
        </w:r>
      </w:hyperlink>
      <w:r>
        <w:rPr>
          <w:bCs/>
        </w:rPr>
        <w:t>]</w:t>
      </w:r>
    </w:p>
    <w:p w14:paraId="24809C24" w14:textId="77777777" w:rsidR="00156216" w:rsidRDefault="00156216" w:rsidP="00156216"/>
    <w:p w14:paraId="74F2D423" w14:textId="77777777" w:rsidR="00156216" w:rsidRPr="00F70115" w:rsidRDefault="00156216" w:rsidP="00156216">
      <w:pPr>
        <w:rPr>
          <w:b/>
        </w:rPr>
      </w:pPr>
      <w:r w:rsidRPr="00F70115">
        <w:rPr>
          <w:b/>
        </w:rPr>
        <w:t>January 2022: Stefanik Raised Over $3 Million With Trump At A Mar-A-Lago Fundraiser.</w:t>
      </w:r>
      <w:r>
        <w:rPr>
          <w:b/>
        </w:rPr>
        <w:t xml:space="preserve"> </w:t>
      </w:r>
      <w:r>
        <w:t>“</w:t>
      </w:r>
      <w:r w:rsidRPr="00F70115">
        <w:t>North Country Congresswoman Elise Stefanik was in Florida Tuesday night for a political fundraiser with Donald Trump.</w:t>
      </w:r>
      <w:r>
        <w:t> </w:t>
      </w:r>
      <w:r w:rsidRPr="00F70115">
        <w:t>Stefanik raised more than $3 million with the help of the former president. Tickets for the event reportedly ranged from $1,000 to $25,000 per person.</w:t>
      </w:r>
      <w:r>
        <w:t> </w:t>
      </w:r>
      <w:r w:rsidRPr="00F70115">
        <w:t>According to the New York Post, Trump was quick to praise the Republican congresswoman while speaking at his resort in Palm Beach, Florida. While Trump apparently hinted at another presidential run in 2024, he also suggested Stefanik as a contender for the 2028 race.</w:t>
      </w:r>
      <w:r>
        <w:t xml:space="preserve"> </w:t>
      </w:r>
      <w:r w:rsidRPr="00F70115">
        <w:t xml:space="preserve">The House of Representatives was in session on the day of the Mar-A-Lago fundraiser. According to documents from the House Clerk, Stefanik submitted a memo stating she was unable to attend proceedings due to </w:t>
      </w:r>
      <w:r>
        <w:t>‘</w:t>
      </w:r>
      <w:r w:rsidRPr="00F70115">
        <w:t>the ongoing health emergency.</w:t>
      </w:r>
      <w:r>
        <w:t>’”</w:t>
      </w:r>
      <w:r w:rsidRPr="00F70115">
        <w:rPr>
          <w:bCs/>
        </w:rPr>
        <w:t xml:space="preserve"> </w:t>
      </w:r>
      <w:r>
        <w:rPr>
          <w:bCs/>
        </w:rPr>
        <w:t xml:space="preserve">[NCPR, </w:t>
      </w:r>
      <w:hyperlink r:id="rId107" w:history="1">
        <w:r w:rsidRPr="00F70115">
          <w:rPr>
            <w:rStyle w:val="Hyperlink"/>
          </w:rPr>
          <w:t>1/12/22</w:t>
        </w:r>
      </w:hyperlink>
      <w:r>
        <w:rPr>
          <w:bCs/>
        </w:rPr>
        <w:t>]</w:t>
      </w:r>
    </w:p>
    <w:p w14:paraId="22C1325C" w14:textId="77777777" w:rsidR="00156216" w:rsidRDefault="00156216" w:rsidP="00156216"/>
    <w:p w14:paraId="68B5BF9F" w14:textId="77777777" w:rsidR="00156216" w:rsidRPr="000B64B8" w:rsidRDefault="00156216" w:rsidP="00156216">
      <w:pPr>
        <w:pStyle w:val="ListParagraph"/>
        <w:numPr>
          <w:ilvl w:val="0"/>
          <w:numId w:val="39"/>
        </w:numPr>
        <w:contextualSpacing/>
        <w:rPr>
          <w:b/>
        </w:rPr>
      </w:pPr>
      <w:r w:rsidRPr="000B64B8">
        <w:rPr>
          <w:b/>
        </w:rPr>
        <w:t xml:space="preserve">January 2022: Stefanik Had Informed The House Clerk That She Would Miss Proceedings Due To “The Ongoing Health Emergency.” </w:t>
      </w:r>
      <w:r>
        <w:t>“</w:t>
      </w:r>
      <w:r w:rsidRPr="00F70115">
        <w:t>North Country Congresswoman Elise Stefanik was in Florida Tuesday night for a political fundraiser with Donald Trump.</w:t>
      </w:r>
      <w:r>
        <w:t> </w:t>
      </w:r>
      <w:r w:rsidRPr="00F70115">
        <w:t>Stefanik raised more than $3 million with the help of the former president. Tickets for the event reportedly ranged from $1,000 to $25,000 per person.</w:t>
      </w:r>
      <w:r>
        <w:t> </w:t>
      </w:r>
      <w:r w:rsidRPr="00F70115">
        <w:t>According to the New York Post, Trump was quick to praise the Republican congresswoman while speaking at his resort in Palm Beach, Florida. While Trump apparently hinted at another presidential run in 2024, he also suggested Stefanik as a contender for the 2028 race.</w:t>
      </w:r>
      <w:r>
        <w:t xml:space="preserve"> </w:t>
      </w:r>
      <w:r w:rsidRPr="00F70115">
        <w:t xml:space="preserve">The House of Representatives was in session on the day of the Mar-A-Lago fundraiser. According to documents from the House Clerk, Stefanik submitted a memo stating she was unable to attend proceedings due to </w:t>
      </w:r>
      <w:r>
        <w:t>‘</w:t>
      </w:r>
      <w:r w:rsidRPr="00F70115">
        <w:t>the ongoing health emergency.</w:t>
      </w:r>
      <w:r>
        <w:t>’”</w:t>
      </w:r>
      <w:r w:rsidRPr="000B64B8">
        <w:rPr>
          <w:bCs/>
        </w:rPr>
        <w:t xml:space="preserve"> [NCPR, </w:t>
      </w:r>
      <w:hyperlink r:id="rId108" w:history="1">
        <w:r w:rsidRPr="000B64B8">
          <w:rPr>
            <w:rStyle w:val="Hyperlink"/>
          </w:rPr>
          <w:t>1/12/22</w:t>
        </w:r>
      </w:hyperlink>
      <w:r w:rsidRPr="000B64B8">
        <w:rPr>
          <w:bCs/>
        </w:rPr>
        <w:t>]</w:t>
      </w:r>
    </w:p>
    <w:p w14:paraId="1F852C8D" w14:textId="77777777" w:rsidR="00156216" w:rsidRDefault="00156216" w:rsidP="00156216"/>
    <w:p w14:paraId="530AE561" w14:textId="77777777" w:rsidR="00156216" w:rsidRPr="00DC5374" w:rsidRDefault="00156216" w:rsidP="00156216">
      <w:pPr>
        <w:pStyle w:val="ListParagraph"/>
        <w:numPr>
          <w:ilvl w:val="0"/>
          <w:numId w:val="39"/>
        </w:numPr>
        <w:contextualSpacing/>
      </w:pPr>
      <w:r>
        <w:rPr>
          <w:b/>
        </w:rPr>
        <w:t>Stefanik Gave Rep. Dan Meuser Of Pennsylvania The Proxy To Vote On Her Behalf.</w:t>
      </w:r>
      <w:r w:rsidRPr="000B64B8">
        <w:rPr>
          <w:b/>
        </w:rPr>
        <w:t xml:space="preserve"> </w:t>
      </w:r>
      <w:r>
        <w:t>“</w:t>
      </w:r>
      <w:r w:rsidRPr="00F70115">
        <w:t>North Country Congresswoman Elise Stefanik was in Florida Tuesday night for a political fundraiser with Donald Trump.</w:t>
      </w:r>
      <w:r>
        <w:t> </w:t>
      </w:r>
      <w:r w:rsidRPr="00F70115">
        <w:t>Stefanik raised more than $3 million with the help of the former president. Tickets for the event reportedly ranged from $1,000 to $25,000 per person.</w:t>
      </w:r>
      <w:r>
        <w:t> </w:t>
      </w:r>
      <w:r w:rsidRPr="00F70115">
        <w:t xml:space="preserve">According to the New York Post, Trump was quick to praise the Republican </w:t>
      </w:r>
      <w:r w:rsidRPr="00F70115">
        <w:lastRenderedPageBreak/>
        <w:t>congresswoman while speaking at his resort in Palm Beach, Florida. While Trump apparently hinted at another presidential run in 2024, he also suggested Stefanik as a contender for the 2028 race.</w:t>
      </w:r>
      <w:r>
        <w:t xml:space="preserve"> </w:t>
      </w:r>
      <w:r w:rsidRPr="00F70115">
        <w:t xml:space="preserve">The House of Representatives was in session on the day of the Mar-A-Lago fundraiser. According to documents from the House Clerk, Stefanik submitted a memo stating she was unable to attend proceedings due to </w:t>
      </w:r>
      <w:r>
        <w:t>‘</w:t>
      </w:r>
      <w:r w:rsidRPr="00F70115">
        <w:t>the ongoing health emergency.</w:t>
      </w:r>
      <w:r>
        <w:t xml:space="preserve">’ </w:t>
      </w:r>
      <w:r w:rsidRPr="000B64B8">
        <w:t>Pennsylvania Congressman Dan Meuser was given the proxy to vote on her behalf.</w:t>
      </w:r>
      <w:r>
        <w:t>”</w:t>
      </w:r>
      <w:r w:rsidRPr="000B64B8">
        <w:rPr>
          <w:bCs/>
        </w:rPr>
        <w:t xml:space="preserve"> [NCPR, </w:t>
      </w:r>
      <w:hyperlink r:id="rId109" w:history="1">
        <w:r w:rsidRPr="000B64B8">
          <w:rPr>
            <w:rStyle w:val="Hyperlink"/>
          </w:rPr>
          <w:t>1/12/22</w:t>
        </w:r>
      </w:hyperlink>
      <w:r w:rsidRPr="000B64B8">
        <w:rPr>
          <w:bCs/>
        </w:rPr>
        <w:t>]</w:t>
      </w:r>
    </w:p>
    <w:p w14:paraId="640E9101" w14:textId="77777777" w:rsidR="00156216" w:rsidRDefault="00156216" w:rsidP="00156216"/>
    <w:p w14:paraId="1DDDBA3E" w14:textId="0509FF5F" w:rsidR="00156216" w:rsidRDefault="00613653" w:rsidP="00156216">
      <w:pPr>
        <w:pStyle w:val="H3"/>
      </w:pPr>
      <w:r>
        <w:rPr>
          <w:caps w:val="0"/>
        </w:rPr>
        <w:t>COMMITTEES</w:t>
      </w:r>
    </w:p>
    <w:p w14:paraId="5E3E9F0F" w14:textId="77777777" w:rsidR="00156216" w:rsidRDefault="00156216" w:rsidP="00156216"/>
    <w:p w14:paraId="58141E60" w14:textId="46C04AD5" w:rsidR="00613653" w:rsidRDefault="00613653" w:rsidP="00613653">
      <w:pPr>
        <w:pStyle w:val="H4"/>
      </w:pPr>
      <w:r>
        <w:t>APPOINTMENTS</w:t>
      </w:r>
    </w:p>
    <w:p w14:paraId="638790E9" w14:textId="77777777" w:rsidR="00613653" w:rsidRDefault="00613653" w:rsidP="00156216"/>
    <w:p w14:paraId="2368E7AE" w14:textId="77777777" w:rsidR="00156216" w:rsidRDefault="00156216" w:rsidP="00156216">
      <w:r>
        <w:rPr>
          <w:b/>
          <w:bCs/>
        </w:rPr>
        <w:t>Stefanik Was Appointed To The Education And The Workforce Committee.</w:t>
      </w:r>
      <w:r>
        <w:t xml:space="preserve"> “</w:t>
      </w:r>
      <w:r w:rsidRPr="004074AF">
        <w:t>Rep.-elect Elise Stefanik has been appointed to the House Armed Services and Education and the Workforce committees, she said Wednesday.</w:t>
      </w:r>
      <w:r>
        <w:t xml:space="preserve"> […] </w:t>
      </w:r>
      <w:r w:rsidRPr="004074AF">
        <w:t xml:space="preserve">Of her Education and the Workforce appointment she said, </w:t>
      </w:r>
      <w:r>
        <w:t>‘</w:t>
      </w:r>
      <w:r w:rsidRPr="004074AF">
        <w:t>I look forward to working with members on both sides of the aisle to ensure our graduates and local workforce are in the best position possible to grow our economy in the North Country, as well as keep America a strong competitor in the global economy.</w:t>
      </w:r>
      <w:r>
        <w:t>’” [Albany Times-Union, 12/11/14]</w:t>
      </w:r>
    </w:p>
    <w:p w14:paraId="0A8CC0E7" w14:textId="77777777" w:rsidR="00156216" w:rsidRDefault="00156216" w:rsidP="00156216"/>
    <w:p w14:paraId="54D1045B" w14:textId="77777777" w:rsidR="00156216" w:rsidRDefault="00156216" w:rsidP="00156216">
      <w:r w:rsidRPr="00CE5B40">
        <w:rPr>
          <w:b/>
          <w:bCs/>
        </w:rPr>
        <w:t>Stefanik Was Assigned To The House Armed Services Committee.</w:t>
      </w:r>
      <w:r>
        <w:t xml:space="preserve"> “</w:t>
      </w:r>
      <w:r w:rsidRPr="00CE5B40">
        <w:t>Rep. Mac Thornberry (R-TX), Chairman-Elect of the House Armed Services Committee, today welcomed new majority members to the Committee. Members are assigned to committees by the Steering Committee. The assignments were announced today.</w:t>
      </w:r>
      <w:r>
        <w:t xml:space="preserve"> […] </w:t>
      </w:r>
      <w:r w:rsidRPr="00CE5B40">
        <w:t>New Members:</w:t>
      </w:r>
      <w:r>
        <w:t xml:space="preserve"> […] </w:t>
      </w:r>
      <w:r w:rsidRPr="00CE5B40">
        <w:t>Rep. Elise Stefanik (R-NY)</w:t>
      </w:r>
      <w:r>
        <w:t>.” [House Armed Services Committee, Press Release, 12/9/14]</w:t>
      </w:r>
    </w:p>
    <w:p w14:paraId="71A0F7DD" w14:textId="77777777" w:rsidR="00156216" w:rsidRDefault="00156216" w:rsidP="00156216"/>
    <w:p w14:paraId="4751CD33" w14:textId="77777777" w:rsidR="00156216" w:rsidRPr="002464A3" w:rsidRDefault="00156216" w:rsidP="00156216">
      <w:pPr>
        <w:pStyle w:val="ListParagraph"/>
        <w:numPr>
          <w:ilvl w:val="0"/>
          <w:numId w:val="36"/>
        </w:numPr>
        <w:rPr>
          <w:b/>
          <w:bCs/>
        </w:rPr>
      </w:pPr>
      <w:r w:rsidRPr="002464A3">
        <w:rPr>
          <w:b/>
          <w:bCs/>
        </w:rPr>
        <w:t xml:space="preserve">Stefanik Said Her Appointment To The Armed Services Committee Was Critical For Fort Drum. </w:t>
      </w:r>
      <w:r w:rsidRPr="002464A3">
        <w:t>“Rep.-elect Elise Stefanik has been appointed to the House Armed Services and Education and the Workforce committees, she said Wednesday. ‘It is critical for Fort Drum and the entire 21st Congressional District to have a voice at the table to fight on behalf of our military families and veterans,’ Stefanik, a Republican, said in a statement of her Armed Services Committee appointment. ‘It is an honor to follow in the footsteps of Reps. John McHugh and Bill Owens in advocating for our troops and veterans stationed in the district and in our surrounding communities.’</w:t>
      </w:r>
      <w:r>
        <w:t>” [Albany Times-Union, 12/11/14]</w:t>
      </w:r>
    </w:p>
    <w:p w14:paraId="2839F75E" w14:textId="77777777" w:rsidR="00156216" w:rsidRPr="002464A3" w:rsidRDefault="00156216" w:rsidP="00156216">
      <w:pPr>
        <w:rPr>
          <w:b/>
          <w:bCs/>
        </w:rPr>
      </w:pPr>
    </w:p>
    <w:p w14:paraId="52D3A2D2" w14:textId="77777777" w:rsidR="00156216" w:rsidRDefault="00156216" w:rsidP="00156216">
      <w:r>
        <w:rPr>
          <w:b/>
          <w:bCs/>
        </w:rPr>
        <w:t>Stefanik Said She Wanted To Serve On The Armed Services Committee Because Of The Economic Impact Of Fort Drum.</w:t>
      </w:r>
      <w:r>
        <w:t xml:space="preserve"> </w:t>
      </w:r>
      <w:r w:rsidRPr="00DB343E">
        <w:t>“Stefanik said committee assignments will be announced in early December.  ‘I think having a position on the Armed Services Committee is crucial because of Fort Drum’s broader economic importance to this district,’ she said.  ‘There are two openings on Armed Services, so it’s quite competitive,’ she said. ‘I was the first member of the freshman class to have my steering committee letter out talking about the importance to this district, and I am optimistic.’”</w:t>
      </w:r>
      <w:r>
        <w:t xml:space="preserve"> [Malone Telegram, 11/26/14]</w:t>
      </w:r>
    </w:p>
    <w:p w14:paraId="1C1A2BAE" w14:textId="77777777" w:rsidR="00156216" w:rsidRDefault="00156216" w:rsidP="00156216"/>
    <w:p w14:paraId="330A8070" w14:textId="77777777" w:rsidR="00156216" w:rsidRDefault="00156216" w:rsidP="00156216">
      <w:r>
        <w:rPr>
          <w:b/>
          <w:bCs/>
        </w:rPr>
        <w:t>Stefanik Said She Wanted To Serve On The House Agriculture Committee.</w:t>
      </w:r>
      <w:r>
        <w:t xml:space="preserve"> </w:t>
      </w:r>
      <w:r w:rsidRPr="005039F5">
        <w:t>“Stefanik said, if elected, she would push hard to get a seat on the House Agriculture Committee so she could have an impact on the next Farm Bill. ‘One of the commitments I've made over the course of the campaign trail is, hopefully, serving on the Ag Committee,’ she said. ‘Farms are small businesses unto themselves, and the higher the taxes, they affect small businesses and farms equally, so we need to focus on fundamental tax reform.’”</w:t>
      </w:r>
      <w:r>
        <w:t xml:space="preserve"> [Plattsburgh Press-Republican, 10/3/14]</w:t>
      </w:r>
    </w:p>
    <w:p w14:paraId="34EE1471" w14:textId="77777777" w:rsidR="00156216" w:rsidRDefault="00156216" w:rsidP="00156216"/>
    <w:p w14:paraId="2C92FF08" w14:textId="0B3B5DF5" w:rsidR="00156216" w:rsidRDefault="00613653" w:rsidP="00156216">
      <w:pPr>
        <w:pStyle w:val="H4"/>
      </w:pPr>
      <w:r>
        <w:rPr>
          <w:caps w:val="0"/>
        </w:rPr>
        <w:t>COMMITTEE VOTES</w:t>
      </w:r>
    </w:p>
    <w:p w14:paraId="1E4E906D" w14:textId="77777777" w:rsidR="00156216" w:rsidRDefault="00156216" w:rsidP="00156216"/>
    <w:p w14:paraId="47077A1E" w14:textId="77777777" w:rsidR="00156216" w:rsidRDefault="00156216" w:rsidP="00156216">
      <w:r>
        <w:rPr>
          <w:b/>
          <w:bCs/>
        </w:rPr>
        <w:t>February 2015: Stefanik Voted In Committee Against An Amendment To Reinstate The Title II Teacher Preparation Program.</w:t>
      </w:r>
      <w:r>
        <w:t xml:space="preserve"> “</w:t>
      </w:r>
      <w:r w:rsidRPr="007F059B">
        <w:t xml:space="preserve">KLINE:  The gentleman asks for a roll call vote.  OK, folks, we have reached that time.  We're going to vote.  I am going to ask the clerk to call the roll on </w:t>
      </w:r>
      <w:proofErr w:type="gramStart"/>
      <w:r w:rsidRPr="007F059B">
        <w:t>all of</w:t>
      </w:r>
      <w:proofErr w:type="gramEnd"/>
      <w:r w:rsidRPr="007F059B">
        <w:t xml:space="preserve"> those </w:t>
      </w:r>
      <w:r w:rsidRPr="0084233D">
        <w:t xml:space="preserve">amendments that we have roll to this point.         I will, as I call them try to remind you, which ones they are. If you don't have a sheet, and I see some -- a little reminder sheets are being passed out.  We're going to start to take the roll call votes on the amendment offered by Mrs. Davis to reinstate the Title II Teacher Preparation Program.         The clerk will call the roll.   CLERK:  Mr. Curbelo votes no.  </w:t>
      </w:r>
      <w:r>
        <w:t> </w:t>
      </w:r>
      <w:r w:rsidRPr="0084233D">
        <w:t xml:space="preserve">      Ms. Stefanik?  </w:t>
      </w:r>
      <w:r>
        <w:t> </w:t>
      </w:r>
      <w:r w:rsidRPr="0084233D">
        <w:t xml:space="preserve">STEFANIK:  No.  </w:t>
      </w:r>
      <w:r>
        <w:t> </w:t>
      </w:r>
      <w:r w:rsidRPr="0084233D">
        <w:t>CLERK:  Ms. Stefanik votes no.</w:t>
      </w:r>
      <w:r>
        <w:t>” [CQ Transcripts, House Committee on Education and the Workforce, Committee Hearing, Roll Call Votes, 2/11/15]</w:t>
      </w:r>
    </w:p>
    <w:p w14:paraId="04E4A68C" w14:textId="77777777" w:rsidR="00156216" w:rsidRDefault="00156216" w:rsidP="00156216"/>
    <w:p w14:paraId="52D5ED93" w14:textId="77777777" w:rsidR="00156216" w:rsidRDefault="00156216" w:rsidP="00156216">
      <w:r>
        <w:rPr>
          <w:b/>
          <w:bCs/>
        </w:rPr>
        <w:t>Stefanik Voted In Committee Against An Amendment To Reinstate Dedicated Funding Streams To STEM Education And Educational Technology Programs.</w:t>
      </w:r>
      <w:r>
        <w:t xml:space="preserve"> “</w:t>
      </w:r>
      <w:r w:rsidRPr="00FA7478">
        <w:t xml:space="preserve">KLINE:  Oh, man.  </w:t>
      </w:r>
      <w:r>
        <w:t> </w:t>
      </w:r>
      <w:r w:rsidRPr="00FA7478">
        <w:t xml:space="preserve">      The amendment is not agreed to.  The next vote is on the amendment offered by Mr. Courtney to reinstate dedicated funding streams to STEM education and educational technology programs.  </w:t>
      </w:r>
      <w:r>
        <w:t xml:space="preserve">[…] </w:t>
      </w:r>
      <w:r w:rsidRPr="00FA7478">
        <w:t xml:space="preserve">CLERK:  Mr. Curbelo votes no.  </w:t>
      </w:r>
      <w:r>
        <w:t> </w:t>
      </w:r>
      <w:r w:rsidRPr="00FA7478">
        <w:t xml:space="preserve">      Ms. Stefanik?  </w:t>
      </w:r>
      <w:r>
        <w:t> </w:t>
      </w:r>
      <w:r w:rsidRPr="00FA7478">
        <w:t>STEFANIK</w:t>
      </w:r>
      <w:proofErr w:type="gramStart"/>
      <w:r w:rsidRPr="00FA7478">
        <w:t>:  (</w:t>
      </w:r>
      <w:proofErr w:type="gramEnd"/>
      <w:r w:rsidRPr="00FA7478">
        <w:t xml:space="preserve">inaudible).  </w:t>
      </w:r>
      <w:r>
        <w:t> </w:t>
      </w:r>
      <w:r w:rsidRPr="00FA7478">
        <w:t>CLERK:  Ms. Stefanik votes no.</w:t>
      </w:r>
      <w:r>
        <w:t>” [CQ Transcripts, House Committee on Education and the Workforce, Committee Hearing, Roll Call Votes, 2/11/15]</w:t>
      </w:r>
    </w:p>
    <w:p w14:paraId="7407FA63" w14:textId="77777777" w:rsidR="00156216" w:rsidRDefault="00156216" w:rsidP="00156216"/>
    <w:p w14:paraId="711DADEF" w14:textId="77777777" w:rsidR="00156216" w:rsidRDefault="00156216" w:rsidP="00156216">
      <w:r>
        <w:rPr>
          <w:b/>
          <w:bCs/>
        </w:rPr>
        <w:lastRenderedPageBreak/>
        <w:t>Stefanik Voted In Committee Against An Amendment To Reinstate The Highly Qualified Teacher Provision.</w:t>
      </w:r>
      <w:r>
        <w:t xml:space="preserve"> “</w:t>
      </w:r>
      <w:r w:rsidRPr="002F7909">
        <w:t xml:space="preserve">KLINE:  The amendment is not agreed to.  </w:t>
      </w:r>
      <w:r>
        <w:t> </w:t>
      </w:r>
      <w:r w:rsidRPr="002F7909">
        <w:t xml:space="preserve">      The next vote is on the amendment offered by Mr. Grijalva, to reinstate the highly qualified teacher provision and other things.  </w:t>
      </w:r>
      <w:r>
        <w:t> </w:t>
      </w:r>
      <w:r w:rsidRPr="002F7909">
        <w:t xml:space="preserve">      The clerk will call the roll.  […] CLERK:  Mr. Curbelo votes no.  </w:t>
      </w:r>
      <w:r>
        <w:t> </w:t>
      </w:r>
      <w:r w:rsidRPr="002F7909">
        <w:t xml:space="preserve">      Ms. Stefanik?  </w:t>
      </w:r>
      <w:r>
        <w:t> </w:t>
      </w:r>
      <w:r w:rsidRPr="002F7909">
        <w:t xml:space="preserve">STEFANIK:  No.  </w:t>
      </w:r>
      <w:r>
        <w:t> </w:t>
      </w:r>
      <w:r w:rsidRPr="002F7909">
        <w:t>CLERK:  Ms. Stefanik votes no.</w:t>
      </w:r>
      <w:r>
        <w:t>” [CQ Transcripts, House Committee on Education and the Workforce, Committee Hearing, Roll Call Votes, 2/11/15]</w:t>
      </w:r>
    </w:p>
    <w:p w14:paraId="1AA6A156" w14:textId="77777777" w:rsidR="00156216" w:rsidRDefault="00156216" w:rsidP="00156216"/>
    <w:p w14:paraId="05882F4C" w14:textId="395FA5CE" w:rsidR="00156216" w:rsidRDefault="00613653" w:rsidP="00156216">
      <w:pPr>
        <w:pStyle w:val="H3"/>
      </w:pPr>
      <w:r>
        <w:rPr>
          <w:caps w:val="0"/>
        </w:rPr>
        <w:t>TUESDAY GROUP</w:t>
      </w:r>
    </w:p>
    <w:p w14:paraId="548B1BEC" w14:textId="77777777" w:rsidR="00156216" w:rsidRDefault="00156216" w:rsidP="00156216"/>
    <w:p w14:paraId="77BB181B" w14:textId="77777777" w:rsidR="00156216" w:rsidRDefault="00156216" w:rsidP="00156216">
      <w:r>
        <w:rPr>
          <w:b/>
          <w:bCs/>
        </w:rPr>
        <w:t>2017: Stefanik Was A Co-Chair Of The Tuesday Group, A Group Of Moderate House Republicans.</w:t>
      </w:r>
      <w:r>
        <w:t xml:space="preserve"> “</w:t>
      </w:r>
      <w:r w:rsidRPr="00D475B2">
        <w:t>The abrupt resignation of a New Jersey Republican as co-chair of the House's center-leaning Tuesday Group gives Rep. Elise Stefanik, R-Willsboro, a potentially louder megaphone for voicing concerns about Republicans' increasingly conservative tilt on Capitol Hill.</w:t>
      </w:r>
      <w:r>
        <w:t> </w:t>
      </w:r>
      <w:r w:rsidRPr="00D475B2">
        <w:t>The departure of Rep. Tom MacArthur, R-N.J., leaves Stefanik as one of two co-chairs for the group, which has been around since the 1990s to represent the moderate wing of Republicans in the House.</w:t>
      </w:r>
      <w:r>
        <w:t> </w:t>
      </w:r>
      <w:r w:rsidRPr="00D475B2">
        <w:t>The other co-chair is Rep. Charlie Dent, R-Pa., who is a constant presence on cable news shows as a spokesman for moderate Republicans.</w:t>
      </w:r>
      <w:r>
        <w:t xml:space="preserve">” [Albany Times-Union, </w:t>
      </w:r>
      <w:hyperlink r:id="rId110" w:history="1">
        <w:r w:rsidRPr="00485263">
          <w:rPr>
            <w:rStyle w:val="Hyperlink"/>
          </w:rPr>
          <w:t>5/25/17</w:t>
        </w:r>
      </w:hyperlink>
      <w:r>
        <w:t>]</w:t>
      </w:r>
    </w:p>
    <w:p w14:paraId="5F98A8CF" w14:textId="77777777" w:rsidR="00156216" w:rsidRDefault="00156216" w:rsidP="00156216"/>
    <w:p w14:paraId="7E9107B4" w14:textId="37D84AD6" w:rsidR="00156216" w:rsidRDefault="00613653" w:rsidP="00156216">
      <w:pPr>
        <w:pStyle w:val="H3"/>
      </w:pPr>
      <w:r>
        <w:rPr>
          <w:caps w:val="0"/>
        </w:rPr>
        <w:t>OFFICIAL SOCIAL MEDIA ACCOUNTS</w:t>
      </w:r>
    </w:p>
    <w:p w14:paraId="1CE183EC" w14:textId="77777777" w:rsidR="00156216" w:rsidRDefault="00156216" w:rsidP="00156216"/>
    <w:p w14:paraId="128EAE0F" w14:textId="77777777" w:rsidR="00156216" w:rsidRDefault="00156216" w:rsidP="00156216">
      <w:r>
        <w:rPr>
          <w:b/>
          <w:bCs/>
        </w:rPr>
        <w:t xml:space="preserve">2015: Stefanik Said She Personally Approved Every Post From Her Official Office Facebook Account. </w:t>
      </w:r>
      <w:r>
        <w:t>“</w:t>
      </w:r>
      <w:r w:rsidRPr="00855D99">
        <w:t>Social media postings also allow Ms. Stefanik to answer constituents' questions personally while being hundreds of miles away in Washington, D.C.</w:t>
      </w:r>
      <w:r>
        <w:t> </w:t>
      </w:r>
      <w:r w:rsidRPr="00855D99">
        <w:t xml:space="preserve"> Ms. Stefanik isn't always the one messaging on her Facebook account. It's also updated by congressional staffers, but the congresswoman said she personally approves every post.</w:t>
      </w:r>
      <w:r>
        <w:t> </w:t>
      </w:r>
      <w:r w:rsidRPr="00855D99">
        <w:t xml:space="preserve"> She has a more hands-on approach with Twitter. When someone tweets to @RepStefanik, she assures them </w:t>
      </w:r>
      <w:proofErr w:type="spellStart"/>
      <w:r w:rsidRPr="00855D99">
        <w:t>it 's</w:t>
      </w:r>
      <w:proofErr w:type="spellEnd"/>
      <w:r w:rsidRPr="00855D99">
        <w:t xml:space="preserve"> not a staffer retweeting or responding.</w:t>
      </w:r>
      <w:r>
        <w:t> </w:t>
      </w:r>
      <w:r w:rsidRPr="00855D99">
        <w:t xml:space="preserve"> </w:t>
      </w:r>
      <w:r>
        <w:t>‘</w:t>
      </w:r>
      <w:r w:rsidRPr="00855D99">
        <w:t>My Twitter is only me,</w:t>
      </w:r>
      <w:r>
        <w:t>’</w:t>
      </w:r>
      <w:r w:rsidRPr="00855D99">
        <w:t xml:space="preserve"> she said.</w:t>
      </w:r>
      <w:r>
        <w:t> </w:t>
      </w:r>
      <w:r w:rsidRPr="00855D99">
        <w:t xml:space="preserve"> Mr. Owens, the former representative of New York's 21st Congressional District, posted much less often on Twitter than Ms. Stefanik, and his staff did it rather than him. Ms. Stefanik posts several times a day, usually about politics or meetings with people in the district.</w:t>
      </w:r>
      <w:r>
        <w:t>” [Watertown Daily Times, 1/25/15]</w:t>
      </w:r>
    </w:p>
    <w:p w14:paraId="06B82735" w14:textId="77777777" w:rsidR="00156216" w:rsidRDefault="00156216" w:rsidP="00156216"/>
    <w:p w14:paraId="61C4C0BE" w14:textId="77777777" w:rsidR="00156216" w:rsidRDefault="00156216" w:rsidP="00156216">
      <w:r>
        <w:rPr>
          <w:b/>
          <w:bCs/>
        </w:rPr>
        <w:t xml:space="preserve">2015: Stefanik Was The Only Person Posting From Her Official Twitter Account. </w:t>
      </w:r>
      <w:r>
        <w:t>“</w:t>
      </w:r>
      <w:r w:rsidRPr="00855D99">
        <w:t>Social media postings also allow Ms. Stefanik to answer constituents' questions personally while being hundreds of miles away in Washington, D.C.</w:t>
      </w:r>
      <w:r>
        <w:t> </w:t>
      </w:r>
      <w:r w:rsidRPr="00855D99">
        <w:t xml:space="preserve"> Ms. Stefanik isn't always the one messaging on her Facebook account. It's also updated by congressional staffers, but the congresswoman said she personally approves every post.</w:t>
      </w:r>
      <w:r>
        <w:t> </w:t>
      </w:r>
      <w:r w:rsidRPr="00855D99">
        <w:t xml:space="preserve"> She has a more hands-on approach with Twitter. When someone tweets to @RepStefanik, she assures them </w:t>
      </w:r>
      <w:proofErr w:type="spellStart"/>
      <w:r w:rsidRPr="00855D99">
        <w:t>it 's</w:t>
      </w:r>
      <w:proofErr w:type="spellEnd"/>
      <w:r w:rsidRPr="00855D99">
        <w:t xml:space="preserve"> not a staffer retweeting or responding.</w:t>
      </w:r>
      <w:r>
        <w:t> </w:t>
      </w:r>
      <w:r w:rsidRPr="00855D99">
        <w:t xml:space="preserve"> </w:t>
      </w:r>
      <w:r>
        <w:t>‘</w:t>
      </w:r>
      <w:r w:rsidRPr="00855D99">
        <w:t>My Twitter is only me,</w:t>
      </w:r>
      <w:r>
        <w:t>’</w:t>
      </w:r>
      <w:r w:rsidRPr="00855D99">
        <w:t xml:space="preserve"> she said.</w:t>
      </w:r>
      <w:r>
        <w:t> </w:t>
      </w:r>
      <w:r w:rsidRPr="00855D99">
        <w:t xml:space="preserve"> Mr. Owens, the former representative of New York's 21st Congressional District, posted much less often on Twitter than Ms. Stefanik, and his staff did it rather than him. Ms. Stefanik posts several times a day, usually about politics or meetings with people in the district.</w:t>
      </w:r>
      <w:r>
        <w:t>” [Watertown Daily Times, 1/25/15]</w:t>
      </w:r>
    </w:p>
    <w:p w14:paraId="54232478" w14:textId="77777777" w:rsidR="00156216" w:rsidRDefault="00156216" w:rsidP="00156216"/>
    <w:p w14:paraId="633AFB90" w14:textId="60BF7656" w:rsidR="00156216" w:rsidRDefault="00613653" w:rsidP="00156216">
      <w:pPr>
        <w:pStyle w:val="H3"/>
      </w:pPr>
      <w:r>
        <w:rPr>
          <w:caps w:val="0"/>
        </w:rPr>
        <w:t>TRANSPARENCY PLEDGE</w:t>
      </w:r>
    </w:p>
    <w:p w14:paraId="68D1B9B2" w14:textId="77777777" w:rsidR="00156216" w:rsidRDefault="00156216" w:rsidP="00156216">
      <w:pPr>
        <w:rPr>
          <w:szCs w:val="20"/>
        </w:rPr>
      </w:pPr>
    </w:p>
    <w:p w14:paraId="50CDE191" w14:textId="77777777" w:rsidR="00156216" w:rsidRPr="00D02C05" w:rsidRDefault="00156216" w:rsidP="00156216">
      <w:pPr>
        <w:rPr>
          <w:szCs w:val="24"/>
        </w:rPr>
      </w:pPr>
      <w:r>
        <w:rPr>
          <w:b/>
          <w:bCs/>
        </w:rPr>
        <w:t xml:space="preserve">2019: Stefanik’s Office Said She Would Not Disclose How She Planned To Vote Before A Vote Actually Took Place. </w:t>
      </w:r>
      <w:r>
        <w:t xml:space="preserve">“The activists </w:t>
      </w:r>
      <w:r w:rsidRPr="004F0F77">
        <w:t>were also calling on Stefanik to support the Democracy Reform bill, H.R. 1, which would institute a series of reforms to make it easier to vote and run for office. The bill would allow for automatic voter registration and create a system of public campaign financing where contributions of $100 would be matched with $600 of public financing. Advocates believe that would limit the influence of big money in elections.</w:t>
      </w:r>
      <w:r>
        <w:t> </w:t>
      </w:r>
      <w:r w:rsidRPr="004F0F77">
        <w:t>The bill would also toughen financial disclosure requirements to prohibit conflicts of interest and self-dealing.</w:t>
      </w:r>
      <w:r>
        <w:t> </w:t>
      </w:r>
      <w:r w:rsidRPr="004F0F77">
        <w:t xml:space="preserve">Stefanik's Communications Director emailed a statement on her behalf saying, </w:t>
      </w:r>
      <w:r>
        <w:t>‘</w:t>
      </w:r>
      <w:r w:rsidRPr="004F0F77">
        <w:t>The Congresswoman doesn't typically disclose her votes beforehand, but we will have her vote and an explanation on her Facebook page soon after the vote.</w:t>
      </w:r>
      <w:r>
        <w:t xml:space="preserve">” [Glens Falls Post-Star, </w:t>
      </w:r>
      <w:hyperlink r:id="rId111" w:history="1">
        <w:r w:rsidRPr="0071064C">
          <w:rPr>
            <w:rStyle w:val="Hyperlink"/>
          </w:rPr>
          <w:t>1/4/19</w:t>
        </w:r>
      </w:hyperlink>
      <w:r>
        <w:t>]</w:t>
      </w:r>
    </w:p>
    <w:p w14:paraId="055353D7" w14:textId="77777777" w:rsidR="00156216" w:rsidRDefault="00156216" w:rsidP="00156216">
      <w:pPr>
        <w:rPr>
          <w:szCs w:val="20"/>
        </w:rPr>
      </w:pPr>
    </w:p>
    <w:p w14:paraId="68C4229D" w14:textId="2302A29C" w:rsidR="00156216" w:rsidRDefault="00613653" w:rsidP="00156216">
      <w:pPr>
        <w:pStyle w:val="H3"/>
      </w:pPr>
      <w:r>
        <w:rPr>
          <w:caps w:val="0"/>
        </w:rPr>
        <w:t>TOWN HALLS</w:t>
      </w:r>
    </w:p>
    <w:p w14:paraId="4770D420" w14:textId="77777777" w:rsidR="00156216" w:rsidRDefault="00156216" w:rsidP="00156216"/>
    <w:p w14:paraId="4E86A977" w14:textId="77777777" w:rsidR="00156216" w:rsidRDefault="00156216" w:rsidP="00156216">
      <w:r>
        <w:rPr>
          <w:b/>
          <w:bCs/>
        </w:rPr>
        <w:t>Albany Times-Union: Stefanik’s “Coffee With The Congresswoman” Events Were “Few And Far Between.”</w:t>
      </w:r>
      <w:r>
        <w:t xml:space="preserve"> “All of that is to say: If </w:t>
      </w:r>
      <w:r w:rsidRPr="00913147">
        <w:t>Stefanik is feeling the heat, she isn't showing it.</w:t>
      </w:r>
      <w:r>
        <w:t> </w:t>
      </w:r>
      <w:r w:rsidRPr="00913147">
        <w:t xml:space="preserve"> At one of her few-and-far-between </w:t>
      </w:r>
      <w:r>
        <w:t>‘</w:t>
      </w:r>
      <w:r w:rsidRPr="00913147">
        <w:t>Coffee with the Congresswoman</w:t>
      </w:r>
      <w:r>
        <w:t>’</w:t>
      </w:r>
      <w:r w:rsidRPr="00913147">
        <w:t xml:space="preserve"> events in Johnstown Thursday afternoon, Stefanik sat even-keeled as she answered dozens of constituents' questions, many of which targeted her pro-Trump record and questioned her stances on dually national and local issues such as health care and climate change. And she had the same demeanor during a rapid-fire media availability shortly beforehand.</w:t>
      </w:r>
      <w:r>
        <w:t xml:space="preserve">” [Albany Times-Union, </w:t>
      </w:r>
      <w:hyperlink r:id="rId112" w:history="1">
        <w:r w:rsidRPr="00EC0AA7">
          <w:rPr>
            <w:rStyle w:val="Hyperlink"/>
          </w:rPr>
          <w:t>10/10/19</w:t>
        </w:r>
      </w:hyperlink>
      <w:r>
        <w:t>]</w:t>
      </w:r>
    </w:p>
    <w:p w14:paraId="1F200BE8" w14:textId="77777777" w:rsidR="00156216" w:rsidRDefault="00156216" w:rsidP="00156216"/>
    <w:p w14:paraId="2B75764F" w14:textId="77777777" w:rsidR="00156216" w:rsidRDefault="00156216" w:rsidP="00156216">
      <w:bookmarkStart w:id="1" w:name="_Hlk204249456"/>
      <w:r w:rsidRPr="00E30E1C">
        <w:rPr>
          <w:b/>
        </w:rPr>
        <w:t>HEADLINE: “NY21: Emails Show Stefanik Staff Pressed SUNY Employee To Drop Ties To Town Hall.”</w:t>
      </w:r>
      <w:r>
        <w:t xml:space="preserve"> </w:t>
      </w:r>
      <w:r>
        <w:rPr>
          <w:bCs/>
        </w:rPr>
        <w:t xml:space="preserve">[NCPR, </w:t>
      </w:r>
      <w:hyperlink r:id="rId113" w:history="1">
        <w:r w:rsidRPr="003255B2">
          <w:rPr>
            <w:rStyle w:val="Hyperlink"/>
          </w:rPr>
          <w:t>10/10/18</w:t>
        </w:r>
      </w:hyperlink>
      <w:r>
        <w:rPr>
          <w:bCs/>
        </w:rPr>
        <w:t>]</w:t>
      </w:r>
    </w:p>
    <w:p w14:paraId="544882EC" w14:textId="77777777" w:rsidR="00156216" w:rsidRDefault="00156216" w:rsidP="00156216"/>
    <w:p w14:paraId="7CD389D9" w14:textId="77777777" w:rsidR="00156216" w:rsidRPr="002766D1" w:rsidRDefault="00156216" w:rsidP="00156216">
      <w:pPr>
        <w:rPr>
          <w:b/>
        </w:rPr>
      </w:pPr>
      <w:r>
        <w:rPr>
          <w:b/>
        </w:rPr>
        <w:lastRenderedPageBreak/>
        <w:t xml:space="preserve">According To Emails Obtained By NCPR, Stefanik’s Office Pressured An Employee Of A College To Cut Ties With A Town Hall Meeting On Healthcare. </w:t>
      </w:r>
      <w:r w:rsidRPr="002766D1">
        <w:t>“Emails obtained by NCPR show that Rep. Elise Stefanik’s office pressured the employee of a North Country college last year to cut ties with organizers of a town hall meeting on healthcare.  The forum was held in Canton in April 2017, when Stefanik and other Republicans were making a serious effort to dismantle the Affordable Care Act, also known as Obamacare. In one of the emails, moderator and SUNY Canton employee Lenore VanderZee told the town hall's organizers she was ‘extremely upset’ by the actions of Stefanik's staff and found their interference ‘disgusting.’</w:t>
      </w:r>
      <w:r>
        <w:t xml:space="preserve">” </w:t>
      </w:r>
      <w:r>
        <w:rPr>
          <w:bCs/>
        </w:rPr>
        <w:t xml:space="preserve">[NCPR, </w:t>
      </w:r>
      <w:hyperlink r:id="rId114" w:history="1">
        <w:r w:rsidRPr="003255B2">
          <w:rPr>
            <w:rStyle w:val="Hyperlink"/>
          </w:rPr>
          <w:t>10/10/18</w:t>
        </w:r>
      </w:hyperlink>
      <w:r>
        <w:rPr>
          <w:bCs/>
        </w:rPr>
        <w:t>]</w:t>
      </w:r>
    </w:p>
    <w:p w14:paraId="5A5C3C2C" w14:textId="77777777" w:rsidR="00156216" w:rsidRDefault="00156216" w:rsidP="00156216">
      <w:pPr>
        <w:rPr>
          <w:bCs/>
        </w:rPr>
      </w:pPr>
    </w:p>
    <w:p w14:paraId="1F7D44DE" w14:textId="77777777" w:rsidR="00156216" w:rsidRPr="002766D1" w:rsidRDefault="00156216" w:rsidP="00156216">
      <w:pPr>
        <w:pStyle w:val="ListParagraph"/>
        <w:numPr>
          <w:ilvl w:val="0"/>
          <w:numId w:val="38"/>
        </w:numPr>
        <w:rPr>
          <w:bCs/>
        </w:rPr>
      </w:pPr>
      <w:r w:rsidRPr="002766D1">
        <w:rPr>
          <w:b/>
        </w:rPr>
        <w:t>SUNY Canton Employee And Event Moderator Lenore VanderZee Said That She Was Upset About The Actions Of Stefanik’s Staff And Called The Interference “Disgusting.”</w:t>
      </w:r>
      <w:r w:rsidRPr="002766D1">
        <w:rPr>
          <w:bCs/>
        </w:rPr>
        <w:t xml:space="preserve"> </w:t>
      </w:r>
      <w:r w:rsidRPr="002766D1">
        <w:t>“Emails obtained by NCPR show that Rep. Elise Stefanik’s office pressured the employee of a North Country college last year to cut ties with organizers of a town hall meeting on healthcare.  The forum was held in Canton in April 2017, when Stefanik and other Republicans were making a serious effort to dismantle the Affordable Care Act, also known as Obamacare. In one of the emails, moderator and SUNY Canton employee Lenore VanderZee told the town hall's organizers she was ‘extremely upset’ by the actions of Stefanik's staff and found their interference ‘disgusting.’</w:t>
      </w:r>
      <w:r>
        <w:t xml:space="preserve">” </w:t>
      </w:r>
      <w:r w:rsidRPr="002766D1">
        <w:rPr>
          <w:bCs/>
        </w:rPr>
        <w:t xml:space="preserve">[NCPR, </w:t>
      </w:r>
      <w:hyperlink r:id="rId115" w:history="1">
        <w:r w:rsidRPr="002766D1">
          <w:rPr>
            <w:rStyle w:val="Hyperlink"/>
          </w:rPr>
          <w:t>10/10/18</w:t>
        </w:r>
      </w:hyperlink>
      <w:r w:rsidRPr="002766D1">
        <w:rPr>
          <w:bCs/>
        </w:rPr>
        <w:t>]</w:t>
      </w:r>
    </w:p>
    <w:p w14:paraId="23C7CD2B" w14:textId="77777777" w:rsidR="00156216" w:rsidRDefault="00156216" w:rsidP="00156216">
      <w:pPr>
        <w:rPr>
          <w:bCs/>
        </w:rPr>
      </w:pPr>
    </w:p>
    <w:p w14:paraId="4316C044" w14:textId="77777777" w:rsidR="00156216" w:rsidRPr="002C27F7" w:rsidRDefault="00156216" w:rsidP="00156216">
      <w:pPr>
        <w:rPr>
          <w:bCs/>
        </w:rPr>
      </w:pPr>
      <w:r w:rsidRPr="00747EEB">
        <w:rPr>
          <w:b/>
        </w:rPr>
        <w:t>2018: Stefanik’s Chief Of Staff Emailed A SUNY Lobbyist And “Warned That She Was ‘Not Sure How Productive [The Event] Was For Our Relationship Going Forward.”</w:t>
      </w:r>
      <w:r w:rsidRPr="002C27F7">
        <w:rPr>
          <w:bCs/>
        </w:rPr>
        <w:t xml:space="preserve"> “In late March, Stefanik's staff declined the town hall invitation, citing a scheduling conflict. The organizers promised to share a recording of the event instead.  The following week, the group placed ads in a local newspaper. North Country This Week also published a story about the forum that described VanderZee as one of the main organizers.  On April 6 — the day after the news story appeared — Stefanik's chief of staff, Lindley Kratovil, intervened.  In a brief email sent to Alex </w:t>
      </w:r>
      <w:proofErr w:type="spellStart"/>
      <w:r w:rsidRPr="002C27F7">
        <w:rPr>
          <w:bCs/>
        </w:rPr>
        <w:t>Krigstein</w:t>
      </w:r>
      <w:proofErr w:type="spellEnd"/>
      <w:r w:rsidRPr="002C27F7">
        <w:rPr>
          <w:bCs/>
        </w:rPr>
        <w:t xml:space="preserve">, a lobbyist for the statewide SUNY system in Washington, Kratovil asked about the event and warned that she was ‘not sure how productive it is for our relationship going forward.’   Cathy Tedford, one of the town hall organizers, said that felt like a threat. ‘It sounded like Stefanik was threatening SUNY Canton and possibly the moderator’s job there. I can’t say for sure the latter, but </w:t>
      </w:r>
      <w:proofErr w:type="gramStart"/>
      <w:r w:rsidRPr="002C27F7">
        <w:rPr>
          <w:bCs/>
        </w:rPr>
        <w:t>definitely the</w:t>
      </w:r>
      <w:proofErr w:type="gramEnd"/>
      <w:r w:rsidRPr="002C27F7">
        <w:rPr>
          <w:bCs/>
        </w:rPr>
        <w:t xml:space="preserve"> former,’ Tedford said.” [NCPR, </w:t>
      </w:r>
      <w:hyperlink r:id="rId116" w:history="1">
        <w:r w:rsidRPr="002C27F7">
          <w:rPr>
            <w:rStyle w:val="Hyperlink"/>
          </w:rPr>
          <w:t>10/10/18</w:t>
        </w:r>
      </w:hyperlink>
      <w:r w:rsidRPr="002C27F7">
        <w:rPr>
          <w:bCs/>
        </w:rPr>
        <w:t>]</w:t>
      </w:r>
    </w:p>
    <w:p w14:paraId="5ADABBC8" w14:textId="77777777" w:rsidR="00156216" w:rsidRDefault="00156216" w:rsidP="00156216">
      <w:pPr>
        <w:rPr>
          <w:bCs/>
        </w:rPr>
      </w:pPr>
    </w:p>
    <w:p w14:paraId="1462C1A6" w14:textId="77777777" w:rsidR="00156216" w:rsidRPr="002C27F7" w:rsidRDefault="00156216" w:rsidP="00156216">
      <w:pPr>
        <w:rPr>
          <w:bCs/>
        </w:rPr>
      </w:pPr>
      <w:r>
        <w:rPr>
          <w:b/>
        </w:rPr>
        <w:t>The SUNY Lobbyist Was Summoned To Stefanik’s Office And Organizers Of The Event Believed That Stefanik Was Threatening The School With A Lack Of Support If The Event Went Forward.</w:t>
      </w:r>
      <w:r>
        <w:rPr>
          <w:bCs/>
        </w:rPr>
        <w:t xml:space="preserve"> “</w:t>
      </w:r>
      <w:r w:rsidRPr="002C27F7">
        <w:rPr>
          <w:bCs/>
        </w:rPr>
        <w:t xml:space="preserve">In a message to the activist group, VanderZee wrote, </w:t>
      </w:r>
      <w:r>
        <w:rPr>
          <w:bCs/>
        </w:rPr>
        <w:t>‘</w:t>
      </w:r>
      <w:r w:rsidRPr="002C27F7">
        <w:rPr>
          <w:bCs/>
        </w:rPr>
        <w:t>Apparently Stefanik’s office is very upset that 'SUNY Canton' is moderating this town hall (even though I am not doing it as a representative of the college and this is not a SUNY Canton event).</w:t>
      </w:r>
      <w:r>
        <w:rPr>
          <w:bCs/>
        </w:rPr>
        <w:t>’  </w:t>
      </w:r>
      <w:r w:rsidRPr="002C27F7">
        <w:rPr>
          <w:bCs/>
        </w:rPr>
        <w:t xml:space="preserve">VanderZee went on to say that </w:t>
      </w:r>
      <w:proofErr w:type="spellStart"/>
      <w:r w:rsidRPr="002C27F7">
        <w:rPr>
          <w:bCs/>
        </w:rPr>
        <w:t>Krigstein</w:t>
      </w:r>
      <w:proofErr w:type="spellEnd"/>
      <w:r w:rsidRPr="002C27F7">
        <w:rPr>
          <w:bCs/>
        </w:rPr>
        <w:t xml:space="preserve">, the lobbyist for SUNY, had been summoned to Stefanik’s main office in Washington to discuss the event. In her email, VanderZee said she believed Stefanik’s chief of staff was </w:t>
      </w:r>
      <w:r>
        <w:rPr>
          <w:bCs/>
        </w:rPr>
        <w:t>‘</w:t>
      </w:r>
      <w:r w:rsidRPr="002C27F7">
        <w:rPr>
          <w:bCs/>
        </w:rPr>
        <w:t>essentially threatening SUNY Canton and our students with a lack of support from her office if I go ahead.</w:t>
      </w:r>
      <w:r>
        <w:rPr>
          <w:bCs/>
        </w:rPr>
        <w:t xml:space="preserve">” </w:t>
      </w:r>
      <w:r w:rsidRPr="002C27F7">
        <w:rPr>
          <w:bCs/>
        </w:rPr>
        <w:t xml:space="preserve">[NCPR, </w:t>
      </w:r>
      <w:hyperlink r:id="rId117" w:history="1">
        <w:r w:rsidRPr="002C27F7">
          <w:rPr>
            <w:rStyle w:val="Hyperlink"/>
          </w:rPr>
          <w:t>10/10/18</w:t>
        </w:r>
      </w:hyperlink>
      <w:r w:rsidRPr="002C27F7">
        <w:rPr>
          <w:bCs/>
        </w:rPr>
        <w:t>]</w:t>
      </w:r>
    </w:p>
    <w:bookmarkEnd w:id="1"/>
    <w:p w14:paraId="2BABB68D" w14:textId="77777777" w:rsidR="00156216" w:rsidRDefault="00156216" w:rsidP="00156216"/>
    <w:p w14:paraId="7587105E" w14:textId="77777777" w:rsidR="00156216" w:rsidRDefault="00156216" w:rsidP="00156216">
      <w:pPr>
        <w:rPr>
          <w:bCs/>
        </w:rPr>
      </w:pPr>
      <w:r w:rsidRPr="009077C2">
        <w:rPr>
          <w:b/>
          <w:bCs/>
        </w:rPr>
        <w:t xml:space="preserve">HEADLINE: “Stefanik Faces Skeptical Crowd In Election Year Town Hall Meeting.” </w:t>
      </w:r>
      <w:r>
        <w:rPr>
          <w:bCs/>
        </w:rPr>
        <w:t xml:space="preserve">[NCPR, </w:t>
      </w:r>
      <w:hyperlink r:id="rId118" w:history="1">
        <w:r w:rsidRPr="009077C2">
          <w:rPr>
            <w:rStyle w:val="Hyperlink"/>
          </w:rPr>
          <w:t>4/6/18</w:t>
        </w:r>
      </w:hyperlink>
      <w:r>
        <w:rPr>
          <w:bCs/>
        </w:rPr>
        <w:t>]</w:t>
      </w:r>
    </w:p>
    <w:p w14:paraId="598BDB7C" w14:textId="77777777" w:rsidR="00156216" w:rsidRDefault="00156216" w:rsidP="00156216"/>
    <w:p w14:paraId="65700F1E" w14:textId="77777777" w:rsidR="00156216" w:rsidRDefault="00156216" w:rsidP="00156216">
      <w:r>
        <w:rPr>
          <w:b/>
          <w:bCs/>
        </w:rPr>
        <w:t>HEADLINE: “District 21 Residents Note Stefanik Absences.”</w:t>
      </w:r>
      <w:r>
        <w:t xml:space="preserve"> [Watertown Daily Times, </w:t>
      </w:r>
      <w:hyperlink r:id="rId119" w:history="1">
        <w:r w:rsidRPr="007272EA">
          <w:rPr>
            <w:rStyle w:val="Hyperlink"/>
          </w:rPr>
          <w:t>7/6/17</w:t>
        </w:r>
      </w:hyperlink>
      <w:r>
        <w:t>]</w:t>
      </w:r>
    </w:p>
    <w:p w14:paraId="1700E165" w14:textId="77777777" w:rsidR="00156216" w:rsidRDefault="00156216" w:rsidP="00156216"/>
    <w:p w14:paraId="17D39DF6" w14:textId="77777777" w:rsidR="00156216" w:rsidRPr="00B81517" w:rsidRDefault="00156216" w:rsidP="00156216">
      <w:r>
        <w:rPr>
          <w:b/>
          <w:bCs/>
        </w:rPr>
        <w:t>HEADLINE: “Stefanik Owes Us All A Town Hall.”</w:t>
      </w:r>
      <w:r>
        <w:t xml:space="preserve"> [Plattsburgh Press-Republican, Editorial, </w:t>
      </w:r>
      <w:hyperlink r:id="rId120" w:history="1">
        <w:r w:rsidRPr="00B81517">
          <w:rPr>
            <w:rStyle w:val="Hyperlink"/>
          </w:rPr>
          <w:t>2/22/17</w:t>
        </w:r>
      </w:hyperlink>
      <w:r>
        <w:t>]</w:t>
      </w:r>
    </w:p>
    <w:p w14:paraId="2C5F97AC" w14:textId="77777777" w:rsidR="00156216" w:rsidRDefault="00156216" w:rsidP="00156216"/>
    <w:p w14:paraId="6A4A68E4" w14:textId="77777777" w:rsidR="00156216" w:rsidRDefault="00156216" w:rsidP="00156216">
      <w:r>
        <w:rPr>
          <w:b/>
          <w:bCs/>
        </w:rPr>
        <w:t>February 2017: The Plattsburgh Press-Republican Called For Stefanik To Hold An In-Person Town Hall.</w:t>
      </w:r>
      <w:r>
        <w:t xml:space="preserve"> “</w:t>
      </w:r>
      <w:r w:rsidRPr="00FC0C34">
        <w:t>It isn't easy for anyone to walk into a room of people you know aren't happy with you.</w:t>
      </w:r>
      <w:r>
        <w:t> </w:t>
      </w:r>
      <w:r w:rsidRPr="00FC0C34">
        <w:t>But when you are elected to Congress, you should expect to face many difficult situations.</w:t>
      </w:r>
      <w:r>
        <w:t> </w:t>
      </w:r>
      <w:r w:rsidRPr="00FC0C34">
        <w:t>That's why we hope Rep. Elise Stefanik will, when she can work it into her schedule, hold a public forum where constituents can share their concerns. […] The benefit of a public town hall is that everyone — supporters, detractors, media — can hear questions and her responses.</w:t>
      </w:r>
      <w:r>
        <w:t> </w:t>
      </w:r>
      <w:r w:rsidRPr="00FC0C34">
        <w:t>We are confident that Stefanik — a smart, articulate and debate-tested congresswoman — could handle a public forum, and we urge her to schedule one soon.</w:t>
      </w:r>
      <w:r>
        <w:t xml:space="preserve">” [Plattsburgh Press-Republican, Editorial, </w:t>
      </w:r>
      <w:hyperlink r:id="rId121" w:history="1">
        <w:r w:rsidRPr="00B81517">
          <w:rPr>
            <w:rStyle w:val="Hyperlink"/>
          </w:rPr>
          <w:t>2/22/17</w:t>
        </w:r>
      </w:hyperlink>
      <w:r>
        <w:t>]</w:t>
      </w:r>
    </w:p>
    <w:p w14:paraId="43A6D0A3" w14:textId="77777777" w:rsidR="00156216" w:rsidRDefault="00156216" w:rsidP="00156216"/>
    <w:p w14:paraId="719EE6F0" w14:textId="77777777" w:rsidR="00156216" w:rsidRPr="0010002B" w:rsidRDefault="00156216" w:rsidP="00156216">
      <w:pPr>
        <w:rPr>
          <w:b/>
          <w:bCs/>
        </w:rPr>
      </w:pPr>
      <w:r>
        <w:rPr>
          <w:b/>
          <w:bCs/>
        </w:rPr>
        <w:t xml:space="preserve">February 2017: Stefanik Faced Pressure To Schedule Public Meetings With Constituents As Part Of The Indivisible Movement. </w:t>
      </w:r>
      <w:r w:rsidRPr="0010002B">
        <w:t>“Rep. Elise Stefanik faces growing pressure to schedule public meetings with constituents, but she fired back this week threatening to call police if protests get ‘out of hand.’  A nationwide protest movement applying pressure on lawmakers to resist President Donald Trump's agenda has reached central and northern New York. The coordinated campaigns are starting to target local members of congress by pressuring them to hold town hall meetings.</w:t>
      </w:r>
      <w:r>
        <w:t xml:space="preserve"> </w:t>
      </w:r>
      <w:r w:rsidRPr="0010002B">
        <w:t>Nationwide, the Republican lawmakers who are hosting these meetings are being grilled by their constituents. It's part of the Indivisible movement, an online guide helping activists model their protests after the success of the Tea Party movement that started in 2009.” </w:t>
      </w:r>
      <w:r>
        <w:t xml:space="preserve">[NCPR, </w:t>
      </w:r>
      <w:hyperlink r:id="rId122" w:history="1">
        <w:r w:rsidRPr="0010002B">
          <w:rPr>
            <w:rStyle w:val="Hyperlink"/>
          </w:rPr>
          <w:t>2/15/17</w:t>
        </w:r>
      </w:hyperlink>
      <w:r>
        <w:t>]</w:t>
      </w:r>
    </w:p>
    <w:p w14:paraId="780E6A56" w14:textId="77777777" w:rsidR="00156216" w:rsidRDefault="00156216" w:rsidP="00156216"/>
    <w:p w14:paraId="5C126DAF" w14:textId="77777777" w:rsidR="00156216" w:rsidRPr="009428B4" w:rsidRDefault="00156216" w:rsidP="00156216">
      <w:pPr>
        <w:pStyle w:val="ListParagraph"/>
        <w:numPr>
          <w:ilvl w:val="0"/>
          <w:numId w:val="37"/>
        </w:numPr>
        <w:rPr>
          <w:b/>
          <w:bCs/>
        </w:rPr>
      </w:pPr>
      <w:r w:rsidRPr="0010002B">
        <w:rPr>
          <w:b/>
          <w:bCs/>
        </w:rPr>
        <w:t xml:space="preserve">The Indivisible Movement Was An Online Guide That Helped Activists Model Protests After The 2009 Tea Party Movement. </w:t>
      </w:r>
      <w:r w:rsidRPr="0010002B">
        <w:t xml:space="preserve">“Rep. Elise Stefanik faces growing pressure to schedule public meetings with constituents, but she fired back this week threatening to call police if protests get ‘out of hand.’  A nationwide protest movement applying pressure on lawmakers to resist President Donald Trump's agenda has reached central and northern </w:t>
      </w:r>
      <w:r w:rsidRPr="0010002B">
        <w:lastRenderedPageBreak/>
        <w:t>New York. The coordinated campaigns are starting to target local members of congress by pressuring them to hold town hall meetings.</w:t>
      </w:r>
      <w:r>
        <w:t xml:space="preserve"> </w:t>
      </w:r>
      <w:r w:rsidRPr="0010002B">
        <w:t>Nationwide, the Republican lawmakers who are hosting these meetings are being grilled by their constituents. It's part of the Indivisible movement, an online guide helping activists model their protests after the success of the Tea Party movement that started in 2009.” </w:t>
      </w:r>
      <w:r>
        <w:t xml:space="preserve">[NCPR, </w:t>
      </w:r>
      <w:hyperlink r:id="rId123" w:history="1">
        <w:r w:rsidRPr="0010002B">
          <w:rPr>
            <w:rStyle w:val="Hyperlink"/>
          </w:rPr>
          <w:t>2/15/17</w:t>
        </w:r>
      </w:hyperlink>
      <w:r>
        <w:t>]</w:t>
      </w:r>
    </w:p>
    <w:p w14:paraId="4A06C9EF" w14:textId="77777777" w:rsidR="00156216" w:rsidRDefault="00156216" w:rsidP="00156216"/>
    <w:p w14:paraId="017DBD3B" w14:textId="20C522FA" w:rsidR="00156216" w:rsidRDefault="00613653" w:rsidP="00156216">
      <w:pPr>
        <w:pStyle w:val="H3"/>
      </w:pPr>
      <w:r>
        <w:rPr>
          <w:caps w:val="0"/>
        </w:rPr>
        <w:t>AWARDS</w:t>
      </w:r>
    </w:p>
    <w:p w14:paraId="4FD12705" w14:textId="77777777" w:rsidR="00156216" w:rsidRDefault="00156216" w:rsidP="00156216"/>
    <w:p w14:paraId="25D2D990" w14:textId="77777777" w:rsidR="00156216" w:rsidRDefault="00156216" w:rsidP="00156216">
      <w:r>
        <w:rPr>
          <w:b/>
          <w:bCs/>
        </w:rPr>
        <w:t>2024: Stefanik Received The Zionist Organization Of America’s Dr. Miriam And Sheldon G. Adelson Defender Of Israel Award.</w:t>
      </w:r>
      <w:r>
        <w:t xml:space="preserve"> “</w:t>
      </w:r>
      <w:r w:rsidRPr="00607D75">
        <w:t xml:space="preserve">Rep. Elise Stefanik (R-N.Y.), chair of the House Republican Conference, received the Zionist Organization of America's Dr. Miriam and Sheldon G. Adelson Defender of Israel Award at its </w:t>
      </w:r>
      <w:r>
        <w:t>‘</w:t>
      </w:r>
      <w:r w:rsidRPr="00607D75">
        <w:t>Heroes of Israel</w:t>
      </w:r>
      <w:r>
        <w:t>’</w:t>
      </w:r>
      <w:r w:rsidRPr="00607D75">
        <w:t xml:space="preserve"> gala on Sunday in Davie, Fla.</w:t>
      </w:r>
      <w:r>
        <w:t> </w:t>
      </w:r>
      <w:r w:rsidRPr="00607D75">
        <w:t xml:space="preserve">Morton Klein, national president of the ZOA, told JNS that Adelson said in January that she was impressed with Stefanik's </w:t>
      </w:r>
      <w:r>
        <w:t>‘</w:t>
      </w:r>
      <w:r w:rsidRPr="00607D75">
        <w:t>relentless</w:t>
      </w:r>
      <w:r>
        <w:t>’</w:t>
      </w:r>
      <w:r w:rsidRPr="00607D75">
        <w:t xml:space="preserve"> questioning of the presidents of Massachusetts Institute of Technology, Harvard University and the University of Pennsylvania at a House committee hearing on Dec. 5.</w:t>
      </w:r>
      <w:r>
        <w:t xml:space="preserve">” [Jewish News Syndicate, </w:t>
      </w:r>
      <w:hyperlink r:id="rId124" w:history="1">
        <w:r w:rsidRPr="007C14C5">
          <w:rPr>
            <w:rStyle w:val="Hyperlink"/>
          </w:rPr>
          <w:t>3/19/24</w:t>
        </w:r>
      </w:hyperlink>
      <w:r>
        <w:t>]</w:t>
      </w:r>
    </w:p>
    <w:p w14:paraId="24F13A16" w14:textId="77777777" w:rsidR="00156216" w:rsidRDefault="00156216" w:rsidP="00156216"/>
    <w:p w14:paraId="554E307D" w14:textId="77777777" w:rsidR="00156216" w:rsidRDefault="00156216" w:rsidP="00156216">
      <w:r>
        <w:rPr>
          <w:b/>
          <w:bCs/>
        </w:rPr>
        <w:t>2022: Stefanik Received The PROMISE Award From The National Head Start Association For Her Work Supporting Early Childhood Education.</w:t>
      </w:r>
      <w:r>
        <w:t xml:space="preserve"> “</w:t>
      </w:r>
      <w:r w:rsidRPr="006226F9">
        <w:t>Congresswoman Elise M. Stefanik on Wednesday received the PROMISE Award from the National Head Start Association, in recognition of the work she has done to support the children's education program.</w:t>
      </w:r>
      <w:r>
        <w:t> </w:t>
      </w:r>
      <w:r w:rsidRPr="006226F9">
        <w:t xml:space="preserve">Bob Bissen, director of governmental affairs for the NHSA and presenter of Wednesday's awards, said Rep. Stefanik's work on the Early Childhood Nutrition Act, and her support for the Head Start program in budget discussions was deserving of recognition. </w:t>
      </w:r>
      <w:r>
        <w:t> ‘</w:t>
      </w:r>
      <w:r w:rsidRPr="006226F9">
        <w:t>For all that and for her continuous support of Head Start, NHSA is pleased to present the congresswoman with our 2022 PROMISE award, for protecting our most important students early,</w:t>
      </w:r>
      <w:r>
        <w:t>’</w:t>
      </w:r>
      <w:r w:rsidRPr="006226F9">
        <w:t xml:space="preserve"> he said. </w:t>
      </w:r>
      <w:r>
        <w:t> </w:t>
      </w:r>
      <w:r w:rsidRPr="006226F9">
        <w:t>The PROMISE Award, which stands for Protecting Our Most Important Students Early, is given to legislators the NHSA identifies as particularly strong and effective supporters of the program, which offers free preschool education programs to low-income families funded by the federal government.</w:t>
      </w:r>
      <w:r>
        <w:t xml:space="preserve">” [Malone Telegram, </w:t>
      </w:r>
      <w:hyperlink r:id="rId125" w:history="1">
        <w:r w:rsidRPr="00E8656D">
          <w:rPr>
            <w:rStyle w:val="Hyperlink"/>
          </w:rPr>
          <w:t>1/28/22</w:t>
        </w:r>
      </w:hyperlink>
      <w:r>
        <w:t>]</w:t>
      </w:r>
    </w:p>
    <w:p w14:paraId="33A704BA" w14:textId="77777777" w:rsidR="00156216" w:rsidRDefault="00156216" w:rsidP="00156216"/>
    <w:p w14:paraId="296D1AD4" w14:textId="77777777" w:rsidR="00156216" w:rsidRDefault="00156216" w:rsidP="00156216">
      <w:r>
        <w:rPr>
          <w:b/>
          <w:bCs/>
        </w:rPr>
        <w:t>2020: Stefanik Received The US Chamber Of Commerce’s “Spirit Of Enterprise” Award.</w:t>
      </w:r>
      <w:r>
        <w:t xml:space="preserve"> “</w:t>
      </w:r>
      <w:r w:rsidRPr="004C393B">
        <w:t xml:space="preserve">The U.S. Chamber of Commerce presented Republican Congresswoman Elise Stefanik (NY-21) with its annual </w:t>
      </w:r>
      <w:r>
        <w:t>‘</w:t>
      </w:r>
      <w:r w:rsidRPr="004C393B">
        <w:t>Spirit of Enterprise</w:t>
      </w:r>
      <w:r>
        <w:t>’</w:t>
      </w:r>
      <w:r w:rsidRPr="004C393B">
        <w:t xml:space="preserve"> award in a virtual event with both the U.S. Chamber and her district's Chambers of Commerce.</w:t>
      </w:r>
      <w:r>
        <w:t> </w:t>
      </w:r>
      <w:r w:rsidRPr="004C393B">
        <w:t>Following the presentation of the award, Congresswoman Stefanik and U.S. Chamber President Suzanne Clark took questions from various NY-21 Chambers of Commerce and local businesses.</w:t>
      </w:r>
      <w:r>
        <w:t> </w:t>
      </w:r>
      <w:r w:rsidRPr="004C393B">
        <w:t xml:space="preserve"> The </w:t>
      </w:r>
      <w:r>
        <w:t>‘</w:t>
      </w:r>
      <w:r w:rsidRPr="004C393B">
        <w:t>Spirit of Enterprise</w:t>
      </w:r>
      <w:r>
        <w:t>’</w:t>
      </w:r>
      <w:r w:rsidRPr="004C393B">
        <w:t xml:space="preserve"> award is given in recognition of Members of Congress who support a pro-growth and pro-business agenda in Congress.</w:t>
      </w:r>
      <w:r>
        <w:t xml:space="preserve">” [Albany Times-Union, </w:t>
      </w:r>
      <w:hyperlink r:id="rId126" w:history="1">
        <w:r w:rsidRPr="003E0769">
          <w:rPr>
            <w:rStyle w:val="Hyperlink"/>
          </w:rPr>
          <w:t>7/8/20</w:t>
        </w:r>
      </w:hyperlink>
      <w:r>
        <w:t>]</w:t>
      </w:r>
    </w:p>
    <w:p w14:paraId="59AB06E3" w14:textId="77777777" w:rsidR="00156216" w:rsidRDefault="00156216" w:rsidP="00156216"/>
    <w:p w14:paraId="1134246F" w14:textId="77777777" w:rsidR="00156216" w:rsidRDefault="00156216" w:rsidP="00156216">
      <w:r>
        <w:rPr>
          <w:b/>
          <w:bCs/>
        </w:rPr>
        <w:t>The Nature Conservancy Gave Stefanik A “Supporter Of Nature Award.”</w:t>
      </w:r>
      <w:r>
        <w:t xml:space="preserve"> “The Nature Conservancy recently gave U.S. Rep. Elise M. Stefanik a Supporter of Nature Award, even though her views aren’t completely in line with its own.</w:t>
      </w:r>
    </w:p>
    <w:p w14:paraId="1866745E" w14:textId="77777777" w:rsidR="00156216" w:rsidRPr="003051D1" w:rsidRDefault="00156216" w:rsidP="00156216">
      <w:r>
        <w:t>Stefanik, a 31-year-old Republican from Willsboro, began her first term in January and is running for re-election in November 2016, representing New York’s 21st Congressional District, which spans Northern New York. The Nature Conservancy is a worldwide organization focused on protecting land and water; it has an Adirondack Chapter based in Keene Valley.” [Massena Daily Courier-Observer, 10/10/15]</w:t>
      </w:r>
    </w:p>
    <w:p w14:paraId="2D8AFCE9" w14:textId="77777777" w:rsidR="00156216" w:rsidRDefault="00156216" w:rsidP="00156216"/>
    <w:p w14:paraId="48154A6A" w14:textId="77777777" w:rsidR="00156216" w:rsidRDefault="00156216" w:rsidP="00156216">
      <w:r>
        <w:rPr>
          <w:b/>
          <w:bCs/>
        </w:rPr>
        <w:t xml:space="preserve">Stefanik Graduated From Harvard And Received The Women’s Leadership Award. </w:t>
      </w:r>
      <w:r>
        <w:t>“</w:t>
      </w:r>
      <w:r w:rsidRPr="00776290">
        <w:t>Stefanik, 30, is a Harvard graduate who was honored with the Women's Leadership award. She also served as an aide to President George W. Bush, the New York Post [</w:t>
      </w:r>
      <w:proofErr w:type="gramStart"/>
      <w:r w:rsidRPr="00776290">
        <w:t>1]reported</w:t>
      </w:r>
      <w:proofErr w:type="gramEnd"/>
      <w:r w:rsidRPr="00776290">
        <w:t>. Even though Stefanik was not a typical candidate, she saw it as an advantage.</w:t>
      </w:r>
      <w:r>
        <w:t xml:space="preserve">” [International Business Times, </w:t>
      </w:r>
      <w:hyperlink r:id="rId127" w:history="1">
        <w:r w:rsidRPr="00776290">
          <w:rPr>
            <w:rStyle w:val="Hyperlink"/>
          </w:rPr>
          <w:t>11/5/14</w:t>
        </w:r>
      </w:hyperlink>
      <w:r>
        <w:t>]</w:t>
      </w:r>
    </w:p>
    <w:p w14:paraId="73D4A131" w14:textId="77777777" w:rsidR="00156216" w:rsidRDefault="00156216" w:rsidP="00156216"/>
    <w:p w14:paraId="3F38C917" w14:textId="42C5CFE8" w:rsidR="00156216" w:rsidRDefault="00613653" w:rsidP="00156216">
      <w:pPr>
        <w:pStyle w:val="H3"/>
      </w:pPr>
      <w:r>
        <w:rPr>
          <w:caps w:val="0"/>
        </w:rPr>
        <w:t>THEMATICS</w:t>
      </w:r>
    </w:p>
    <w:p w14:paraId="00874D9A" w14:textId="77777777" w:rsidR="00156216" w:rsidRDefault="00156216" w:rsidP="00156216">
      <w:pPr>
        <w:rPr>
          <w:szCs w:val="20"/>
        </w:rPr>
      </w:pPr>
    </w:p>
    <w:p w14:paraId="61B8C30B" w14:textId="731CF924" w:rsidR="00156216" w:rsidRDefault="00613653" w:rsidP="00156216">
      <w:pPr>
        <w:pStyle w:val="H4"/>
      </w:pPr>
      <w:r>
        <w:rPr>
          <w:caps w:val="0"/>
        </w:rPr>
        <w:t>BIPARTISANSHIP</w:t>
      </w:r>
    </w:p>
    <w:p w14:paraId="081F5C62" w14:textId="77777777" w:rsidR="00156216" w:rsidRDefault="00156216" w:rsidP="00156216">
      <w:pPr>
        <w:rPr>
          <w:szCs w:val="20"/>
        </w:rPr>
      </w:pPr>
    </w:p>
    <w:p w14:paraId="3627E34F" w14:textId="77777777" w:rsidR="00156216" w:rsidRPr="00182EDB" w:rsidRDefault="00156216" w:rsidP="00156216">
      <w:r>
        <w:rPr>
          <w:b/>
          <w:bCs/>
        </w:rPr>
        <w:t>GW Law Professor David Fontana: “On Most Meaningful Legislative Actions, Though, Stefanik’s Record Does Not Suggest The Kind Of Cooperation That Would Have Characterized Those Labeled As Bipartisan In The More Effective Congress Of The Past.”</w:t>
      </w:r>
      <w:r>
        <w:t xml:space="preserve"> “</w:t>
      </w:r>
      <w:r w:rsidRPr="00A653EE">
        <w:t>On most meaningful legislative actions, though, Stefanik's record does not suggest the kind of cooperation that would have characterized those labeled as bipartisan in the more effective Congress of the past. There are several major issue areas in which bipartisan representatives -- including those from the North Country -- worked with the other party in the past, but Stefanik has not done so in the present.</w:t>
      </w:r>
      <w:r>
        <w:t>” [Albany Times-Union, David Fontana Op-Ed, 12/6/15]</w:t>
      </w:r>
    </w:p>
    <w:p w14:paraId="33482105" w14:textId="77777777" w:rsidR="00156216" w:rsidRDefault="00156216" w:rsidP="00156216">
      <w:pPr>
        <w:rPr>
          <w:szCs w:val="20"/>
        </w:rPr>
      </w:pPr>
    </w:p>
    <w:p w14:paraId="7127960E" w14:textId="77777777" w:rsidR="00156216" w:rsidRDefault="00156216" w:rsidP="00156216">
      <w:r>
        <w:rPr>
          <w:b/>
          <w:bCs/>
        </w:rPr>
        <w:t>2015: Stefanik Said She Would Work In A Bipartisan Manner.</w:t>
      </w:r>
      <w:r>
        <w:t xml:space="preserve"> “</w:t>
      </w:r>
      <w:r w:rsidRPr="009B3162">
        <w:t>During her campaign, Stefanik vowed to work in a bipartisan manner to solve national issues. The man she replaced, Democrat Bill Owens of Plattsburgh, told the Press-Republican that will be crucial if Stefanik is to succeed.</w:t>
      </w:r>
      <w:r>
        <w:t xml:space="preserve">” [Plattsburgh Press-Republican, </w:t>
      </w:r>
      <w:hyperlink r:id="rId128" w:history="1">
        <w:r w:rsidRPr="009B3162">
          <w:rPr>
            <w:rStyle w:val="Hyperlink"/>
          </w:rPr>
          <w:t>1/7/15</w:t>
        </w:r>
      </w:hyperlink>
      <w:r>
        <w:t>]</w:t>
      </w:r>
    </w:p>
    <w:p w14:paraId="16B47DBE" w14:textId="77777777" w:rsidR="00156216" w:rsidRDefault="00156216" w:rsidP="00156216"/>
    <w:p w14:paraId="25488FA8" w14:textId="77777777" w:rsidR="00156216" w:rsidRDefault="00156216" w:rsidP="00156216">
      <w:r>
        <w:rPr>
          <w:b/>
          <w:bCs/>
        </w:rPr>
        <w:lastRenderedPageBreak/>
        <w:t xml:space="preserve">Stefanik Said She Was A “Big-Tent, New Generation Republican” That Would Balance Her Conservative Positions And Working With Democrats.  </w:t>
      </w:r>
      <w:r w:rsidRPr="0048652F">
        <w:rPr>
          <w:b/>
          <w:bCs/>
        </w:rPr>
        <w:t>“</w:t>
      </w:r>
      <w:r w:rsidRPr="0048652F">
        <w:t>Stefanik considers herself to be a ‘big-tent, new generation Republican,’ which means she'll walk a tightrope between conservative positions -- support of the Keystone XL pipeline, repeal and replace Obamacare, opposition to abortion (with some exceptions) -- and practical compromises Republicans can reach with congressional Democrats and the Obama administration to ease Washington's infamous gridlock.”</w:t>
      </w:r>
      <w:r>
        <w:t xml:space="preserve"> [Albany Times Union, </w:t>
      </w:r>
      <w:hyperlink r:id="rId129" w:history="1">
        <w:r w:rsidRPr="00DF31B6">
          <w:rPr>
            <w:rStyle w:val="Hyperlink"/>
          </w:rPr>
          <w:t>1/5/15</w:t>
        </w:r>
      </w:hyperlink>
      <w:r>
        <w:t>]</w:t>
      </w:r>
    </w:p>
    <w:p w14:paraId="6BBBEB42" w14:textId="77777777" w:rsidR="00156216" w:rsidRDefault="00156216" w:rsidP="00156216"/>
    <w:p w14:paraId="233D2AE7" w14:textId="77777777" w:rsidR="00156216" w:rsidRDefault="00156216" w:rsidP="00156216">
      <w:r>
        <w:rPr>
          <w:b/>
          <w:bCs/>
        </w:rPr>
        <w:t xml:space="preserve">HEADLINE: “Youngest Woman Elected To Congress Seeks Middle Ground.” </w:t>
      </w:r>
      <w:r>
        <w:t xml:space="preserve">[Wall Street Journal, </w:t>
      </w:r>
      <w:hyperlink r:id="rId130" w:history="1">
        <w:r w:rsidRPr="00294F97">
          <w:rPr>
            <w:rStyle w:val="Hyperlink"/>
          </w:rPr>
          <w:t>1/2/15</w:t>
        </w:r>
      </w:hyperlink>
      <w:r>
        <w:t>]</w:t>
      </w:r>
    </w:p>
    <w:p w14:paraId="7CA3B75B" w14:textId="77777777" w:rsidR="00156216" w:rsidRDefault="00156216" w:rsidP="00156216"/>
    <w:p w14:paraId="2FBE1D4A" w14:textId="77777777" w:rsidR="00156216" w:rsidRPr="00DB343E" w:rsidRDefault="00156216" w:rsidP="00156216">
      <w:r>
        <w:rPr>
          <w:b/>
          <w:bCs/>
        </w:rPr>
        <w:t>HEADLINE: “Stefanik Says She’ll Embrace Bipartisanship And Constituent Service.”</w:t>
      </w:r>
      <w:r>
        <w:t xml:space="preserve"> [Malone Telegram, 11/26/14]</w:t>
      </w:r>
    </w:p>
    <w:p w14:paraId="2B7663B2" w14:textId="77777777" w:rsidR="00156216" w:rsidRDefault="00156216" w:rsidP="00156216"/>
    <w:p w14:paraId="77DB65E6" w14:textId="77777777" w:rsidR="00156216" w:rsidRPr="00E85E42" w:rsidRDefault="00156216" w:rsidP="00156216">
      <w:pPr>
        <w:rPr>
          <w:b/>
          <w:bCs/>
        </w:rPr>
      </w:pPr>
      <w:r>
        <w:rPr>
          <w:b/>
          <w:bCs/>
        </w:rPr>
        <w:t xml:space="preserve">Stefanik Said She Ran For Office Because There Was An Opportunity To Work On Big Issues With A Bipartisan Basis. </w:t>
      </w:r>
      <w:r>
        <w:t>“</w:t>
      </w:r>
      <w:r w:rsidRPr="00776290">
        <w:t xml:space="preserve">Even though Stefanik was not a typical candidate, she saw it as an advantage. 'We need new, fresh candidates. We need candidates who </w:t>
      </w:r>
      <w:proofErr w:type="gramStart"/>
      <w:r w:rsidRPr="00776290">
        <w:t>are able to</w:t>
      </w:r>
      <w:proofErr w:type="gramEnd"/>
      <w:r w:rsidRPr="00776290">
        <w:t xml:space="preserve"> reach out to young voters, women voters. I don't look like a normal congressional candidate,' she told Business Insider. 'Part of the reason I'm running is I think there's an opportunity to work more effectively on a bipartisan basis on the big issues,' Stefanik told CBS.</w:t>
      </w:r>
      <w:r>
        <w:t xml:space="preserve">” [International Business Times, </w:t>
      </w:r>
      <w:hyperlink r:id="rId131" w:history="1">
        <w:r w:rsidRPr="00776290">
          <w:rPr>
            <w:rStyle w:val="Hyperlink"/>
          </w:rPr>
          <w:t>11/5/14</w:t>
        </w:r>
      </w:hyperlink>
      <w:r>
        <w:t>]</w:t>
      </w:r>
    </w:p>
    <w:p w14:paraId="36E11846" w14:textId="77777777" w:rsidR="00156216" w:rsidRDefault="00156216" w:rsidP="00156216"/>
    <w:p w14:paraId="746D08AC" w14:textId="77777777" w:rsidR="00156216" w:rsidRDefault="00156216" w:rsidP="00156216">
      <w:r>
        <w:rPr>
          <w:b/>
          <w:bCs/>
        </w:rPr>
        <w:t>Stefanik Said She Would Work With All Parties.</w:t>
      </w:r>
      <w:r>
        <w:t xml:space="preserve"> “</w:t>
      </w:r>
      <w:r w:rsidRPr="00670AF0">
        <w:t>Stefanik harped on the same messages she delivered on the campaign trail for the past 15 months. She promised to create jobs, spur the economy by helping small businesses, help farmers and make Congress more transparent.</w:t>
      </w:r>
      <w:r>
        <w:t> </w:t>
      </w:r>
      <w:r w:rsidRPr="00670AF0">
        <w:t>She also pledged to reform the tax code to make a fairer, flatter tax that makes sense.</w:t>
      </w:r>
      <w:r>
        <w:t> ‘</w:t>
      </w:r>
      <w:r w:rsidRPr="00670AF0">
        <w:t>Every decision I make, every vote I take, I will ask myself one question: Will this help the hard-working families of the North Country?</w:t>
      </w:r>
      <w:r>
        <w:t xml:space="preserve">’ </w:t>
      </w:r>
      <w:r w:rsidRPr="00670AF0">
        <w:t>Stefanik also vowed to work with all partie</w:t>
      </w:r>
      <w:r w:rsidRPr="009C4A73">
        <w:t xml:space="preserve">s to improve life in the </w:t>
      </w:r>
      <w:proofErr w:type="gramStart"/>
      <w:r w:rsidRPr="009C4A73">
        <w:t xml:space="preserve">district </w:t>
      </w:r>
      <w:r>
        <w:t>”</w:t>
      </w:r>
      <w:proofErr w:type="gramEnd"/>
      <w:r>
        <w:t xml:space="preserve"> [Plattsburgh Press-Republican, 11/5/14]</w:t>
      </w:r>
    </w:p>
    <w:p w14:paraId="15F2A71F" w14:textId="77777777" w:rsidR="00156216" w:rsidRDefault="00156216" w:rsidP="00156216"/>
    <w:p w14:paraId="190214AD" w14:textId="2DE6DFF1" w:rsidR="00156216" w:rsidRDefault="00613653" w:rsidP="00156216">
      <w:pPr>
        <w:pStyle w:val="Heading4"/>
      </w:pPr>
      <w:r>
        <w:rPr>
          <w:caps w:val="0"/>
        </w:rPr>
        <w:t>MODERATE TO CONSERVATIVE</w:t>
      </w:r>
    </w:p>
    <w:p w14:paraId="7FDFDE1A" w14:textId="77777777" w:rsidR="00156216" w:rsidRDefault="00156216" w:rsidP="00156216"/>
    <w:p w14:paraId="4A58808F" w14:textId="77777777" w:rsidR="00156216" w:rsidRDefault="00156216" w:rsidP="00156216">
      <w:r w:rsidRPr="00DC2EDB">
        <w:rPr>
          <w:b/>
          <w:bCs/>
        </w:rPr>
        <w:t>HEADLINE: “</w:t>
      </w:r>
      <w:r w:rsidRPr="00DC2EDB">
        <w:rPr>
          <w:rFonts w:eastAsia="Arial"/>
          <w:b/>
          <w:bCs/>
        </w:rPr>
        <w:t>Elise Stefanik Blows A Fuse After Being Reminded Of Sudden Trump Pivot</w:t>
      </w:r>
      <w:r>
        <w:rPr>
          <w:b/>
          <w:bCs/>
        </w:rPr>
        <w:t xml:space="preserve">.” </w:t>
      </w:r>
      <w:r>
        <w:t>[</w:t>
      </w:r>
      <w:r w:rsidRPr="004E2AE2">
        <w:t>New Republic</w:t>
      </w:r>
      <w:r>
        <w:t xml:space="preserve">, </w:t>
      </w:r>
      <w:hyperlink r:id="rId132" w:history="1">
        <w:r w:rsidRPr="00747155">
          <w:rPr>
            <w:rStyle w:val="Hyperlink"/>
          </w:rPr>
          <w:t>5/20/24</w:t>
        </w:r>
      </w:hyperlink>
      <w:r>
        <w:t>]</w:t>
      </w:r>
    </w:p>
    <w:p w14:paraId="4048C431" w14:textId="77777777" w:rsidR="00156216" w:rsidRDefault="00156216" w:rsidP="00156216"/>
    <w:p w14:paraId="429B6843" w14:textId="77777777" w:rsidR="00156216" w:rsidRDefault="00156216" w:rsidP="00156216">
      <w:r>
        <w:rPr>
          <w:b/>
          <w:bCs/>
        </w:rPr>
        <w:t>2024: Stefanik Lashed Out At A Fox News Host For Noting That She Had Called Trump “A Whack Job” And “Insulting To Women.”</w:t>
      </w:r>
      <w:r>
        <w:t xml:space="preserve"> “Elise Stefanik </w:t>
      </w:r>
      <w:r w:rsidRPr="0036145C">
        <w:t>doesn’t want anyone to remember her time criticizing Donald Trump back. In fact, she’ll lose her mind if you try to bring it up.</w:t>
      </w:r>
      <w:r>
        <w:t> </w:t>
      </w:r>
      <w:r w:rsidRPr="0036145C">
        <w:t xml:space="preserve">The Republican representative lashed out at Fox News’s Shannon Bream on Sunday, when the TV host brought up </w:t>
      </w:r>
      <w:proofErr w:type="spellStart"/>
      <w:r w:rsidRPr="0036145C">
        <w:t>aNew</w:t>
      </w:r>
      <w:proofErr w:type="spellEnd"/>
      <w:r w:rsidRPr="0036145C">
        <w:t xml:space="preserve"> York </w:t>
      </w:r>
      <w:proofErr w:type="spellStart"/>
      <w:r w:rsidRPr="0036145C">
        <w:t>Timesarticle</w:t>
      </w:r>
      <w:proofErr w:type="spellEnd"/>
      <w:r w:rsidRPr="0036145C">
        <w:t xml:space="preserve"> from 2022 noting that the Republican representative once called Trump </w:t>
      </w:r>
      <w:r>
        <w:t>‘</w:t>
      </w:r>
      <w:r w:rsidRPr="0036145C">
        <w:t>a whack job.</w:t>
      </w:r>
      <w:r>
        <w:t>’</w:t>
      </w:r>
      <w:r w:rsidRPr="0036145C">
        <w:t xml:space="preserve"> The article also noted that Stefanik told a New York radio station in 2015 that Trump was </w:t>
      </w:r>
      <w:r>
        <w:t>‘</w:t>
      </w:r>
      <w:r w:rsidRPr="0036145C">
        <w:t>insulting to women</w:t>
      </w:r>
      <w:r>
        <w:t>’</w:t>
      </w:r>
      <w:r w:rsidRPr="0036145C">
        <w:t xml:space="preserve"> and that his presidential candidacy would hurt the GOP’s efforts to attract female voters.</w:t>
      </w:r>
      <w:r>
        <w:t xml:space="preserve">” [New Republic, </w:t>
      </w:r>
      <w:hyperlink r:id="rId133" w:history="1">
        <w:r w:rsidRPr="004523D6">
          <w:rPr>
            <w:rStyle w:val="Hyperlink"/>
          </w:rPr>
          <w:t>5/20/24</w:t>
        </w:r>
      </w:hyperlink>
      <w:r>
        <w:t>]</w:t>
      </w:r>
    </w:p>
    <w:p w14:paraId="5EFBB1B9" w14:textId="77777777" w:rsidR="00156216" w:rsidRDefault="00156216" w:rsidP="00156216"/>
    <w:p w14:paraId="78DDE8CF" w14:textId="77777777" w:rsidR="00156216" w:rsidRDefault="00156216" w:rsidP="00156216">
      <w:r>
        <w:rPr>
          <w:b/>
          <w:bCs/>
        </w:rPr>
        <w:t>Politico: Stefanik’s Ideology “Has Changed Over Time And Could Raise Questions About Her Motivations.”</w:t>
      </w:r>
      <w:r>
        <w:t xml:space="preserve"> “</w:t>
      </w:r>
      <w:r w:rsidRPr="004830E6">
        <w:t>Reasons to pick: When Trump talks about his criteria for a running mate, he frequently brings up one thing: loyalty. And among his potential picks there is perhaps no one who has shown themselves as loyal as Stefanik.</w:t>
      </w:r>
      <w:r>
        <w:t> </w:t>
      </w:r>
      <w:r w:rsidRPr="004830E6">
        <w:t>Shortly after the 2022 midterms, when Trump was largely blamed for the GOP's lackluster results and some Republicans looked elsewhere, she was the first member of Congress to endorse his candidacy - before he even officially got into the race. Only 39, Stefanik is the youngest person to serve in House Republican leadership. Her political stock on the right skyrocketed after her questioning of prominent university presidents about antisemitism on college campuses led to resignations.</w:t>
      </w:r>
      <w:r>
        <w:t> </w:t>
      </w:r>
      <w:r w:rsidRPr="004830E6">
        <w:t>Beyond her MAGA policy chops, Stefanik also has the Ivy-league credentials Trump loves (she was pals with Pete Buttigieg at Harvard College), and she is the only woman on Trump's short list. A young mother, her experience could be a boost with suburban women the former president continues to struggle with in polls.</w:t>
      </w:r>
      <w:r>
        <w:t> </w:t>
      </w:r>
      <w:r w:rsidRPr="004830E6">
        <w:t xml:space="preserve">Reasons to pass: Stefanik calls herself </w:t>
      </w:r>
      <w:r>
        <w:t>‘</w:t>
      </w:r>
      <w:r w:rsidRPr="004830E6">
        <w:t>proud MAGA.</w:t>
      </w:r>
      <w:r>
        <w:t>’</w:t>
      </w:r>
      <w:r w:rsidRPr="004830E6">
        <w:t xml:space="preserve"> But her ideology - from Paul Ryan acolyte to cheerleader for Trump's brand of populist nationalism - has changed over time and could raise questions about her motivations.</w:t>
      </w:r>
      <w:r>
        <w:t> </w:t>
      </w:r>
      <w:r w:rsidRPr="004830E6">
        <w:t>Because of her young age, some have questioned Stefanik's experience. And while her work ethic helped her rise through the ranks within the House conference and navigate its many personalities, she might be seen as too invaluable over in the House for a stint as Trump's understudy.</w:t>
      </w:r>
      <w:r>
        <w:t xml:space="preserve">” [Politico, </w:t>
      </w:r>
      <w:hyperlink r:id="rId134" w:history="1">
        <w:r w:rsidRPr="00B07698">
          <w:rPr>
            <w:rStyle w:val="Hyperlink"/>
          </w:rPr>
          <w:t>6/17/24</w:t>
        </w:r>
      </w:hyperlink>
      <w:r>
        <w:t>]</w:t>
      </w:r>
    </w:p>
    <w:p w14:paraId="74394EE6" w14:textId="77777777" w:rsidR="00156216" w:rsidRDefault="00156216" w:rsidP="00156216"/>
    <w:p w14:paraId="5594B794" w14:textId="77777777" w:rsidR="00156216" w:rsidRDefault="00156216" w:rsidP="00156216">
      <w:pPr>
        <w:rPr>
          <w:bCs/>
          <w:color w:val="222222"/>
        </w:rPr>
      </w:pPr>
      <w:r>
        <w:rPr>
          <w:b/>
          <w:color w:val="222222"/>
        </w:rPr>
        <w:t>HEADLINE: “</w:t>
      </w:r>
      <w:r w:rsidRPr="00C9527A">
        <w:rPr>
          <w:b/>
          <w:color w:val="222222"/>
        </w:rPr>
        <w:t>Stefanik Scores Lower Than Ever Before In Latest Bipartisan Index</w:t>
      </w:r>
      <w:r>
        <w:rPr>
          <w:b/>
          <w:color w:val="222222"/>
        </w:rPr>
        <w:t xml:space="preserve">.” </w:t>
      </w:r>
      <w:r>
        <w:rPr>
          <w:bCs/>
          <w:color w:val="222222"/>
        </w:rPr>
        <w:t>[</w:t>
      </w:r>
      <w:r w:rsidRPr="00C9527A">
        <w:rPr>
          <w:bCs/>
          <w:color w:val="222222"/>
        </w:rPr>
        <w:t xml:space="preserve">NCPR, </w:t>
      </w:r>
      <w:hyperlink r:id="rId135" w:history="1">
        <w:r>
          <w:rPr>
            <w:rStyle w:val="Hyperlink"/>
          </w:rPr>
          <w:t>5</w:t>
        </w:r>
        <w:r w:rsidRPr="00C9527A">
          <w:rPr>
            <w:rStyle w:val="Hyperlink"/>
          </w:rPr>
          <w:t>/16/24</w:t>
        </w:r>
      </w:hyperlink>
      <w:r w:rsidRPr="00C9527A">
        <w:rPr>
          <w:bCs/>
          <w:color w:val="222222"/>
        </w:rPr>
        <w:t>]</w:t>
      </w:r>
    </w:p>
    <w:p w14:paraId="45538381" w14:textId="77777777" w:rsidR="00156216" w:rsidRDefault="00156216" w:rsidP="00156216">
      <w:pPr>
        <w:rPr>
          <w:bCs/>
          <w:color w:val="222222"/>
        </w:rPr>
      </w:pPr>
    </w:p>
    <w:p w14:paraId="2FE8C46E" w14:textId="77777777" w:rsidR="00156216" w:rsidRDefault="00156216" w:rsidP="00156216">
      <w:pPr>
        <w:rPr>
          <w:bCs/>
          <w:color w:val="222222"/>
        </w:rPr>
      </w:pPr>
      <w:r w:rsidRPr="00C9527A">
        <w:rPr>
          <w:b/>
          <w:bCs/>
          <w:color w:val="222222"/>
        </w:rPr>
        <w:t>202</w:t>
      </w:r>
      <w:r>
        <w:rPr>
          <w:b/>
          <w:bCs/>
          <w:color w:val="222222"/>
        </w:rPr>
        <w:t>3</w:t>
      </w:r>
      <w:r w:rsidRPr="00C9527A">
        <w:rPr>
          <w:b/>
          <w:bCs/>
          <w:color w:val="222222"/>
        </w:rPr>
        <w:t xml:space="preserve">: </w:t>
      </w:r>
      <w:r w:rsidRPr="00666C0E">
        <w:rPr>
          <w:b/>
          <w:bCs/>
          <w:color w:val="222222"/>
        </w:rPr>
        <w:t xml:space="preserve">Stefanik </w:t>
      </w:r>
      <w:r w:rsidRPr="00C9527A">
        <w:rPr>
          <w:b/>
          <w:bCs/>
          <w:color w:val="222222"/>
        </w:rPr>
        <w:t xml:space="preserve">Scored Lower Than Ever Before In The 2023 </w:t>
      </w:r>
      <w:r w:rsidRPr="00666C0E">
        <w:rPr>
          <w:b/>
          <w:bCs/>
          <w:color w:val="222222"/>
        </w:rPr>
        <w:t>Bipartisan Index</w:t>
      </w:r>
      <w:r>
        <w:rPr>
          <w:b/>
          <w:bCs/>
          <w:color w:val="222222"/>
        </w:rPr>
        <w:t xml:space="preserve"> Ranking At </w:t>
      </w:r>
      <w:r w:rsidRPr="003B524F">
        <w:rPr>
          <w:b/>
          <w:bCs/>
          <w:color w:val="222222"/>
        </w:rPr>
        <w:t>165</w:t>
      </w:r>
      <w:r w:rsidRPr="003B524F">
        <w:rPr>
          <w:b/>
          <w:bCs/>
          <w:color w:val="222222"/>
          <w:vertAlign w:val="superscript"/>
        </w:rPr>
        <w:t>th</w:t>
      </w:r>
      <w:r>
        <w:rPr>
          <w:b/>
          <w:bCs/>
          <w:color w:val="222222"/>
        </w:rPr>
        <w:t xml:space="preserve"> </w:t>
      </w:r>
      <w:r w:rsidRPr="003B524F">
        <w:rPr>
          <w:b/>
          <w:bCs/>
          <w:color w:val="222222"/>
        </w:rPr>
        <w:t>Out Of 435</w:t>
      </w:r>
      <w:r>
        <w:rPr>
          <w:b/>
          <w:bCs/>
          <w:color w:val="222222"/>
        </w:rPr>
        <w:t xml:space="preserve">, </w:t>
      </w:r>
      <w:r w:rsidRPr="003B524F">
        <w:rPr>
          <w:b/>
          <w:bCs/>
          <w:color w:val="222222"/>
        </w:rPr>
        <w:t>Compared To Her 2019 Ranking Of 14</w:t>
      </w:r>
      <w:r w:rsidRPr="003B524F">
        <w:rPr>
          <w:b/>
          <w:bCs/>
          <w:color w:val="222222"/>
          <w:vertAlign w:val="superscript"/>
        </w:rPr>
        <w:t>th</w:t>
      </w:r>
      <w:r>
        <w:rPr>
          <w:b/>
          <w:bCs/>
          <w:color w:val="222222"/>
        </w:rPr>
        <w:t xml:space="preserve">. </w:t>
      </w:r>
      <w:r>
        <w:rPr>
          <w:color w:val="222222"/>
        </w:rPr>
        <w:t>“</w:t>
      </w:r>
      <w:r w:rsidRPr="00C9527A">
        <w:rPr>
          <w:bCs/>
          <w:color w:val="222222"/>
        </w:rPr>
        <w:t>North Country Congresswoman Elise Stefanik scored lower than ever before in the 2023 Bipartisan Index, released this week by The Lugar Center, a Washington, D.C. nonprofit that aims to measure bipartisanship.</w:t>
      </w:r>
      <w:r>
        <w:rPr>
          <w:bCs/>
          <w:color w:val="222222"/>
        </w:rPr>
        <w:t> </w:t>
      </w:r>
      <w:r w:rsidRPr="00C9527A">
        <w:rPr>
          <w:bCs/>
          <w:color w:val="222222"/>
        </w:rPr>
        <w:t>The data-based index tries to gauge cooperation in Congress by tracking bill sponsorships and co-sponsorships. The more bipartisan bills a congressperson sponsors, the higher they will score.</w:t>
      </w:r>
      <w:r>
        <w:rPr>
          <w:bCs/>
          <w:color w:val="222222"/>
        </w:rPr>
        <w:t xml:space="preserve"> […] </w:t>
      </w:r>
      <w:r w:rsidRPr="003B524F">
        <w:rPr>
          <w:bCs/>
          <w:color w:val="222222"/>
        </w:rPr>
        <w:t>Five years ago, the 2019 index suggested that Stefanik was one of the most bipartisan members of Congress. She ranked 14th out of the 435 House representatives.</w:t>
      </w:r>
      <w:r>
        <w:rPr>
          <w:bCs/>
          <w:color w:val="222222"/>
        </w:rPr>
        <w:t xml:space="preserve"> </w:t>
      </w:r>
      <w:r w:rsidRPr="003B524F">
        <w:rPr>
          <w:bCs/>
          <w:color w:val="222222"/>
        </w:rPr>
        <w:t>That changed in 2021, when she ranked 100th. In the 2023 index, she ranks 165</w:t>
      </w:r>
      <w:r w:rsidRPr="003B524F">
        <w:rPr>
          <w:bCs/>
          <w:color w:val="222222"/>
          <w:vertAlign w:val="superscript"/>
        </w:rPr>
        <w:t>th</w:t>
      </w:r>
      <w:r>
        <w:rPr>
          <w:bCs/>
          <w:color w:val="222222"/>
        </w:rPr>
        <w:t>.” [</w:t>
      </w:r>
      <w:r w:rsidRPr="00C9527A">
        <w:rPr>
          <w:bCs/>
          <w:color w:val="222222"/>
        </w:rPr>
        <w:t xml:space="preserve">NCPR, </w:t>
      </w:r>
      <w:hyperlink r:id="rId136" w:history="1">
        <w:r>
          <w:rPr>
            <w:rStyle w:val="Hyperlink"/>
          </w:rPr>
          <w:t>5</w:t>
        </w:r>
        <w:r w:rsidRPr="00C9527A">
          <w:rPr>
            <w:rStyle w:val="Hyperlink"/>
          </w:rPr>
          <w:t>/16/24</w:t>
        </w:r>
      </w:hyperlink>
      <w:r w:rsidRPr="00C9527A">
        <w:rPr>
          <w:bCs/>
          <w:color w:val="222222"/>
        </w:rPr>
        <w:t>]</w:t>
      </w:r>
    </w:p>
    <w:p w14:paraId="0FC47E44" w14:textId="77777777" w:rsidR="00156216" w:rsidRPr="001051AE" w:rsidRDefault="00156216" w:rsidP="00156216"/>
    <w:p w14:paraId="002CA311" w14:textId="77777777" w:rsidR="00156216" w:rsidRDefault="00156216" w:rsidP="00156216">
      <w:r>
        <w:rPr>
          <w:b/>
          <w:bCs/>
        </w:rPr>
        <w:t>New York Times: Stefanik “Rebranded Herself From A Forward-Thinking Change Agent In The Party To A Devoted Acolyte Of Trump.”</w:t>
      </w:r>
      <w:r>
        <w:t xml:space="preserve"> “When Representative Elise Stefanik of New York entered Congress in 2015 at just 30 years old, she convened experts to brief Republicans on the views of millennial voters. In 2017, a task force she helped lead produced a report, “Millennials and the G.O.P.: Rebuilding Trust </w:t>
      </w:r>
      <w:proofErr w:type="gramStart"/>
      <w:r>
        <w:t>With</w:t>
      </w:r>
      <w:proofErr w:type="gramEnd"/>
      <w:r>
        <w:t xml:space="preserve"> an Untapped Electorate,” that made modest recommendations for addressing the cost of college </w:t>
      </w:r>
      <w:proofErr w:type="gramStart"/>
      <w:r>
        <w:t>education, but</w:t>
      </w:r>
      <w:proofErr w:type="gramEnd"/>
      <w:r>
        <w:t xml:space="preserve"> sidestepped more thorny cultural issues.</w:t>
      </w:r>
    </w:p>
    <w:p w14:paraId="4B7864AB" w14:textId="77777777" w:rsidR="00156216" w:rsidRPr="00907CE1" w:rsidRDefault="00156216" w:rsidP="00156216">
      <w:r>
        <w:t xml:space="preserve">In the years since, as Stefanik has climbed the ranks of Republican leadership, she has rebranded herself from a forward-thinking change agent in the party to a devoted acolyte of Trump, whose approval ratings among younger voters are abysmal.” [New York Times, </w:t>
      </w:r>
      <w:hyperlink r:id="rId137" w:history="1">
        <w:r w:rsidRPr="00271A94">
          <w:rPr>
            <w:rStyle w:val="Hyperlink"/>
          </w:rPr>
          <w:t>1/6/23</w:t>
        </w:r>
      </w:hyperlink>
      <w:r>
        <w:t>]</w:t>
      </w:r>
    </w:p>
    <w:p w14:paraId="64BAD561" w14:textId="77777777" w:rsidR="00156216" w:rsidRDefault="00156216" w:rsidP="00156216"/>
    <w:p w14:paraId="6E98C99F" w14:textId="77777777" w:rsidR="00156216" w:rsidRDefault="00156216" w:rsidP="00156216">
      <w:pPr>
        <w:rPr>
          <w:rFonts w:eastAsia="Times New Roman"/>
          <w:bCs/>
          <w:color w:val="222222"/>
        </w:rPr>
      </w:pPr>
      <w:r>
        <w:rPr>
          <w:rFonts w:eastAsia="Times New Roman"/>
          <w:b/>
          <w:color w:val="222222"/>
        </w:rPr>
        <w:t>Stefanik Went From “Low-Profile Moderate, Promising Bipartisanship, To A Nationally Known Trump Loyalist, Now Describing Herself As “Ultra-MAGA.”</w:t>
      </w:r>
      <w:r>
        <w:rPr>
          <w:rFonts w:eastAsia="Times New Roman"/>
          <w:bCs/>
          <w:color w:val="222222"/>
        </w:rPr>
        <w:t xml:space="preserve"> “</w:t>
      </w:r>
      <w:r w:rsidRPr="00BF66FD">
        <w:rPr>
          <w:rFonts w:eastAsia="Times New Roman"/>
          <w:bCs/>
          <w:color w:val="222222"/>
        </w:rPr>
        <w:t xml:space="preserve">Over her four terms in Congress, Stefanik has gone from a low-profile moderate, promising bipartisanship, to a nationally known Trump loyalist, now describing herself as </w:t>
      </w:r>
      <w:r>
        <w:rPr>
          <w:rFonts w:eastAsia="Times New Roman"/>
          <w:bCs/>
          <w:color w:val="222222"/>
        </w:rPr>
        <w:t>‘</w:t>
      </w:r>
      <w:r w:rsidRPr="00BF66FD">
        <w:rPr>
          <w:rFonts w:eastAsia="Times New Roman"/>
          <w:bCs/>
          <w:color w:val="222222"/>
        </w:rPr>
        <w:t>ultra-MAGA.</w:t>
      </w:r>
      <w:r>
        <w:rPr>
          <w:rFonts w:eastAsia="Times New Roman"/>
          <w:bCs/>
          <w:color w:val="222222"/>
        </w:rPr>
        <w:t>’</w:t>
      </w:r>
      <w:r w:rsidRPr="00BF66FD">
        <w:rPr>
          <w:rFonts w:eastAsia="Times New Roman"/>
          <w:bCs/>
          <w:color w:val="222222"/>
        </w:rPr>
        <w:t xml:space="preserve"> </w:t>
      </w:r>
      <w:r>
        <w:rPr>
          <w:rFonts w:eastAsia="Times New Roman"/>
          <w:bCs/>
          <w:color w:val="222222"/>
        </w:rPr>
        <w:t> </w:t>
      </w:r>
      <w:r w:rsidRPr="00BF66FD">
        <w:rPr>
          <w:rFonts w:eastAsia="Times New Roman"/>
          <w:bCs/>
          <w:color w:val="222222"/>
        </w:rPr>
        <w:t>She’s climbed the political ladder and is now the third-ranking Republican in the House. Stefanik has done that, in part, by attacking Democrats over core conservative issues like crime, guns, and immigration.</w:t>
      </w:r>
      <w:r>
        <w:rPr>
          <w:rFonts w:eastAsia="Times New Roman"/>
          <w:bCs/>
          <w:color w:val="222222"/>
        </w:rPr>
        <w:t xml:space="preserve">” </w:t>
      </w:r>
      <w:r w:rsidRPr="00863914">
        <w:rPr>
          <w:rFonts w:eastAsia="Times New Roman"/>
          <w:bCs/>
          <w:color w:val="222222"/>
        </w:rPr>
        <w:t>[NCPR,</w:t>
      </w:r>
      <w:r w:rsidRPr="00863914">
        <w:rPr>
          <w:rFonts w:eastAsia="Times New Roman"/>
          <w:b/>
          <w:color w:val="222222"/>
        </w:rPr>
        <w:t xml:space="preserve"> </w:t>
      </w:r>
      <w:hyperlink r:id="rId138" w:history="1">
        <w:r w:rsidRPr="00863914">
          <w:rPr>
            <w:rFonts w:eastAsia="Times New Roman"/>
            <w:bCs/>
            <w:color w:val="0000FD"/>
            <w:u w:val="single"/>
          </w:rPr>
          <w:t>10/28/22</w:t>
        </w:r>
      </w:hyperlink>
      <w:r w:rsidRPr="00863914">
        <w:rPr>
          <w:rFonts w:eastAsia="Times New Roman"/>
          <w:bCs/>
          <w:color w:val="222222"/>
        </w:rPr>
        <w:t>]</w:t>
      </w:r>
    </w:p>
    <w:p w14:paraId="767BBB5D" w14:textId="77777777" w:rsidR="00156216" w:rsidRDefault="00156216" w:rsidP="00156216">
      <w:pPr>
        <w:rPr>
          <w:rFonts w:eastAsia="Times New Roman"/>
          <w:bCs/>
          <w:color w:val="222222"/>
        </w:rPr>
      </w:pPr>
    </w:p>
    <w:p w14:paraId="03CFE07D" w14:textId="77777777" w:rsidR="00156216" w:rsidRPr="00DC5374" w:rsidRDefault="00156216" w:rsidP="00156216">
      <w:pPr>
        <w:rPr>
          <w:rFonts w:eastAsia="Times New Roman"/>
          <w:b/>
          <w:color w:val="222222"/>
        </w:rPr>
      </w:pPr>
      <w:r>
        <w:rPr>
          <w:rFonts w:eastAsia="Times New Roman"/>
          <w:b/>
          <w:color w:val="222222"/>
        </w:rPr>
        <w:t>2022: NCPR: Stefanik “Has Moved Further To The Right Since Just The Last Election, Describing Herself As ‘Ultra MAGA.”</w:t>
      </w:r>
      <w:r>
        <w:rPr>
          <w:rFonts w:eastAsia="Times New Roman"/>
          <w:bCs/>
          <w:color w:val="222222"/>
        </w:rPr>
        <w:t xml:space="preserve"> “</w:t>
      </w:r>
      <w:r w:rsidRPr="00A2062F">
        <w:rPr>
          <w:rFonts w:eastAsia="Times New Roman"/>
          <w:bCs/>
          <w:color w:val="222222"/>
        </w:rPr>
        <w:t>MONICA SANDRECZKI: Stefanik has become a national figure in the Republican party since the last time she was on the ballot in 2020. We’ll talk about in a minute, but first introduce us to her Democratic challenger, Matt Castelli.</w:t>
      </w:r>
      <w:r>
        <w:rPr>
          <w:rFonts w:eastAsia="Times New Roman"/>
          <w:bCs/>
          <w:color w:val="222222"/>
        </w:rPr>
        <w:t xml:space="preserve"> […] </w:t>
      </w:r>
      <w:r w:rsidRPr="00A2062F">
        <w:rPr>
          <w:rFonts w:eastAsia="Times New Roman"/>
          <w:bCs/>
          <w:color w:val="222222"/>
        </w:rPr>
        <w:t>SANDRECZKI: Stefanik has moved further to the right since just the last election, describing herself as "ultra MAGA" in her unwavering support of Donald Trump. How is Castelli using that in his campaign strategy?</w:t>
      </w:r>
      <w:r>
        <w:rPr>
          <w:rFonts w:eastAsia="Times New Roman"/>
          <w:bCs/>
          <w:color w:val="222222"/>
        </w:rPr>
        <w:t xml:space="preserve">” [NCPR, </w:t>
      </w:r>
      <w:hyperlink r:id="rId139" w:history="1">
        <w:r w:rsidRPr="00863914">
          <w:rPr>
            <w:rFonts w:eastAsia="Times New Roman"/>
            <w:bCs/>
            <w:color w:val="0000FD"/>
            <w:u w:val="single"/>
          </w:rPr>
          <w:t>9/6/22</w:t>
        </w:r>
      </w:hyperlink>
      <w:r w:rsidRPr="00863914">
        <w:rPr>
          <w:rFonts w:eastAsia="Times New Roman"/>
          <w:bCs/>
          <w:color w:val="222222"/>
        </w:rPr>
        <w:t>]</w:t>
      </w:r>
    </w:p>
    <w:p w14:paraId="58E3DF12" w14:textId="77777777" w:rsidR="00156216" w:rsidRDefault="00156216" w:rsidP="00156216"/>
    <w:p w14:paraId="38F19034" w14:textId="77777777" w:rsidR="00156216" w:rsidRDefault="00156216" w:rsidP="00156216">
      <w:pPr>
        <w:rPr>
          <w:rFonts w:eastAsia="Times New Roman"/>
          <w:bCs/>
          <w:color w:val="222222"/>
        </w:rPr>
      </w:pPr>
      <w:r>
        <w:rPr>
          <w:rFonts w:eastAsia="Times New Roman"/>
          <w:b/>
          <w:bCs/>
          <w:color w:val="222222"/>
        </w:rPr>
        <w:t xml:space="preserve">NCPR: In 2014, </w:t>
      </w:r>
      <w:r w:rsidRPr="00863914">
        <w:rPr>
          <w:rFonts w:eastAsia="Times New Roman"/>
          <w:b/>
          <w:bCs/>
          <w:color w:val="222222"/>
        </w:rPr>
        <w:t xml:space="preserve">Stefanik Pledged To “Work With Anyone” Regardless Of Party, But </w:t>
      </w:r>
      <w:r>
        <w:rPr>
          <w:rFonts w:eastAsia="Times New Roman"/>
          <w:b/>
          <w:bCs/>
          <w:color w:val="222222"/>
        </w:rPr>
        <w:t>In 2022 She</w:t>
      </w:r>
      <w:r w:rsidRPr="00863914">
        <w:rPr>
          <w:rFonts w:eastAsia="Times New Roman"/>
          <w:b/>
          <w:bCs/>
          <w:color w:val="222222"/>
        </w:rPr>
        <w:t xml:space="preserve"> Shifted To Partisan Rallies Calling To “Fire Nancy Pelosi” And “Kathy Hochul.” </w:t>
      </w:r>
      <w:r w:rsidRPr="00863914">
        <w:rPr>
          <w:rFonts w:eastAsia="Times New Roman"/>
          <w:bCs/>
          <w:color w:val="222222"/>
        </w:rPr>
        <w:t>“When Elise Stefanik was first elected to Congress in 2014, she made a key promise on the night of her victory: ‘Every decision I make, every single vote I take, I will ask myself one single question: Will this help the hard-working families of the North Country?’ ‘I will work with anyone, regardless of their party affiliation, to get it done,’ Stefanik continued. ‘Republicans, Democrats, independents, and even Green Party members — if you have a good idea, I’m willing to get the job done.’ Eight years later though, Stefanik’s message sounds very different. ‘Are we ready to fire Nancy Pelosi in 17 days?’ Stefanik asked a crowd at a recent rally in Saranac Lake. ‘Are we ready to fire Kathy Hochul in 17 days and elect Lee Zeldin?’”</w:t>
      </w:r>
      <w:r w:rsidRPr="00863914">
        <w:rPr>
          <w:rFonts w:eastAsia="Times New Roman"/>
          <w:b/>
          <w:color w:val="222222"/>
        </w:rPr>
        <w:t xml:space="preserve"> </w:t>
      </w:r>
      <w:r w:rsidRPr="00863914">
        <w:rPr>
          <w:rFonts w:eastAsia="Times New Roman"/>
          <w:bCs/>
          <w:color w:val="222222"/>
        </w:rPr>
        <w:t>[NCPR,</w:t>
      </w:r>
      <w:r w:rsidRPr="00863914">
        <w:rPr>
          <w:rFonts w:eastAsia="Times New Roman"/>
          <w:b/>
          <w:color w:val="222222"/>
        </w:rPr>
        <w:t xml:space="preserve"> </w:t>
      </w:r>
      <w:hyperlink r:id="rId140" w:history="1">
        <w:r w:rsidRPr="00863914">
          <w:rPr>
            <w:rFonts w:eastAsia="Times New Roman"/>
            <w:bCs/>
            <w:color w:val="0000FD"/>
            <w:u w:val="single"/>
          </w:rPr>
          <w:t>10/28/22</w:t>
        </w:r>
      </w:hyperlink>
      <w:r w:rsidRPr="00863914">
        <w:rPr>
          <w:rFonts w:eastAsia="Times New Roman"/>
          <w:bCs/>
          <w:color w:val="222222"/>
        </w:rPr>
        <w:t>]</w:t>
      </w:r>
    </w:p>
    <w:p w14:paraId="2635EC7D" w14:textId="77777777" w:rsidR="00156216" w:rsidRDefault="00156216" w:rsidP="00156216">
      <w:pPr>
        <w:rPr>
          <w:rFonts w:eastAsia="Times New Roman"/>
          <w:bCs/>
          <w:color w:val="222222"/>
        </w:rPr>
      </w:pPr>
    </w:p>
    <w:p w14:paraId="7DBE49D4" w14:textId="77777777" w:rsidR="00156216" w:rsidRPr="00245B8F" w:rsidRDefault="00156216" w:rsidP="00156216">
      <w:pPr>
        <w:rPr>
          <w:rFonts w:eastAsia="Times New Roman"/>
          <w:bCs/>
          <w:color w:val="222222"/>
        </w:rPr>
      </w:pPr>
      <w:r>
        <w:rPr>
          <w:rFonts w:eastAsia="Times New Roman"/>
          <w:b/>
          <w:color w:val="222222"/>
        </w:rPr>
        <w:t>NCPR: Stefanik Went From The 13</w:t>
      </w:r>
      <w:r w:rsidRPr="00DC5374">
        <w:rPr>
          <w:rFonts w:eastAsia="Times New Roman"/>
          <w:b/>
          <w:color w:val="222222"/>
          <w:vertAlign w:val="superscript"/>
        </w:rPr>
        <w:t>th</w:t>
      </w:r>
      <w:r>
        <w:rPr>
          <w:rFonts w:eastAsia="Times New Roman"/>
          <w:b/>
          <w:color w:val="222222"/>
        </w:rPr>
        <w:t xml:space="preserve"> Most Bipartisan Member Of Congress To The 100</w:t>
      </w:r>
      <w:r w:rsidRPr="00DC5374">
        <w:rPr>
          <w:rFonts w:eastAsia="Times New Roman"/>
          <w:b/>
          <w:color w:val="222222"/>
          <w:vertAlign w:val="superscript"/>
        </w:rPr>
        <w:t>th</w:t>
      </w:r>
      <w:r>
        <w:rPr>
          <w:rFonts w:eastAsia="Times New Roman"/>
          <w:b/>
          <w:color w:val="222222"/>
        </w:rPr>
        <w:t>.</w:t>
      </w:r>
      <w:r>
        <w:rPr>
          <w:rFonts w:eastAsia="Times New Roman"/>
          <w:bCs/>
          <w:color w:val="222222"/>
        </w:rPr>
        <w:t xml:space="preserve"> “</w:t>
      </w:r>
      <w:r w:rsidRPr="00245B8F">
        <w:rPr>
          <w:rFonts w:eastAsia="Times New Roman"/>
          <w:bCs/>
          <w:color w:val="222222"/>
        </w:rPr>
        <w:t>According to Stefanik's campaign, she's raised more than $15 million this election cycle, with enough to dole out millions to other Republican campaigns across the country. Her focus on more national issues hints potentially at her more national political ambitions.</w:t>
      </w:r>
      <w:r>
        <w:rPr>
          <w:rFonts w:eastAsia="Times New Roman"/>
          <w:bCs/>
          <w:color w:val="222222"/>
        </w:rPr>
        <w:t>  ‘</w:t>
      </w:r>
      <w:r w:rsidRPr="00245B8F">
        <w:rPr>
          <w:rFonts w:eastAsia="Times New Roman"/>
          <w:bCs/>
          <w:color w:val="222222"/>
        </w:rPr>
        <w:t>We’ve unveiled our commitment to America,</w:t>
      </w:r>
      <w:r>
        <w:rPr>
          <w:rFonts w:eastAsia="Times New Roman"/>
          <w:bCs/>
          <w:color w:val="222222"/>
        </w:rPr>
        <w:t>’</w:t>
      </w:r>
      <w:r w:rsidRPr="00245B8F">
        <w:rPr>
          <w:rFonts w:eastAsia="Times New Roman"/>
          <w:bCs/>
          <w:color w:val="222222"/>
        </w:rPr>
        <w:t xml:space="preserve"> Stefanik said, </w:t>
      </w:r>
      <w:r>
        <w:rPr>
          <w:rFonts w:eastAsia="Times New Roman"/>
          <w:bCs/>
          <w:color w:val="222222"/>
        </w:rPr>
        <w:t>‘</w:t>
      </w:r>
      <w:r w:rsidRPr="00245B8F">
        <w:rPr>
          <w:rFonts w:eastAsia="Times New Roman"/>
          <w:bCs/>
          <w:color w:val="222222"/>
        </w:rPr>
        <w:t>which is focused on an economy that’s strong, a nation that’s safe, a future that’s built upon freedom and a government that’s accountable and we’re going to win on those issues.</w:t>
      </w:r>
      <w:r>
        <w:rPr>
          <w:rFonts w:eastAsia="Times New Roman"/>
          <w:bCs/>
          <w:color w:val="222222"/>
        </w:rPr>
        <w:t>’  </w:t>
      </w:r>
      <w:r w:rsidRPr="00245B8F">
        <w:rPr>
          <w:rFonts w:eastAsia="Times New Roman"/>
          <w:bCs/>
          <w:color w:val="222222"/>
        </w:rPr>
        <w:t>Stefanik is not the moderate she was when she was first elected to Congress. She’s gone from the 13th most bipartisan member of Congress to the 100th this year</w:t>
      </w:r>
      <w:r>
        <w:rPr>
          <w:rFonts w:eastAsia="Times New Roman"/>
          <w:bCs/>
          <w:color w:val="222222"/>
        </w:rPr>
        <w:t>.” [</w:t>
      </w:r>
      <w:r w:rsidRPr="00863914">
        <w:rPr>
          <w:rFonts w:eastAsia="Times New Roman"/>
          <w:bCs/>
          <w:color w:val="222222"/>
        </w:rPr>
        <w:t>NCPR,</w:t>
      </w:r>
      <w:r w:rsidRPr="00863914">
        <w:rPr>
          <w:rFonts w:eastAsia="Times New Roman"/>
          <w:b/>
          <w:color w:val="222222"/>
        </w:rPr>
        <w:t xml:space="preserve"> </w:t>
      </w:r>
      <w:hyperlink r:id="rId141" w:history="1">
        <w:r w:rsidRPr="00863914">
          <w:rPr>
            <w:rFonts w:eastAsia="Times New Roman"/>
            <w:bCs/>
            <w:color w:val="0000FD"/>
            <w:u w:val="single"/>
          </w:rPr>
          <w:t>10/28/22</w:t>
        </w:r>
      </w:hyperlink>
      <w:r w:rsidRPr="00863914">
        <w:rPr>
          <w:rFonts w:eastAsia="Times New Roman"/>
          <w:bCs/>
          <w:color w:val="222222"/>
        </w:rPr>
        <w:t>]</w:t>
      </w:r>
    </w:p>
    <w:p w14:paraId="082342BB" w14:textId="77777777" w:rsidR="00156216" w:rsidRDefault="00156216" w:rsidP="00156216"/>
    <w:p w14:paraId="4BC3A506" w14:textId="77777777" w:rsidR="00156216" w:rsidRPr="00666C0E" w:rsidRDefault="00156216" w:rsidP="00156216">
      <w:pPr>
        <w:rPr>
          <w:b/>
        </w:rPr>
      </w:pPr>
      <w:r w:rsidRPr="00890611">
        <w:rPr>
          <w:b/>
        </w:rPr>
        <w:t>October 2022: Stefanik Posed Smiling With A “Foxtrot Juliet Bravo” Sign</w:t>
      </w:r>
      <w:r>
        <w:rPr>
          <w:b/>
        </w:rPr>
        <w:t xml:space="preserve">, </w:t>
      </w:r>
      <w:r w:rsidRPr="00890611">
        <w:rPr>
          <w:b/>
        </w:rPr>
        <w:t>A Conservative Code For Fuck Joe Biden</w:t>
      </w:r>
      <w:r>
        <w:rPr>
          <w:b/>
        </w:rPr>
        <w:t xml:space="preserve">. </w:t>
      </w:r>
      <w:r>
        <w:t>“</w:t>
      </w:r>
      <w:r w:rsidRPr="00666C0E">
        <w:t>This week, North Country Congresswoman Elise Stefanik shared an image that got a lot of attention on social media.</w:t>
      </w:r>
      <w:r>
        <w:t xml:space="preserve"> </w:t>
      </w:r>
      <w:r w:rsidRPr="00666C0E">
        <w:t xml:space="preserve">In the photo Stefanik is standing in front of a sign that </w:t>
      </w:r>
      <w:proofErr w:type="gramStart"/>
      <w:r w:rsidRPr="00666C0E">
        <w:t>says</w:t>
      </w:r>
      <w:proofErr w:type="gramEnd"/>
      <w:r w:rsidRPr="00666C0E">
        <w:t xml:space="preserve"> </w:t>
      </w:r>
      <w:r>
        <w:t>‘</w:t>
      </w:r>
      <w:r w:rsidRPr="00666C0E">
        <w:t>FOXTROT JULIET BRAVO.</w:t>
      </w:r>
      <w:r>
        <w:t>’</w:t>
      </w:r>
      <w:r w:rsidRPr="00666C0E">
        <w:t xml:space="preserve"> In conservative circles, that’s widely understood to mean </w:t>
      </w:r>
      <w:r>
        <w:t>‘</w:t>
      </w:r>
      <w:r w:rsidRPr="00666C0E">
        <w:t>f*** Joe Biden.</w:t>
      </w:r>
      <w:r>
        <w:t xml:space="preserve">’ </w:t>
      </w:r>
      <w:r w:rsidRPr="00666C0E">
        <w:t>The congresswoman is smiling and pointing at the sign – an image that says a lot about how much her style has changed.</w:t>
      </w:r>
      <w:r>
        <w:t>”</w:t>
      </w:r>
      <w:r w:rsidRPr="00890611">
        <w:t xml:space="preserve"> </w:t>
      </w:r>
      <w:r>
        <w:t xml:space="preserve">[NCPR, </w:t>
      </w:r>
      <w:hyperlink r:id="rId142" w:history="1">
        <w:r w:rsidRPr="00890611">
          <w:rPr>
            <w:rStyle w:val="Hyperlink"/>
          </w:rPr>
          <w:t>10/21/22</w:t>
        </w:r>
      </w:hyperlink>
      <w:r>
        <w:t>]</w:t>
      </w:r>
    </w:p>
    <w:p w14:paraId="2B9EADA6" w14:textId="77777777" w:rsidR="00156216" w:rsidRDefault="00156216" w:rsidP="00156216"/>
    <w:p w14:paraId="01788450" w14:textId="77777777" w:rsidR="00156216" w:rsidRDefault="00156216" w:rsidP="00156216">
      <w:pPr>
        <w:jc w:val="center"/>
      </w:pPr>
      <w:r>
        <w:lastRenderedPageBreak/>
        <w:fldChar w:fldCharType="begin"/>
      </w:r>
      <w:r>
        <w:instrText xml:space="preserve"> INCLUDEPICTURE "https://www.northcountrypublicradio.org/news/images/Elise_Stefanik_Foxtrot_Sign.png" \* MERGEFORMATINET </w:instrText>
      </w:r>
      <w:r>
        <w:fldChar w:fldCharType="separate"/>
      </w:r>
      <w:r>
        <w:rPr>
          <w:noProof/>
        </w:rPr>
        <w:drawing>
          <wp:inline distT="0" distB="0" distL="0" distR="0" wp14:anchorId="4FD227F1" wp14:editId="4C532A2F">
            <wp:extent cx="3084041" cy="3071191"/>
            <wp:effectExtent l="0" t="0" r="2540" b="2540"/>
            <wp:docPr id="1958924585" name="Picture 1" descr="A person standing in front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9196" name="Picture 1" descr="A person standing in front of a sign&#10;&#10;AI-generated content may be incorrect."/>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3098298" cy="3085389"/>
                    </a:xfrm>
                    <a:prstGeom prst="rect">
                      <a:avLst/>
                    </a:prstGeom>
                    <a:noFill/>
                    <a:ln>
                      <a:noFill/>
                    </a:ln>
                  </pic:spPr>
                </pic:pic>
              </a:graphicData>
            </a:graphic>
          </wp:inline>
        </w:drawing>
      </w:r>
      <w:r>
        <w:fldChar w:fldCharType="end"/>
      </w:r>
    </w:p>
    <w:p w14:paraId="07789DB9" w14:textId="77777777" w:rsidR="00156216" w:rsidRDefault="00156216" w:rsidP="00156216">
      <w:pPr>
        <w:jc w:val="center"/>
      </w:pPr>
    </w:p>
    <w:p w14:paraId="39477F93" w14:textId="77777777" w:rsidR="00156216" w:rsidRPr="004453EB" w:rsidRDefault="00156216" w:rsidP="00156216">
      <w:pPr>
        <w:jc w:val="center"/>
        <w:rPr>
          <w:b/>
        </w:rPr>
      </w:pPr>
      <w:r>
        <w:t xml:space="preserve">[NCPR, </w:t>
      </w:r>
      <w:hyperlink r:id="rId144" w:history="1">
        <w:r w:rsidRPr="00890611">
          <w:rPr>
            <w:rStyle w:val="Hyperlink"/>
          </w:rPr>
          <w:t>10/21/22</w:t>
        </w:r>
      </w:hyperlink>
      <w:r>
        <w:t>]</w:t>
      </w:r>
    </w:p>
    <w:p w14:paraId="06F606AE" w14:textId="77777777" w:rsidR="00156216" w:rsidRDefault="00156216" w:rsidP="00156216"/>
    <w:p w14:paraId="276AFC08" w14:textId="77777777" w:rsidR="00156216" w:rsidRPr="00D915E5" w:rsidRDefault="00156216" w:rsidP="00156216">
      <w:pPr>
        <w:rPr>
          <w:b/>
        </w:rPr>
      </w:pPr>
      <w:r w:rsidRPr="00E71240">
        <w:rPr>
          <w:b/>
        </w:rPr>
        <w:t>HEADLINE: “In 2016,</w:t>
      </w:r>
      <w:r w:rsidRPr="00E71240">
        <w:t xml:space="preserve"> </w:t>
      </w:r>
      <w:r w:rsidRPr="00E71240">
        <w:rPr>
          <w:b/>
        </w:rPr>
        <w:t xml:space="preserve">Stefanik Promised To Push Back Against Trump. Today, She Is </w:t>
      </w:r>
      <w:r>
        <w:rPr>
          <w:b/>
        </w:rPr>
        <w:t>‘</w:t>
      </w:r>
      <w:r w:rsidRPr="00E71240">
        <w:rPr>
          <w:b/>
        </w:rPr>
        <w:t>Ultra MAGA</w:t>
      </w:r>
      <w:r>
        <w:t xml:space="preserve">.’” </w:t>
      </w:r>
      <w:r w:rsidRPr="00E71240">
        <w:t xml:space="preserve">[NCPR, </w:t>
      </w:r>
      <w:hyperlink r:id="rId145" w:history="1">
        <w:r w:rsidRPr="00E71240">
          <w:rPr>
            <w:rStyle w:val="Hyperlink"/>
          </w:rPr>
          <w:t>6/8/22</w:t>
        </w:r>
      </w:hyperlink>
      <w:r w:rsidRPr="00E71240">
        <w:t>]</w:t>
      </w:r>
    </w:p>
    <w:p w14:paraId="4E5388EF" w14:textId="77777777" w:rsidR="00156216" w:rsidRDefault="00156216" w:rsidP="00156216"/>
    <w:p w14:paraId="75B92458" w14:textId="77777777" w:rsidR="00156216" w:rsidRPr="00D915E5" w:rsidRDefault="00156216" w:rsidP="00156216">
      <w:pPr>
        <w:rPr>
          <w:b/>
        </w:rPr>
      </w:pPr>
      <w:r w:rsidRPr="00E6359B">
        <w:rPr>
          <w:b/>
        </w:rPr>
        <w:t xml:space="preserve">NCPR: Stefanik Once Called Herself An “Independent Voice” And Criticized Trump, But Those Moments </w:t>
      </w:r>
      <w:r>
        <w:rPr>
          <w:b/>
        </w:rPr>
        <w:t>Had</w:t>
      </w:r>
      <w:r w:rsidRPr="00E6359B">
        <w:rPr>
          <w:b/>
        </w:rPr>
        <w:t xml:space="preserve"> Become “Incredibly Rare.”</w:t>
      </w:r>
      <w:r>
        <w:rPr>
          <w:b/>
        </w:rPr>
        <w:t xml:space="preserve"> </w:t>
      </w:r>
      <w:r>
        <w:t>“For years, Stefanik cultivated a reputation as a moderate Republican who worked with Democrats on all kinds of issues. By one index, she was the 13th most bipartisan member of Congress. And she occasionally criticized Trump, both when he was president and as a presidential candidate.</w:t>
      </w:r>
      <w:r w:rsidRPr="00E6359B">
        <w:t xml:space="preserve"> </w:t>
      </w:r>
      <w:r>
        <w:t xml:space="preserve">[…] </w:t>
      </w:r>
      <w:r w:rsidRPr="00E6359B">
        <w:t xml:space="preserve">Stefanik listed three more of Trump’s statements that she </w:t>
      </w:r>
      <w:r>
        <w:t>‘</w:t>
      </w:r>
      <w:r w:rsidRPr="00E6359B">
        <w:t>absolutely</w:t>
      </w:r>
      <w:r>
        <w:t>’</w:t>
      </w:r>
      <w:r w:rsidRPr="00E6359B">
        <w:t xml:space="preserve"> opposed, adding: </w:t>
      </w:r>
      <w:r>
        <w:t>‘</w:t>
      </w:r>
      <w:r w:rsidRPr="00E6359B">
        <w:t>I’ll be an independent voice for this district […] and I’ll say when I disagree.</w:t>
      </w:r>
      <w:r>
        <w:t>’</w:t>
      </w:r>
      <w:r w:rsidRPr="00E6359B">
        <w:t xml:space="preserve"> But now, those moments are incredibly rare.</w:t>
      </w:r>
      <w:r>
        <w:t xml:space="preserve"> ‘I am ultra MAGA. I’m proud of it,’ Stefanik said at a press conference last month.” </w:t>
      </w:r>
      <w:r w:rsidRPr="00E71240">
        <w:t xml:space="preserve">[NCPR, </w:t>
      </w:r>
      <w:hyperlink r:id="rId146" w:history="1">
        <w:r w:rsidRPr="00E71240">
          <w:rPr>
            <w:rStyle w:val="Hyperlink"/>
          </w:rPr>
          <w:t>6/8/22</w:t>
        </w:r>
      </w:hyperlink>
      <w:r w:rsidRPr="00E71240">
        <w:t>]</w:t>
      </w:r>
    </w:p>
    <w:p w14:paraId="5AB436E8" w14:textId="77777777" w:rsidR="00156216" w:rsidRDefault="00156216" w:rsidP="00156216"/>
    <w:p w14:paraId="4EAB548C" w14:textId="77777777" w:rsidR="00156216" w:rsidRPr="00E6359B" w:rsidRDefault="00156216" w:rsidP="00156216">
      <w:pPr>
        <w:rPr>
          <w:b/>
        </w:rPr>
      </w:pPr>
      <w:r w:rsidRPr="00E6359B">
        <w:rPr>
          <w:b/>
        </w:rPr>
        <w:t xml:space="preserve">Stefanik </w:t>
      </w:r>
      <w:r>
        <w:rPr>
          <w:b/>
        </w:rPr>
        <w:t xml:space="preserve">Described Herself As </w:t>
      </w:r>
      <w:r w:rsidRPr="00E6359B">
        <w:rPr>
          <w:b/>
        </w:rPr>
        <w:t>“Ultra M</w:t>
      </w:r>
      <w:r>
        <w:rPr>
          <w:b/>
        </w:rPr>
        <w:t>AGA</w:t>
      </w:r>
      <w:r w:rsidRPr="00E6359B">
        <w:rPr>
          <w:b/>
        </w:rPr>
        <w:t>”</w:t>
      </w:r>
      <w:r>
        <w:rPr>
          <w:b/>
        </w:rPr>
        <w:t xml:space="preserve"> And “Proud Of It.” </w:t>
      </w:r>
      <w:r>
        <w:t>“‘</w:t>
      </w:r>
      <w:r w:rsidRPr="00E6359B">
        <w:t>I am ultra MAGA. I’m proud of it,</w:t>
      </w:r>
      <w:r>
        <w:t>’</w:t>
      </w:r>
      <w:r w:rsidRPr="00E6359B">
        <w:t xml:space="preserve"> Stefanik said at a press conference last month. Today, she refuses to speak with us. Stefanik largely avoids mainstream news media, instead favoring right-wing outlets like Fox News and Breitbart.</w:t>
      </w:r>
      <w:r>
        <w:t> </w:t>
      </w:r>
      <w:r w:rsidRPr="00E6359B">
        <w:t>She did give an interview to the New York Times in March, in which she would not acknowledge that Joe Biden is the legitimately elected president of the United States – another sign of just how far she has gone all in for Trump.</w:t>
      </w:r>
      <w:r>
        <w:t xml:space="preserve"> </w:t>
      </w:r>
      <w:r w:rsidRPr="00E6359B">
        <w:t>Stefanik now traffics in conspiracy theories about the 2020 election. She amplified the demonstrably false idea that the election was stolen, an idea that motivated a mob to storm the U.S. Capitol last year in a riot that killed five people.</w:t>
      </w:r>
      <w:r>
        <w:t>” </w:t>
      </w:r>
      <w:r w:rsidRPr="00E71240">
        <w:t xml:space="preserve">[NCPR, </w:t>
      </w:r>
      <w:hyperlink r:id="rId147" w:history="1">
        <w:r w:rsidRPr="00E71240">
          <w:rPr>
            <w:rStyle w:val="Hyperlink"/>
          </w:rPr>
          <w:t>6/8/22</w:t>
        </w:r>
      </w:hyperlink>
      <w:r w:rsidRPr="00E71240">
        <w:t>]</w:t>
      </w:r>
    </w:p>
    <w:p w14:paraId="1DD758C7" w14:textId="77777777" w:rsidR="00156216" w:rsidRDefault="00156216" w:rsidP="00156216"/>
    <w:p w14:paraId="69757C91" w14:textId="77777777" w:rsidR="00156216" w:rsidRPr="00F22258" w:rsidRDefault="00156216" w:rsidP="00156216">
      <w:pPr>
        <w:rPr>
          <w:b/>
        </w:rPr>
      </w:pPr>
      <w:r w:rsidRPr="00F22258">
        <w:rPr>
          <w:b/>
        </w:rPr>
        <w:t>HEADLINE: “Stefanik Campaigns On Bipartisanship While Deepening Ties To Trump</w:t>
      </w:r>
      <w:r>
        <w:rPr>
          <w:b/>
        </w:rPr>
        <w:t xml:space="preserve">.” </w:t>
      </w:r>
      <w:r>
        <w:t xml:space="preserve">[NCPR, </w:t>
      </w:r>
      <w:hyperlink r:id="rId148" w:history="1">
        <w:r w:rsidRPr="00D915E5">
          <w:rPr>
            <w:rStyle w:val="Hyperlink"/>
          </w:rPr>
          <w:t>9/3/20</w:t>
        </w:r>
      </w:hyperlink>
      <w:r>
        <w:t>]</w:t>
      </w:r>
    </w:p>
    <w:p w14:paraId="5B38C24E" w14:textId="77777777" w:rsidR="00156216" w:rsidRDefault="00156216" w:rsidP="00156216"/>
    <w:p w14:paraId="2B831F4D" w14:textId="77777777" w:rsidR="00156216" w:rsidRPr="000E3C9F" w:rsidRDefault="00156216" w:rsidP="00156216">
      <w:pPr>
        <w:rPr>
          <w:b/>
        </w:rPr>
      </w:pPr>
      <w:r>
        <w:rPr>
          <w:b/>
          <w:bCs/>
        </w:rPr>
        <w:t>Stefanik “Shifted Course” From A “Moderate Member Of Congress To One Of Trump’s Most Outspoken Supporters.”</w:t>
      </w:r>
      <w:r>
        <w:t xml:space="preserve"> “</w:t>
      </w:r>
      <w:r w:rsidRPr="00F81D84">
        <w:t>Stefanik was first elected to represent New York's 21st Congressional District in 2014. When she ran for her second term in office in 2016, Stefanik shared the ticket with Republican candidate for president, Donald Trump.</w:t>
      </w:r>
      <w:r>
        <w:t xml:space="preserve"> […] </w:t>
      </w:r>
      <w:r w:rsidRPr="00F81D84">
        <w:t>Two years into Trump's presidency, though, Stefanik shifted course. She went from a relatively low-profile, moderate member of Congress to one of Trump’s most outspoken supporters.</w:t>
      </w:r>
      <w:r>
        <w:t xml:space="preserve">” [NCPR, </w:t>
      </w:r>
      <w:hyperlink r:id="rId149" w:history="1">
        <w:r w:rsidRPr="00D915E5">
          <w:rPr>
            <w:rStyle w:val="Hyperlink"/>
          </w:rPr>
          <w:t>9/3/20</w:t>
        </w:r>
      </w:hyperlink>
      <w:r>
        <w:t>]</w:t>
      </w:r>
    </w:p>
    <w:p w14:paraId="60549534" w14:textId="77777777" w:rsidR="00156216" w:rsidRDefault="00156216" w:rsidP="00156216"/>
    <w:p w14:paraId="27ECC9A1" w14:textId="77777777" w:rsidR="00156216" w:rsidRPr="000E3C9F" w:rsidRDefault="00156216" w:rsidP="00156216">
      <w:pPr>
        <w:rPr>
          <w:b/>
        </w:rPr>
      </w:pPr>
      <w:r>
        <w:rPr>
          <w:b/>
          <w:bCs/>
        </w:rPr>
        <w:t>NCPR: Stefanik Was Largely Loyal To Trump</w:t>
      </w:r>
      <w:r w:rsidRPr="00551977">
        <w:rPr>
          <w:b/>
          <w:bCs/>
        </w:rPr>
        <w:t xml:space="preserve"> </w:t>
      </w:r>
      <w:r>
        <w:rPr>
          <w:b/>
          <w:bCs/>
        </w:rPr>
        <w:t>After His First Impeachment.</w:t>
      </w:r>
      <w:r>
        <w:t xml:space="preserve"> “</w:t>
      </w:r>
      <w:r w:rsidRPr="00F81D84">
        <w:t xml:space="preserve">Stefanik’s fierce </w:t>
      </w:r>
      <w:proofErr w:type="spellStart"/>
      <w:r w:rsidRPr="00F81D84">
        <w:t>defence</w:t>
      </w:r>
      <w:proofErr w:type="spellEnd"/>
      <w:r>
        <w:t xml:space="preserve"> [sic]</w:t>
      </w:r>
      <w:r w:rsidRPr="00F81D84">
        <w:t xml:space="preserve"> of Trump during the impeachment trial brought in millions of dollars in campaign cash. It also got the attention of President Trump, who tweeted </w:t>
      </w:r>
      <w:r>
        <w:t>‘</w:t>
      </w:r>
      <w:r w:rsidRPr="00F81D84">
        <w:t>A new Republican Star is born.</w:t>
      </w:r>
      <w:r>
        <w:t>’</w:t>
      </w:r>
      <w:r w:rsidRPr="00F81D84">
        <w:t xml:space="preserve"> Trump was ultimately impeached on charges of abuse of power and obstruction of Congress. The Senate later acquitted the President.</w:t>
      </w:r>
      <w:r>
        <w:t>  </w:t>
      </w:r>
      <w:r w:rsidRPr="00F81D84">
        <w:t>Since then, Stefanik has remained largely loyal to Trump, describing Democrats as dangerous and radical. That loyalty earned Stefanik a prime-time speech during this year’s Republican National Convention.</w:t>
      </w:r>
      <w:r>
        <w:t xml:space="preserve">” [NCPR, </w:t>
      </w:r>
      <w:hyperlink r:id="rId150" w:history="1">
        <w:r w:rsidRPr="00D915E5">
          <w:rPr>
            <w:rStyle w:val="Hyperlink"/>
          </w:rPr>
          <w:t>9/3/20</w:t>
        </w:r>
      </w:hyperlink>
      <w:r>
        <w:t>]</w:t>
      </w:r>
    </w:p>
    <w:p w14:paraId="41FFE1E1" w14:textId="77777777" w:rsidR="00156216" w:rsidRDefault="00156216" w:rsidP="00156216">
      <w:r>
        <w:t> </w:t>
      </w:r>
    </w:p>
    <w:p w14:paraId="10895E04" w14:textId="77777777" w:rsidR="00156216" w:rsidRDefault="00156216" w:rsidP="00156216">
      <w:r w:rsidRPr="00DC5374">
        <w:rPr>
          <w:b/>
        </w:rPr>
        <w:t>NCPR</w:t>
      </w:r>
      <w:r>
        <w:rPr>
          <w:b/>
        </w:rPr>
        <w:t>: “</w:t>
      </w:r>
      <w:r w:rsidRPr="00D915E5">
        <w:rPr>
          <w:b/>
        </w:rPr>
        <w:t>Stefanik’s Shift Toward Trump Has Fueled Her Swift Rise As A National Republican Star</w:t>
      </w:r>
      <w:r>
        <w:rPr>
          <w:b/>
        </w:rPr>
        <w:t xml:space="preserve">.” </w:t>
      </w:r>
      <w:r>
        <w:t>“</w:t>
      </w:r>
      <w:r w:rsidRPr="00D915E5">
        <w:t xml:space="preserve">Congresswoman Elise Stefanik is running for her fourth term in office. In this year’s campaign, Stefanik, a Republican from Schuylerville, has worked to balance her image as a bipartisan, centrist lawmaker with a growing embrace of President Trump and his </w:t>
      </w:r>
      <w:proofErr w:type="gramStart"/>
      <w:r w:rsidRPr="00D915E5">
        <w:t>often polarizing</w:t>
      </w:r>
      <w:proofErr w:type="gramEnd"/>
      <w:r w:rsidRPr="00D915E5">
        <w:t xml:space="preserve"> style of politics.</w:t>
      </w:r>
      <w:r>
        <w:t> </w:t>
      </w:r>
      <w:r w:rsidRPr="00D915E5">
        <w:t xml:space="preserve">Stefanik’s shift toward Trump has fueled her swift rise as a </w:t>
      </w:r>
      <w:r w:rsidRPr="00D915E5">
        <w:lastRenderedPageBreak/>
        <w:t>national Republican star.</w:t>
      </w:r>
      <w:r>
        <w:t> </w:t>
      </w:r>
      <w:r w:rsidRPr="00D915E5">
        <w:t>Stefanik was first elected to represent New York's 21st Congressional District in 2014. When she ran for her second term in office in 2016, Stefanik shared the ticket with Republican candidate for president, Donald Trump.</w:t>
      </w:r>
      <w:r>
        <w:t xml:space="preserve">” [NCPR, </w:t>
      </w:r>
      <w:hyperlink r:id="rId151" w:history="1">
        <w:r w:rsidRPr="00D915E5">
          <w:rPr>
            <w:rStyle w:val="Hyperlink"/>
          </w:rPr>
          <w:t>9/3/20</w:t>
        </w:r>
      </w:hyperlink>
      <w:r>
        <w:t>]</w:t>
      </w:r>
    </w:p>
    <w:p w14:paraId="00E87ACD" w14:textId="77777777" w:rsidR="00156216" w:rsidRDefault="00156216" w:rsidP="00156216"/>
    <w:p w14:paraId="71BBB88D" w14:textId="77777777" w:rsidR="00156216" w:rsidRDefault="00156216" w:rsidP="00156216">
      <w:r>
        <w:rPr>
          <w:b/>
          <w:bCs/>
        </w:rPr>
        <w:t xml:space="preserve">2019: Stefanik “Moved From Her Moderate Stance To Become A Staunch Supporter Of [President Trump.” </w:t>
      </w:r>
      <w:r>
        <w:t>“</w:t>
      </w:r>
      <w:r>
        <w:rPr>
          <w:rFonts w:eastAsia="Arial"/>
          <w:color w:val="000000"/>
        </w:rPr>
        <w:t xml:space="preserve">But a </w:t>
      </w:r>
      <w:r w:rsidRPr="00DA2ECC">
        <w:rPr>
          <w:rFonts w:eastAsia="Arial"/>
          <w:color w:val="000000"/>
        </w:rPr>
        <w:t>smaller protest in Glens Falls mirrored the split nationwide between impeachment supporters and pro-Trump activists, and the anger that often spills over into public discourse. It was the latest in a series of protests in the city, an area represented by rising Republican star U.S. Rep. Elise Stefanik, who has moved from her moderate stance to become a staunch supporter of the president during the impeachment hearings.</w:t>
      </w:r>
      <w:r>
        <w:t xml:space="preserve">” [Albany Times-Union, </w:t>
      </w:r>
      <w:hyperlink r:id="rId152" w:history="1">
        <w:r w:rsidRPr="00BF7E40">
          <w:rPr>
            <w:rStyle w:val="Hyperlink"/>
          </w:rPr>
          <w:t>12/17/19</w:t>
        </w:r>
      </w:hyperlink>
      <w:r>
        <w:t>]</w:t>
      </w:r>
    </w:p>
    <w:p w14:paraId="49A3EE43" w14:textId="77777777" w:rsidR="00156216" w:rsidRDefault="00156216" w:rsidP="00156216"/>
    <w:p w14:paraId="30F85B14" w14:textId="77777777" w:rsidR="00156216" w:rsidRDefault="00156216" w:rsidP="00156216">
      <w:r w:rsidRPr="006D464B">
        <w:rPr>
          <w:b/>
          <w:bCs/>
        </w:rPr>
        <w:t>HEADLINE: “Trump Visit: Stefanik Loyal To President Despite Sharp Differences On Policy, Ethics</w:t>
      </w:r>
      <w:r>
        <w:rPr>
          <w:b/>
          <w:bCs/>
        </w:rPr>
        <w:t xml:space="preserve">.” </w:t>
      </w:r>
      <w:r>
        <w:t xml:space="preserve">[NCPR, </w:t>
      </w:r>
      <w:hyperlink r:id="rId153" w:history="1">
        <w:r w:rsidRPr="006D464B">
          <w:rPr>
            <w:rStyle w:val="Hyperlink"/>
          </w:rPr>
          <w:t>8/10/18</w:t>
        </w:r>
      </w:hyperlink>
      <w:r>
        <w:t>]</w:t>
      </w:r>
    </w:p>
    <w:p w14:paraId="42CAE6D5" w14:textId="77777777" w:rsidR="00156216" w:rsidRDefault="00156216" w:rsidP="00156216"/>
    <w:p w14:paraId="7D0647AD" w14:textId="77777777" w:rsidR="00156216" w:rsidRPr="006D464B" w:rsidRDefault="00156216" w:rsidP="00156216">
      <w:pPr>
        <w:pStyle w:val="ListParagraph"/>
        <w:numPr>
          <w:ilvl w:val="0"/>
          <w:numId w:val="42"/>
        </w:numPr>
        <w:contextualSpacing/>
        <w:rPr>
          <w:b/>
        </w:rPr>
      </w:pPr>
      <w:r w:rsidRPr="00DC5374">
        <w:rPr>
          <w:b/>
        </w:rPr>
        <w:t>NCPR</w:t>
      </w:r>
      <w:r w:rsidRPr="006D464B">
        <w:rPr>
          <w:b/>
        </w:rPr>
        <w:t xml:space="preserve">: “Stefanik </w:t>
      </w:r>
      <w:r>
        <w:rPr>
          <w:b/>
        </w:rPr>
        <w:t>Described Trump, His Policies And His Actions As</w:t>
      </w:r>
      <w:r w:rsidRPr="006D464B">
        <w:rPr>
          <w:b/>
        </w:rPr>
        <w:t xml:space="preserve"> </w:t>
      </w:r>
      <w:r>
        <w:rPr>
          <w:b/>
        </w:rPr>
        <w:t>“</w:t>
      </w:r>
      <w:r w:rsidRPr="006D464B">
        <w:rPr>
          <w:b/>
        </w:rPr>
        <w:t>Offensive,</w:t>
      </w:r>
      <w:r>
        <w:rPr>
          <w:b/>
        </w:rPr>
        <w:t>”</w:t>
      </w:r>
      <w:r w:rsidRPr="006D464B">
        <w:rPr>
          <w:b/>
        </w:rPr>
        <w:t xml:space="preserve"> </w:t>
      </w:r>
      <w:r>
        <w:rPr>
          <w:b/>
        </w:rPr>
        <w:t>“</w:t>
      </w:r>
      <w:r w:rsidRPr="006D464B">
        <w:rPr>
          <w:b/>
        </w:rPr>
        <w:t>Misguided,</w:t>
      </w:r>
      <w:r>
        <w:rPr>
          <w:b/>
        </w:rPr>
        <w:t>”</w:t>
      </w:r>
      <w:r w:rsidRPr="006D464B">
        <w:rPr>
          <w:b/>
        </w:rPr>
        <w:t xml:space="preserve"> And </w:t>
      </w:r>
      <w:r>
        <w:rPr>
          <w:b/>
        </w:rPr>
        <w:t>“</w:t>
      </w:r>
      <w:r w:rsidRPr="006D464B">
        <w:rPr>
          <w:b/>
        </w:rPr>
        <w:t>Contrary To American Ideals</w:t>
      </w:r>
      <w:r>
        <w:rPr>
          <w:b/>
        </w:rPr>
        <w:t>.”</w:t>
      </w:r>
      <w:r w:rsidRPr="006D464B">
        <w:rPr>
          <w:b/>
        </w:rPr>
        <w:t xml:space="preserve"> </w:t>
      </w:r>
      <w:r>
        <w:t>“</w:t>
      </w:r>
      <w:r w:rsidRPr="006D464B">
        <w:t>When North Country Rep. Elise Stefanik welcomes President Trump to Fort Drum on Monday, she’ll take the next step in a complex, risky and often conflicted political relationship that reflects the Republican Party’s broader struggle with Trump’s presidency.</w:t>
      </w:r>
      <w:r>
        <w:t> </w:t>
      </w:r>
      <w:r w:rsidRPr="006D464B">
        <w:t xml:space="preserve">Stefanik – who describes herself as a moderate conservative – has frequently lambasted Trump, using terms such as </w:t>
      </w:r>
      <w:r>
        <w:t>‘</w:t>
      </w:r>
      <w:r w:rsidRPr="006D464B">
        <w:t>offensive,</w:t>
      </w:r>
      <w:r>
        <w:t>’</w:t>
      </w:r>
      <w:r w:rsidRPr="006D464B">
        <w:t xml:space="preserve"> </w:t>
      </w:r>
      <w:r>
        <w:t>‘</w:t>
      </w:r>
      <w:r w:rsidRPr="006D464B">
        <w:t>misguided,</w:t>
      </w:r>
      <w:r>
        <w:t>’</w:t>
      </w:r>
      <w:r w:rsidRPr="006D464B">
        <w:t xml:space="preserve"> and </w:t>
      </w:r>
      <w:r>
        <w:t>‘</w:t>
      </w:r>
      <w:r w:rsidRPr="006D464B">
        <w:t>contrary to American ideals</w:t>
      </w:r>
      <w:r>
        <w:t>’</w:t>
      </w:r>
      <w:r w:rsidRPr="006D464B">
        <w:t xml:space="preserve"> to describe his character, his policy goals, and his actions. That’s not typical language for a politician describing a commander in chief from her own party.</w:t>
      </w:r>
      <w:r>
        <w:t xml:space="preserve">” [NCPR, </w:t>
      </w:r>
      <w:hyperlink r:id="rId154" w:history="1">
        <w:r w:rsidRPr="006D464B">
          <w:rPr>
            <w:rStyle w:val="Hyperlink"/>
          </w:rPr>
          <w:t>8/10/18</w:t>
        </w:r>
      </w:hyperlink>
      <w:r>
        <w:t>]</w:t>
      </w:r>
    </w:p>
    <w:p w14:paraId="74F8B0EE" w14:textId="77777777" w:rsidR="00156216" w:rsidRDefault="00156216" w:rsidP="00156216"/>
    <w:p w14:paraId="03A888AF" w14:textId="77777777" w:rsidR="00156216" w:rsidRPr="003C044D" w:rsidRDefault="00156216" w:rsidP="00156216">
      <w:pPr>
        <w:pStyle w:val="ListParagraph"/>
        <w:numPr>
          <w:ilvl w:val="0"/>
          <w:numId w:val="42"/>
        </w:numPr>
        <w:contextualSpacing/>
        <w:rPr>
          <w:b/>
        </w:rPr>
      </w:pPr>
      <w:r w:rsidRPr="00DC5374">
        <w:rPr>
          <w:b/>
        </w:rPr>
        <w:t>NCPR</w:t>
      </w:r>
      <w:r w:rsidRPr="006D464B">
        <w:rPr>
          <w:b/>
        </w:rPr>
        <w:t>: “Stefanik Has Voted With Trump Roughly 90% Of The Time.</w:t>
      </w:r>
      <w:r>
        <w:rPr>
          <w:b/>
        </w:rPr>
        <w:t xml:space="preserve">” </w:t>
      </w:r>
      <w:r>
        <w:t xml:space="preserve">“On the other hand, Stefanik has voted with Trump roughly 90% of the time. She began inviting him to visit the North Country back in March and has declined repeatedly to offer a broad critical assessment of his presidency or his character. </w:t>
      </w:r>
      <w:r w:rsidRPr="006D464B">
        <w:t xml:space="preserve">That stands in sharp contrast with her stance toward President Barack Obama, whom she condemned for </w:t>
      </w:r>
      <w:r>
        <w:t>‘</w:t>
      </w:r>
      <w:r w:rsidRPr="006D464B">
        <w:t>failed leadership.</w:t>
      </w:r>
      <w:r>
        <w:t xml:space="preserve">’ </w:t>
      </w:r>
      <w:r w:rsidRPr="006D464B">
        <w:t xml:space="preserve">Asked repeatedly to offer a comprehensive appraisal of Trump’s leadership, Stefanik has declined, insisting she will treat this president’s actions on an </w:t>
      </w:r>
      <w:proofErr w:type="gramStart"/>
      <w:r w:rsidRPr="006D464B">
        <w:t>issue by issue</w:t>
      </w:r>
      <w:proofErr w:type="gramEnd"/>
      <w:r w:rsidRPr="006D464B">
        <w:t xml:space="preserve"> basis.</w:t>
      </w:r>
      <w:r>
        <w:t xml:space="preserve">” [NCPR, </w:t>
      </w:r>
      <w:hyperlink r:id="rId155" w:history="1">
        <w:r w:rsidRPr="006D464B">
          <w:rPr>
            <w:rStyle w:val="Hyperlink"/>
          </w:rPr>
          <w:t>8/10/18</w:t>
        </w:r>
      </w:hyperlink>
      <w:r>
        <w:t>]</w:t>
      </w:r>
    </w:p>
    <w:p w14:paraId="73905C8A" w14:textId="77777777" w:rsidR="00156216" w:rsidRDefault="00156216" w:rsidP="00156216"/>
    <w:p w14:paraId="043B1877" w14:textId="77777777" w:rsidR="00156216" w:rsidRDefault="00156216" w:rsidP="00156216">
      <w:r>
        <w:rPr>
          <w:b/>
          <w:bCs/>
        </w:rPr>
        <w:t>November 2016: Stefanik Ran Her Campaign On Pragmatism And Bipartisanship.</w:t>
      </w:r>
      <w:r>
        <w:t xml:space="preserve"> “</w:t>
      </w:r>
      <w:r w:rsidRPr="00320DD7">
        <w:t>Through this campaign, Elise Stefanik has run on two basic ideas, that she’s a pragmatist who got things done in a fiercely divided Congress, and that she is truly bipartisan, a Republican who can reach across the aisle.</w:t>
      </w:r>
      <w:r>
        <w:t xml:space="preserve"> </w:t>
      </w:r>
      <w:r w:rsidRPr="00E30E1C">
        <w:t>She drove this second point home at an in downtown Glens Falls Wednesday afternoon.</w:t>
      </w:r>
      <w:r>
        <w:t xml:space="preserve">” [NCPR, </w:t>
      </w:r>
      <w:hyperlink r:id="rId156" w:history="1">
        <w:r w:rsidRPr="00320DD7">
          <w:rPr>
            <w:rStyle w:val="Hyperlink"/>
          </w:rPr>
          <w:t>11/3/16</w:t>
        </w:r>
      </w:hyperlink>
      <w:r>
        <w:t>]</w:t>
      </w:r>
    </w:p>
    <w:p w14:paraId="6A264A25" w14:textId="77777777" w:rsidR="00156216" w:rsidRDefault="00156216" w:rsidP="00156216"/>
    <w:p w14:paraId="59F76121" w14:textId="77777777" w:rsidR="00156216" w:rsidRPr="00E90587" w:rsidRDefault="00156216" w:rsidP="00156216">
      <w:pPr>
        <w:rPr>
          <w:bCs/>
          <w:szCs w:val="20"/>
        </w:rPr>
      </w:pPr>
      <w:r w:rsidRPr="00E90587">
        <w:rPr>
          <w:b/>
          <w:szCs w:val="20"/>
        </w:rPr>
        <w:t xml:space="preserve">HEADLINE: “Youngest Woman Elected To Congress Seeks Middle Ground.” </w:t>
      </w:r>
      <w:r w:rsidRPr="00E90587">
        <w:rPr>
          <w:bCs/>
          <w:szCs w:val="20"/>
        </w:rPr>
        <w:t xml:space="preserve">[Wall Street Journal, </w:t>
      </w:r>
      <w:hyperlink r:id="rId157" w:history="1">
        <w:r w:rsidRPr="00E90587">
          <w:rPr>
            <w:rStyle w:val="Hyperlink"/>
            <w:szCs w:val="20"/>
          </w:rPr>
          <w:t>1/2/15</w:t>
        </w:r>
      </w:hyperlink>
      <w:r w:rsidRPr="00E90587">
        <w:rPr>
          <w:bCs/>
          <w:szCs w:val="20"/>
        </w:rPr>
        <w:t>]</w:t>
      </w:r>
    </w:p>
    <w:p w14:paraId="02561A37" w14:textId="77777777" w:rsidR="00156216" w:rsidRPr="00E90587" w:rsidRDefault="00156216" w:rsidP="00156216">
      <w:pPr>
        <w:rPr>
          <w:bCs/>
          <w:szCs w:val="20"/>
        </w:rPr>
      </w:pPr>
    </w:p>
    <w:p w14:paraId="3C3860AF" w14:textId="77777777" w:rsidR="00156216" w:rsidRPr="00E90587" w:rsidRDefault="00156216" w:rsidP="00156216">
      <w:pPr>
        <w:rPr>
          <w:bCs/>
          <w:szCs w:val="20"/>
        </w:rPr>
      </w:pPr>
      <w:r w:rsidRPr="00E90587">
        <w:rPr>
          <w:b/>
          <w:bCs/>
          <w:szCs w:val="20"/>
        </w:rPr>
        <w:t xml:space="preserve">January 2015: Stefanik Said She Wanted To Avoid Divisive Issues And Focus On Delivering Wins In Less-Controversial Areas For Her Moderate District Saying, “People Just Want A Functioning Government.” </w:t>
      </w:r>
      <w:r w:rsidRPr="00E90587">
        <w:rPr>
          <w:bCs/>
          <w:szCs w:val="20"/>
        </w:rPr>
        <w:t xml:space="preserve">“Yet while her rise in the Republican Party has been swift, Ms. Stefanik, who is 30 years old and a Harvard College graduate, seems to want no part of the divisive issues dominating national politics.  ‘I’m hopeful that I won’t be frustrated,’ she said of representing the state’s 21st congressional district. ‘People just want a functioning government.’” [Wall Street Journal, </w:t>
      </w:r>
      <w:hyperlink r:id="rId158" w:history="1">
        <w:r w:rsidRPr="00E90587">
          <w:rPr>
            <w:rStyle w:val="Hyperlink"/>
            <w:szCs w:val="20"/>
          </w:rPr>
          <w:t>1/2/15</w:t>
        </w:r>
      </w:hyperlink>
      <w:r w:rsidRPr="00E90587">
        <w:rPr>
          <w:bCs/>
          <w:szCs w:val="20"/>
        </w:rPr>
        <w:t>]</w:t>
      </w:r>
    </w:p>
    <w:p w14:paraId="59E1F5F6" w14:textId="77777777" w:rsidR="00156216" w:rsidRPr="00E90587" w:rsidRDefault="00156216" w:rsidP="00156216">
      <w:pPr>
        <w:rPr>
          <w:bCs/>
          <w:szCs w:val="20"/>
        </w:rPr>
      </w:pPr>
    </w:p>
    <w:p w14:paraId="4CA5CDC9" w14:textId="77777777" w:rsidR="00156216" w:rsidRPr="00B16F8F" w:rsidRDefault="00156216" w:rsidP="00156216">
      <w:pPr>
        <w:rPr>
          <w:bCs/>
          <w:szCs w:val="20"/>
        </w:rPr>
      </w:pPr>
      <w:r>
        <w:rPr>
          <w:b/>
          <w:bCs/>
          <w:szCs w:val="20"/>
        </w:rPr>
        <w:t xml:space="preserve">2015: </w:t>
      </w:r>
      <w:r w:rsidRPr="00E90587">
        <w:rPr>
          <w:b/>
          <w:bCs/>
          <w:szCs w:val="20"/>
        </w:rPr>
        <w:t xml:space="preserve">Wall Street Journal: “Stefanik’s Strategy For Dealing With What Many Voters View As A Dysfunctional Congress Is To Focus On Less-Controversial Areas.” </w:t>
      </w:r>
      <w:r w:rsidRPr="00E90587">
        <w:rPr>
          <w:bCs/>
          <w:szCs w:val="20"/>
        </w:rPr>
        <w:t xml:space="preserve">“Ms. Stefanik’s strategy for dealing with what many voters view as a dysfunctional Congress is to focus on less-controversial areas where she can deliver wins for her district, an area of rural New York known as the North Country with a tradition of electing moderates from both parties. Ask about changes to immigration law, and Ms. Stefanik, whose district borders Canada, talks about a program in which immigrants would work on dairy farms (a ‘top priority,’ she says).” [Wall Street Journal, </w:t>
      </w:r>
      <w:hyperlink r:id="rId159" w:history="1">
        <w:r w:rsidRPr="00E90587">
          <w:rPr>
            <w:rStyle w:val="Hyperlink"/>
            <w:szCs w:val="20"/>
          </w:rPr>
          <w:t>1/2/15</w:t>
        </w:r>
      </w:hyperlink>
      <w:r w:rsidRPr="00E90587">
        <w:rPr>
          <w:bCs/>
          <w:szCs w:val="20"/>
        </w:rPr>
        <w:t>]</w:t>
      </w:r>
    </w:p>
    <w:p w14:paraId="0FD475AF" w14:textId="77777777" w:rsidR="00156216" w:rsidRPr="006B0EE0" w:rsidRDefault="00156216" w:rsidP="00156216"/>
    <w:p w14:paraId="64B36FFF" w14:textId="067F379A" w:rsidR="00156216" w:rsidRDefault="00613653" w:rsidP="00156216">
      <w:pPr>
        <w:pStyle w:val="H2"/>
      </w:pPr>
      <w:r>
        <w:rPr>
          <w:caps w:val="0"/>
        </w:rPr>
        <w:t>2024-2025: TRUMP ADMINISTRATION NOMINATIONS</w:t>
      </w:r>
    </w:p>
    <w:p w14:paraId="52DC7708" w14:textId="77777777" w:rsidR="00156216" w:rsidRDefault="00156216" w:rsidP="00156216">
      <w:pPr>
        <w:rPr>
          <w:szCs w:val="20"/>
        </w:rPr>
      </w:pPr>
    </w:p>
    <w:p w14:paraId="6ECF4F3C" w14:textId="541DE6AD" w:rsidR="00156216" w:rsidRDefault="00613653" w:rsidP="00156216">
      <w:pPr>
        <w:pStyle w:val="H3"/>
      </w:pPr>
      <w:r>
        <w:rPr>
          <w:caps w:val="0"/>
        </w:rPr>
        <w:t>2024: VICE PRESIDENT CONSIDERATION</w:t>
      </w:r>
    </w:p>
    <w:p w14:paraId="221FAF21" w14:textId="77777777" w:rsidR="00156216" w:rsidRDefault="00156216" w:rsidP="00156216"/>
    <w:p w14:paraId="348E41E8" w14:textId="77777777" w:rsidR="00156216" w:rsidRDefault="00156216" w:rsidP="00156216">
      <w:r>
        <w:rPr>
          <w:b/>
          <w:bCs/>
        </w:rPr>
        <w:t>HEADLINE: “</w:t>
      </w:r>
      <w:r w:rsidRPr="00C65A20">
        <w:rPr>
          <w:b/>
          <w:bCs/>
        </w:rPr>
        <w:t>Trump’s VP Contenders Echo His Claims On Election Fraud, Debate Drug Tests</w:t>
      </w:r>
      <w:r>
        <w:rPr>
          <w:b/>
          <w:bCs/>
        </w:rPr>
        <w:t>.”</w:t>
      </w:r>
      <w:r>
        <w:t xml:space="preserve"> [Wall Street Journal, </w:t>
      </w:r>
      <w:hyperlink r:id="rId160" w:history="1">
        <w:r w:rsidRPr="00D91BA4">
          <w:rPr>
            <w:rStyle w:val="Hyperlink"/>
          </w:rPr>
          <w:t>5/20/24</w:t>
        </w:r>
      </w:hyperlink>
      <w:r>
        <w:t>]</w:t>
      </w:r>
    </w:p>
    <w:p w14:paraId="50832E9B" w14:textId="77777777" w:rsidR="00156216" w:rsidRDefault="00156216" w:rsidP="00156216"/>
    <w:p w14:paraId="539FDB88" w14:textId="77777777" w:rsidR="00156216" w:rsidRDefault="00156216" w:rsidP="00156216">
      <w:r>
        <w:rPr>
          <w:b/>
          <w:bCs/>
        </w:rPr>
        <w:t>Stefanik Said She Was “Proud To Be One Of [Trump’s] Strongest Allies Today.”</w:t>
      </w:r>
      <w:r>
        <w:t xml:space="preserve"> “</w:t>
      </w:r>
      <w:r w:rsidRPr="009413AB">
        <w:t xml:space="preserve">Stefanik, of New York, appeared on another Fox News program and was reminded about a news report tracing her evolving views on Trump. </w:t>
      </w:r>
      <w:r>
        <w:t>‘</w:t>
      </w:r>
      <w:r w:rsidRPr="009413AB">
        <w:t>It’s a disgrace that you would take a New York Times article and just read negative quotes,</w:t>
      </w:r>
      <w:r>
        <w:t>’</w:t>
      </w:r>
      <w:r w:rsidRPr="009413AB">
        <w:t xml:space="preserve"> she said, adding she voted for Trump in 2016 </w:t>
      </w:r>
      <w:r>
        <w:t>‘</w:t>
      </w:r>
      <w:r w:rsidRPr="009413AB">
        <w:t>and I’m proud to be one of his strongest allies today.</w:t>
      </w:r>
      <w:r>
        <w:t xml:space="preserve">” [Wall Street Journal, </w:t>
      </w:r>
      <w:hyperlink r:id="rId161" w:history="1">
        <w:r w:rsidRPr="00D91BA4">
          <w:rPr>
            <w:rStyle w:val="Hyperlink"/>
          </w:rPr>
          <w:t>5/20/24</w:t>
        </w:r>
      </w:hyperlink>
      <w:r>
        <w:t>]</w:t>
      </w:r>
    </w:p>
    <w:p w14:paraId="36B5C779" w14:textId="77777777" w:rsidR="00156216" w:rsidRDefault="00156216" w:rsidP="00156216">
      <w:pPr>
        <w:rPr>
          <w:bCs/>
        </w:rPr>
      </w:pPr>
    </w:p>
    <w:p w14:paraId="76B24957" w14:textId="77777777" w:rsidR="00156216" w:rsidRDefault="00156216" w:rsidP="00156216">
      <w:pPr>
        <w:rPr>
          <w:bCs/>
          <w:szCs w:val="20"/>
        </w:rPr>
      </w:pPr>
      <w:r>
        <w:rPr>
          <w:b/>
        </w:rPr>
        <w:lastRenderedPageBreak/>
        <w:t>HEADLINE: “</w:t>
      </w:r>
      <w:r w:rsidRPr="00024ADB">
        <w:rPr>
          <w:b/>
          <w:bCs/>
        </w:rPr>
        <w:t>As Trump’s VP List Narrows</w:t>
      </w:r>
      <w:r w:rsidRPr="00CA5ABA">
        <w:rPr>
          <w:b/>
          <w:bCs/>
        </w:rPr>
        <w:t xml:space="preserve">, </w:t>
      </w:r>
      <w:r w:rsidRPr="00024ADB">
        <w:rPr>
          <w:b/>
          <w:bCs/>
        </w:rPr>
        <w:t>One Woman Remains</w:t>
      </w:r>
      <w:r w:rsidRPr="00CA5ABA">
        <w:rPr>
          <w:b/>
          <w:bCs/>
        </w:rPr>
        <w:t xml:space="preserve">—And </w:t>
      </w:r>
      <w:r w:rsidRPr="00024ADB">
        <w:rPr>
          <w:b/>
          <w:bCs/>
        </w:rPr>
        <w:t xml:space="preserve">She’s </w:t>
      </w:r>
      <w:r w:rsidRPr="00CA5ABA">
        <w:rPr>
          <w:b/>
          <w:bCs/>
        </w:rPr>
        <w:t xml:space="preserve">A </w:t>
      </w:r>
      <w:r w:rsidRPr="00024ADB">
        <w:rPr>
          <w:b/>
          <w:bCs/>
        </w:rPr>
        <w:t>Long Shot</w:t>
      </w:r>
      <w:r>
        <w:rPr>
          <w:b/>
          <w:bCs/>
        </w:rPr>
        <w:t xml:space="preserve">.” </w:t>
      </w:r>
      <w:r w:rsidRPr="00E90587">
        <w:rPr>
          <w:bCs/>
          <w:szCs w:val="20"/>
        </w:rPr>
        <w:t xml:space="preserve">[Wall Street Journal, </w:t>
      </w:r>
      <w:hyperlink r:id="rId162" w:history="1">
        <w:r>
          <w:rPr>
            <w:rStyle w:val="Hyperlink"/>
            <w:bCs/>
            <w:szCs w:val="20"/>
          </w:rPr>
          <w:t>7/1/24</w:t>
        </w:r>
      </w:hyperlink>
      <w:r w:rsidRPr="00E90587">
        <w:rPr>
          <w:bCs/>
          <w:szCs w:val="20"/>
        </w:rPr>
        <w:t>]</w:t>
      </w:r>
      <w:r>
        <w:rPr>
          <w:bCs/>
          <w:szCs w:val="20"/>
        </w:rPr>
        <w:t>  </w:t>
      </w:r>
    </w:p>
    <w:p w14:paraId="30B48D63" w14:textId="77777777" w:rsidR="00156216" w:rsidRDefault="00156216" w:rsidP="00156216">
      <w:pPr>
        <w:rPr>
          <w:bCs/>
          <w:szCs w:val="20"/>
        </w:rPr>
      </w:pPr>
    </w:p>
    <w:p w14:paraId="19A0CF55" w14:textId="77777777" w:rsidR="00156216" w:rsidRDefault="00156216" w:rsidP="00156216">
      <w:r w:rsidRPr="00CA5ABA">
        <w:rPr>
          <w:b/>
        </w:rPr>
        <w:t xml:space="preserve">July 2024: Stefanik </w:t>
      </w:r>
      <w:r>
        <w:rPr>
          <w:b/>
        </w:rPr>
        <w:t>Was</w:t>
      </w:r>
      <w:r w:rsidRPr="00CA5ABA">
        <w:rPr>
          <w:b/>
        </w:rPr>
        <w:t xml:space="preserve"> The Only Woman On Trump’s V</w:t>
      </w:r>
      <w:r>
        <w:rPr>
          <w:b/>
        </w:rPr>
        <w:t>P</w:t>
      </w:r>
      <w:r w:rsidRPr="00CA5ABA">
        <w:rPr>
          <w:b/>
        </w:rPr>
        <w:t xml:space="preserve"> Shortlist</w:t>
      </w:r>
      <w:r>
        <w:rPr>
          <w:b/>
        </w:rPr>
        <w:t xml:space="preserve">. </w:t>
      </w:r>
      <w:r>
        <w:t>“</w:t>
      </w:r>
      <w:r w:rsidRPr="00CA5ABA">
        <w:t>The top three contenders to be Donald Trump’s running mate this fall are men, leaving Rep. Elise Stefanik (R., N.Y.) as the only woman remaining under consideration, with long odds to make the Republican ticket.</w:t>
      </w:r>
      <w:r>
        <w:t> </w:t>
      </w:r>
      <w:r w:rsidRPr="00CA5ABA">
        <w:t>It is a noticeable development for the former president, who has historically struggled to win over suburban and college-educated women. Republican strategists and lawmakers, many of whom support Stefanik, say she could boost the presumptive Republican nominee’s appeal. They cast her as a strong messenger on in vitro fertilization and abortion politics—weak spots for Republicans heading into November.</w:t>
      </w:r>
      <w:r>
        <w:t>”</w:t>
      </w:r>
      <w:r w:rsidRPr="00CA5ABA">
        <w:rPr>
          <w:bCs/>
          <w:szCs w:val="20"/>
        </w:rPr>
        <w:t xml:space="preserve"> </w:t>
      </w:r>
      <w:r w:rsidRPr="00E90587">
        <w:rPr>
          <w:bCs/>
          <w:szCs w:val="20"/>
        </w:rPr>
        <w:t xml:space="preserve">[Wall Street Journal, </w:t>
      </w:r>
      <w:hyperlink r:id="rId163" w:history="1">
        <w:r>
          <w:rPr>
            <w:rStyle w:val="Hyperlink"/>
            <w:bCs/>
            <w:szCs w:val="20"/>
          </w:rPr>
          <w:t>7/1/24</w:t>
        </w:r>
      </w:hyperlink>
      <w:r w:rsidRPr="00E90587">
        <w:rPr>
          <w:bCs/>
          <w:szCs w:val="20"/>
        </w:rPr>
        <w:t>]</w:t>
      </w:r>
    </w:p>
    <w:p w14:paraId="493EA47A" w14:textId="77777777" w:rsidR="00156216" w:rsidRDefault="00156216" w:rsidP="00156216"/>
    <w:p w14:paraId="0338C9CB" w14:textId="77777777" w:rsidR="00156216" w:rsidRDefault="00156216" w:rsidP="00156216">
      <w:r>
        <w:rPr>
          <w:b/>
          <w:bCs/>
        </w:rPr>
        <w:t>Politico: “There Is Perhaps No One Who Has Shown Themselves As Loyal [To Trump] As Stefanik.”</w:t>
      </w:r>
      <w:r>
        <w:t xml:space="preserve"> “</w:t>
      </w:r>
      <w:r w:rsidRPr="004830E6">
        <w:t>Reasons to pick: When Trump talks about his criteria for a running mate, he frequently brings up one thing: loyalty. And among his potential picks there is perhaps no one who has shown themselves as loyal as Stefanik.</w:t>
      </w:r>
      <w:r>
        <w:t> </w:t>
      </w:r>
      <w:r w:rsidRPr="004830E6">
        <w:t>Shortly after the 2022 midterms, when Trump was largely blamed for the GOP's lackluster results and some Republicans looked elsewhere, she was the first member of Congress to endorse his candidacy - before he even officially got into the race. Only 39, Stefanik is the youngest person to serve in House Republican leadership. Her political stock on the right skyrocketed after her questioning of prominent university presidents about antisemitism on college campuses led to resignations.</w:t>
      </w:r>
      <w:r>
        <w:t> </w:t>
      </w:r>
      <w:r w:rsidRPr="004830E6">
        <w:t>Beyond her MAGA policy chops, Stefanik also has the Ivy-league credentials Trump loves (she was pals with Pete Buttigieg at Harvard College), and she is the only woman on Trump's short list. A young mother, her experience could be a boost with suburban women the former president continues to struggle with in polls.</w:t>
      </w:r>
      <w:r>
        <w:t> </w:t>
      </w:r>
      <w:r w:rsidRPr="004830E6">
        <w:t xml:space="preserve">Reasons to pass: Stefanik calls herself </w:t>
      </w:r>
      <w:r>
        <w:t>‘</w:t>
      </w:r>
      <w:r w:rsidRPr="004830E6">
        <w:t>proud MAGA.</w:t>
      </w:r>
      <w:r>
        <w:t>’</w:t>
      </w:r>
      <w:r w:rsidRPr="004830E6">
        <w:t xml:space="preserve"> But her ideology - from Paul Ryan acolyte to cheerleader for Trump's brand of populist nationalism - has changed over time and could raise questions about her motivations.</w:t>
      </w:r>
      <w:r>
        <w:t> </w:t>
      </w:r>
      <w:r w:rsidRPr="004830E6">
        <w:t>Because of her young age, some have questioned Stefanik's experience. And while her work ethic helped her rise through the ranks within the House conference and navigate its many personalities, she might be seen as too invaluable over in the House for a stint as Trump's understudy.</w:t>
      </w:r>
      <w:r>
        <w:t xml:space="preserve">” [Politico, </w:t>
      </w:r>
      <w:hyperlink r:id="rId164" w:history="1">
        <w:r w:rsidRPr="00B07698">
          <w:rPr>
            <w:rStyle w:val="Hyperlink"/>
          </w:rPr>
          <w:t>6/17/24</w:t>
        </w:r>
      </w:hyperlink>
      <w:r>
        <w:t>]</w:t>
      </w:r>
    </w:p>
    <w:p w14:paraId="34A232AF" w14:textId="77777777" w:rsidR="00156216" w:rsidRDefault="00156216" w:rsidP="00156216"/>
    <w:p w14:paraId="4D7F376C" w14:textId="77777777" w:rsidR="00156216" w:rsidRDefault="00156216" w:rsidP="00156216">
      <w:r>
        <w:rPr>
          <w:b/>
          <w:bCs/>
        </w:rPr>
        <w:t>Politico: “Stefanik Calls Herself ‘Proud MAGA.”</w:t>
      </w:r>
      <w:r>
        <w:t xml:space="preserve"> “</w:t>
      </w:r>
      <w:r w:rsidRPr="004830E6">
        <w:t>Reasons to pick: When Trump talks about his criteria for a running mate, he frequently brings up one thing: loyalty. And among his potential picks there is perhaps no one who has shown themselves as loyal as Stefanik.</w:t>
      </w:r>
      <w:r>
        <w:t> </w:t>
      </w:r>
      <w:r w:rsidRPr="004830E6">
        <w:t>Shortly after the 2022 midterms, when Trump was largely blamed for the GOP's lackluster results and some Republicans looked elsewhere, she was the first member of Congress to endorse his candidacy - before he even officially got into the race. Only 39, Stefanik is the youngest person to serve in House Republican leadership. Her political stock on the right skyrocketed after her questioning of prominent university presidents about antisemitism on college campuses led to resignations.</w:t>
      </w:r>
      <w:r>
        <w:t> </w:t>
      </w:r>
      <w:r w:rsidRPr="004830E6">
        <w:t>Beyond her MAGA policy chops, Stefanik also has the Ivy-league credentials Trump loves (she was pals with Pete Buttigieg at Harvard College), and she is the only woman on Trump's short list. A young mother, her experience could be a boost with suburban women the former president continues to struggle with in polls.</w:t>
      </w:r>
      <w:r>
        <w:t> </w:t>
      </w:r>
      <w:r w:rsidRPr="004830E6">
        <w:t xml:space="preserve">Reasons to pass: Stefanik calls herself </w:t>
      </w:r>
      <w:r>
        <w:t>‘</w:t>
      </w:r>
      <w:r w:rsidRPr="004830E6">
        <w:t>proud MAGA.</w:t>
      </w:r>
      <w:r>
        <w:t>’</w:t>
      </w:r>
      <w:r w:rsidRPr="004830E6">
        <w:t xml:space="preserve"> But her ideology - from Paul Ryan acolyte to cheerleader for Trump's brand of populist nationalism - has changed over time and could raise questions about her motivations.</w:t>
      </w:r>
      <w:r>
        <w:t> </w:t>
      </w:r>
      <w:r w:rsidRPr="004830E6">
        <w:t>Because of her young age, some have questioned Stefanik's experience. And while her work ethic helped her rise through the ranks within the House conference and navigate its many personalities, she might be seen as too invaluable over in the House for a stint as Trump's understudy.</w:t>
      </w:r>
      <w:r>
        <w:t xml:space="preserve">” [Politico, </w:t>
      </w:r>
      <w:hyperlink r:id="rId165" w:history="1">
        <w:r w:rsidRPr="00B07698">
          <w:rPr>
            <w:rStyle w:val="Hyperlink"/>
          </w:rPr>
          <w:t>6/17/24</w:t>
        </w:r>
      </w:hyperlink>
      <w:r>
        <w:t>]</w:t>
      </w:r>
    </w:p>
    <w:p w14:paraId="247DFE88" w14:textId="77777777" w:rsidR="00156216" w:rsidRDefault="00156216" w:rsidP="00156216"/>
    <w:p w14:paraId="109A6826" w14:textId="77777777" w:rsidR="00156216" w:rsidRDefault="00156216" w:rsidP="00156216">
      <w:r>
        <w:rPr>
          <w:b/>
          <w:bCs/>
        </w:rPr>
        <w:t>Politico: Stefanik Has “MAGA Policy Chops.”</w:t>
      </w:r>
      <w:r>
        <w:t xml:space="preserve"> “</w:t>
      </w:r>
      <w:r w:rsidRPr="004830E6">
        <w:t>Reasons to pick: When Trump talks about his criteria for a running mate, he frequently brings up one thing: loyalty. And among his potential picks there is perhaps no one who has shown themselves as loyal as Stefanik.</w:t>
      </w:r>
      <w:r>
        <w:t> </w:t>
      </w:r>
      <w:r w:rsidRPr="004830E6">
        <w:t>Shortly after the 2022 midterms, when Trump was largely blamed for the GOP's lackluster results and some Republicans looked elsewhere, she was the first member of Congress to endorse his candidacy - before he even officially got into the race. Only 39, Stefanik is the youngest person to serve in House Republican leadership. Her political stock on the right skyrocketed after her questioning of prominent university presidents about antisemitism on college campuses led to resignations.</w:t>
      </w:r>
      <w:r>
        <w:t> </w:t>
      </w:r>
      <w:r w:rsidRPr="004830E6">
        <w:t>Beyond her MAGA policy chops, Stefanik also has the Ivy-league credentials Trump loves (she was pals with Pete Buttigieg at Harvard College), and she is the only woman on Trump's short list. A young mother, her experience could be a boost with suburban women the former president continues to struggle with in polls.</w:t>
      </w:r>
      <w:r>
        <w:t> </w:t>
      </w:r>
      <w:r w:rsidRPr="004830E6">
        <w:t xml:space="preserve">Reasons to pass: Stefanik calls herself </w:t>
      </w:r>
      <w:r>
        <w:t>‘</w:t>
      </w:r>
      <w:r w:rsidRPr="004830E6">
        <w:t>proud MAGA.</w:t>
      </w:r>
      <w:r>
        <w:t>’</w:t>
      </w:r>
      <w:r w:rsidRPr="004830E6">
        <w:t xml:space="preserve"> But her ideology - from Paul Ryan acolyte to cheerleader for Trump's brand of populist nationalism - has changed over time and could raise questions about her motivations.</w:t>
      </w:r>
      <w:r>
        <w:t> </w:t>
      </w:r>
      <w:r w:rsidRPr="004830E6">
        <w:t>Because of her young age, some have questioned Stefanik's experience. And while her work ethic helped her rise through the ranks within the House conference and navigate its many personalities, she might be seen as too invaluable over in the House for a stint as Trump's understudy.</w:t>
      </w:r>
      <w:r>
        <w:t xml:space="preserve">” [Politico, </w:t>
      </w:r>
      <w:hyperlink r:id="rId166" w:history="1">
        <w:r w:rsidRPr="00B07698">
          <w:rPr>
            <w:rStyle w:val="Hyperlink"/>
          </w:rPr>
          <w:t>6/17/24</w:t>
        </w:r>
      </w:hyperlink>
      <w:r>
        <w:t>]</w:t>
      </w:r>
    </w:p>
    <w:p w14:paraId="0E9A2AE3" w14:textId="77777777" w:rsidR="00156216" w:rsidRDefault="00156216" w:rsidP="00156216"/>
    <w:p w14:paraId="4B6BF8F7" w14:textId="77777777" w:rsidR="00156216" w:rsidRDefault="00156216" w:rsidP="00156216">
      <w:pPr>
        <w:rPr>
          <w:bCs/>
          <w:szCs w:val="20"/>
        </w:rPr>
      </w:pPr>
      <w:r>
        <w:rPr>
          <w:b/>
        </w:rPr>
        <w:t>HEADLINE: “</w:t>
      </w:r>
      <w:r w:rsidRPr="00024ADB">
        <w:rPr>
          <w:b/>
        </w:rPr>
        <w:t xml:space="preserve">Stefanik’s Fierce Support </w:t>
      </w:r>
      <w:r w:rsidRPr="00CA5ABA">
        <w:rPr>
          <w:b/>
        </w:rPr>
        <w:t xml:space="preserve">For </w:t>
      </w:r>
      <w:r w:rsidRPr="00024ADB">
        <w:rPr>
          <w:b/>
        </w:rPr>
        <w:t xml:space="preserve">Trump Puts Her </w:t>
      </w:r>
      <w:r w:rsidRPr="00CA5ABA">
        <w:rPr>
          <w:b/>
        </w:rPr>
        <w:t xml:space="preserve">In The </w:t>
      </w:r>
      <w:r w:rsidRPr="00024ADB">
        <w:rPr>
          <w:b/>
        </w:rPr>
        <w:t>VP Conversation</w:t>
      </w:r>
      <w:r>
        <w:rPr>
          <w:b/>
        </w:rPr>
        <w:t xml:space="preserve">.” </w:t>
      </w:r>
      <w:r w:rsidRPr="00E90587">
        <w:rPr>
          <w:bCs/>
          <w:szCs w:val="20"/>
        </w:rPr>
        <w:t xml:space="preserve">[Wall Street Journal, </w:t>
      </w:r>
      <w:hyperlink r:id="rId167" w:history="1">
        <w:r>
          <w:rPr>
            <w:rStyle w:val="Hyperlink"/>
            <w:bCs/>
            <w:szCs w:val="20"/>
          </w:rPr>
          <w:t>1/20/24</w:t>
        </w:r>
      </w:hyperlink>
      <w:r w:rsidRPr="00E90587">
        <w:rPr>
          <w:bCs/>
          <w:szCs w:val="20"/>
        </w:rPr>
        <w:t>]</w:t>
      </w:r>
    </w:p>
    <w:p w14:paraId="083B05E8" w14:textId="77777777" w:rsidR="00156216" w:rsidRDefault="00156216" w:rsidP="00156216">
      <w:pPr>
        <w:rPr>
          <w:bCs/>
          <w:szCs w:val="20"/>
        </w:rPr>
      </w:pPr>
    </w:p>
    <w:p w14:paraId="5B5E5784" w14:textId="77777777" w:rsidR="00156216" w:rsidRPr="00024ADB" w:rsidRDefault="00156216" w:rsidP="00156216">
      <w:pPr>
        <w:rPr>
          <w:b/>
          <w:bCs/>
        </w:rPr>
      </w:pPr>
      <w:r w:rsidRPr="00CA5ABA">
        <w:rPr>
          <w:b/>
          <w:bCs/>
        </w:rPr>
        <w:t xml:space="preserve">January 2024: Stefanik’s </w:t>
      </w:r>
      <w:r>
        <w:rPr>
          <w:b/>
          <w:bCs/>
        </w:rPr>
        <w:t>Evolution</w:t>
      </w:r>
      <w:r w:rsidRPr="00CA5ABA">
        <w:rPr>
          <w:b/>
          <w:bCs/>
        </w:rPr>
        <w:t xml:space="preserve"> From Moderate To MAGA Sparked V</w:t>
      </w:r>
      <w:r>
        <w:rPr>
          <w:b/>
          <w:bCs/>
        </w:rPr>
        <w:t>P</w:t>
      </w:r>
      <w:r w:rsidRPr="00CA5ABA">
        <w:rPr>
          <w:b/>
          <w:bCs/>
        </w:rPr>
        <w:t xml:space="preserve"> Speculation.</w:t>
      </w:r>
      <w:r>
        <w:rPr>
          <w:b/>
          <w:bCs/>
        </w:rPr>
        <w:t xml:space="preserve"> </w:t>
      </w:r>
      <w:r>
        <w:rPr>
          <w:bCs/>
        </w:rPr>
        <w:t>“</w:t>
      </w:r>
      <w:r w:rsidRPr="00024ADB">
        <w:rPr>
          <w:bCs/>
        </w:rPr>
        <w:t>The political evolution of Rep. Elise Stefanik from a moderate into a strong defender of Donald Trump helped catapult her into House GOP leadership. Is the No. 2 role in the White House next?</w:t>
      </w:r>
      <w:r>
        <w:rPr>
          <w:bCs/>
        </w:rPr>
        <w:t>  </w:t>
      </w:r>
      <w:r w:rsidRPr="00024ADB">
        <w:rPr>
          <w:bCs/>
        </w:rPr>
        <w:t xml:space="preserve">The highest-ranking woman among House Republicans grabbed </w:t>
      </w:r>
      <w:r w:rsidRPr="00024ADB">
        <w:rPr>
          <w:bCs/>
        </w:rPr>
        <w:lastRenderedPageBreak/>
        <w:t>the spotlight when she grilled the leaders of elite colleges over antisemitism on campus, setting off a chain of events that led to the resignations of the presidents of the University of Pennsylvania and Harvard University. Her performance drew broad praise from conservatives, and she is now being actively floated as a potential running mate for Trump this year.</w:t>
      </w:r>
      <w:r>
        <w:rPr>
          <w:bCs/>
        </w:rPr>
        <w:t>”</w:t>
      </w:r>
      <w:r w:rsidRPr="00CA5ABA">
        <w:rPr>
          <w:bCs/>
          <w:szCs w:val="20"/>
        </w:rPr>
        <w:t xml:space="preserve"> </w:t>
      </w:r>
      <w:r w:rsidRPr="00E90587">
        <w:rPr>
          <w:bCs/>
          <w:szCs w:val="20"/>
        </w:rPr>
        <w:t xml:space="preserve">[Wall Street Journal, </w:t>
      </w:r>
      <w:hyperlink r:id="rId168" w:history="1">
        <w:r>
          <w:rPr>
            <w:rStyle w:val="Hyperlink"/>
            <w:bCs/>
            <w:szCs w:val="20"/>
          </w:rPr>
          <w:t>1/20/24</w:t>
        </w:r>
      </w:hyperlink>
      <w:r w:rsidRPr="00E90587">
        <w:rPr>
          <w:bCs/>
          <w:szCs w:val="20"/>
        </w:rPr>
        <w:t>]</w:t>
      </w:r>
    </w:p>
    <w:p w14:paraId="4D5052AC" w14:textId="77777777" w:rsidR="00156216" w:rsidRDefault="00156216" w:rsidP="00156216">
      <w:pPr>
        <w:rPr>
          <w:bCs/>
        </w:rPr>
      </w:pPr>
    </w:p>
    <w:p w14:paraId="1D8063A8" w14:textId="77777777" w:rsidR="00156216" w:rsidRPr="00024ADB" w:rsidRDefault="00156216" w:rsidP="00156216">
      <w:pPr>
        <w:pStyle w:val="ListParagraph"/>
        <w:numPr>
          <w:ilvl w:val="0"/>
          <w:numId w:val="40"/>
        </w:numPr>
        <w:contextualSpacing/>
        <w:rPr>
          <w:b/>
          <w:bCs/>
        </w:rPr>
      </w:pPr>
      <w:r w:rsidRPr="00024ADB">
        <w:rPr>
          <w:b/>
          <w:bCs/>
        </w:rPr>
        <w:t xml:space="preserve">Stefanik: “I Would Be Honored To Serve In The Trump Administration In Any Capacity […] </w:t>
      </w:r>
      <w:r w:rsidRPr="00024ADB">
        <w:rPr>
          <w:b/>
        </w:rPr>
        <w:t>I Am Focused On My Job’ Representing Her Upstate New York District And Her Work In GOP Leadership</w:t>
      </w:r>
      <w:r w:rsidRPr="00024ADB">
        <w:rPr>
          <w:b/>
          <w:bCs/>
        </w:rPr>
        <w:t xml:space="preserve">.” </w:t>
      </w:r>
      <w:r w:rsidRPr="00024ADB">
        <w:rPr>
          <w:bCs/>
        </w:rPr>
        <w:t xml:space="preserve">“‘I would be honored to serve in the Trump administration in any capacity,’ Stefanik said in a recent interview when asked if she was open to the vice president post. For now, she said, ‘I am focused on my job’ representing her upstate New York district and her work in GOP leadership.’” </w:t>
      </w:r>
      <w:r w:rsidRPr="00024ADB">
        <w:rPr>
          <w:bCs/>
          <w:szCs w:val="20"/>
        </w:rPr>
        <w:t xml:space="preserve">[Wall Street Journal, </w:t>
      </w:r>
      <w:hyperlink r:id="rId169" w:history="1">
        <w:r w:rsidRPr="00CA5ABA">
          <w:rPr>
            <w:rStyle w:val="Hyperlink"/>
            <w:bCs/>
            <w:szCs w:val="20"/>
          </w:rPr>
          <w:t>1/20/24</w:t>
        </w:r>
      </w:hyperlink>
      <w:r w:rsidRPr="00024ADB">
        <w:rPr>
          <w:bCs/>
          <w:szCs w:val="20"/>
        </w:rPr>
        <w:t>]</w:t>
      </w:r>
    </w:p>
    <w:p w14:paraId="617BEF55" w14:textId="77777777" w:rsidR="00156216" w:rsidRDefault="00156216" w:rsidP="00156216">
      <w:pPr>
        <w:rPr>
          <w:szCs w:val="20"/>
        </w:rPr>
      </w:pPr>
    </w:p>
    <w:p w14:paraId="6A997EC5" w14:textId="708CE541" w:rsidR="00156216" w:rsidRDefault="00613653" w:rsidP="00156216">
      <w:pPr>
        <w:pStyle w:val="H3"/>
      </w:pPr>
      <w:r>
        <w:rPr>
          <w:caps w:val="0"/>
        </w:rPr>
        <w:t>2025: UNITED NATIONS AMBASSADOR NOMINATION</w:t>
      </w:r>
    </w:p>
    <w:p w14:paraId="1DA1452D" w14:textId="77777777" w:rsidR="00156216" w:rsidRDefault="00156216" w:rsidP="00156216">
      <w:pPr>
        <w:rPr>
          <w:szCs w:val="20"/>
        </w:rPr>
      </w:pPr>
    </w:p>
    <w:p w14:paraId="4A245B92" w14:textId="53659A2F" w:rsidR="00513ABA" w:rsidRDefault="00513ABA" w:rsidP="00513ABA">
      <w:pPr>
        <w:pStyle w:val="H4"/>
      </w:pPr>
      <w:r>
        <w:t>MARCH 2025: TRUMP WITHDREW STEFANIK’S NOMINATION FOR AMBASSADOR TO THE UNITED NATIONS</w:t>
      </w:r>
    </w:p>
    <w:p w14:paraId="13DA2F1E" w14:textId="77777777" w:rsidR="00513ABA" w:rsidRDefault="00513ABA" w:rsidP="00156216">
      <w:pPr>
        <w:rPr>
          <w:szCs w:val="20"/>
        </w:rPr>
      </w:pPr>
    </w:p>
    <w:p w14:paraId="4EE7A19E" w14:textId="77777777" w:rsidR="00156216" w:rsidRDefault="00156216" w:rsidP="00156216">
      <w:r>
        <w:rPr>
          <w:b/>
          <w:bCs/>
        </w:rPr>
        <w:t xml:space="preserve">March 2025: Trump Withdrew His Nomination Of Stefanik For Ambassador To The United Nations. </w:t>
      </w:r>
      <w:r w:rsidRPr="00B01F65">
        <w:t>“U.S. President Donald Trump said on Thursday he had withdrawn his pick to be ambassador to the United Nations because the Republicans need to maintain their slim majority in the House of Representatives to advance his ‘America First’ agenda. Republican Representative Elise Stefanik is a close Trump ally and was chosen by the president for the U.N. role less than a week after he was elected in November. CBS News first reported that Stefanik's nomination could be withdrawn.”</w:t>
      </w:r>
      <w:r>
        <w:t xml:space="preserve"> [Reuters, </w:t>
      </w:r>
      <w:hyperlink r:id="rId170" w:history="1">
        <w:r w:rsidRPr="00B01F65">
          <w:rPr>
            <w:rStyle w:val="Hyperlink"/>
          </w:rPr>
          <w:t>3/27/25</w:t>
        </w:r>
      </w:hyperlink>
      <w:r>
        <w:t>]</w:t>
      </w:r>
    </w:p>
    <w:p w14:paraId="2730152C" w14:textId="77777777" w:rsidR="00156216" w:rsidRDefault="00156216" w:rsidP="00156216"/>
    <w:p w14:paraId="7AA90C9A" w14:textId="77777777" w:rsidR="00156216" w:rsidRDefault="00156216" w:rsidP="00156216">
      <w:r>
        <w:rPr>
          <w:b/>
          <w:bCs/>
        </w:rPr>
        <w:t>Trump Pulled Stefanik’s Nomination To Be UN Ambassador, Saying That He Could Not Lose Her Vote In The House Of Representatives.</w:t>
      </w:r>
      <w:r>
        <w:t xml:space="preserve"> “</w:t>
      </w:r>
      <w:r w:rsidRPr="00213D8F">
        <w:t>Just days before two special elections to fill House seats in Florida, along with a closely watched state supreme court race in Wisconsin, Trump said he couldn’t risk losing the vote of Rep. Elise Stefanik (R., N.Y.), who had been poised to start as U.S. ambassador to the United Nations as soon as next week. The reversal marked an extraordinary admission by Trump, and it brought home the brittle nature of Republicans’ power on Capitol Hill as they work to advance his legislative agenda.</w:t>
      </w:r>
      <w:r>
        <w:t xml:space="preserve">” [Wall Street Journal, </w:t>
      </w:r>
      <w:hyperlink r:id="rId171" w:history="1">
        <w:r w:rsidRPr="00C51800">
          <w:rPr>
            <w:rStyle w:val="Hyperlink"/>
          </w:rPr>
          <w:t>3/28/25</w:t>
        </w:r>
      </w:hyperlink>
      <w:r>
        <w:t>]</w:t>
      </w:r>
    </w:p>
    <w:p w14:paraId="4255650F" w14:textId="77777777" w:rsidR="00156216" w:rsidRDefault="00156216" w:rsidP="00156216"/>
    <w:p w14:paraId="6112C6B1" w14:textId="77777777" w:rsidR="00156216" w:rsidRPr="00624A7B" w:rsidRDefault="00156216" w:rsidP="00156216">
      <w:r>
        <w:rPr>
          <w:b/>
          <w:bCs/>
        </w:rPr>
        <w:t>HEADLINE: “</w:t>
      </w:r>
      <w:r w:rsidRPr="00624A7B">
        <w:rPr>
          <w:b/>
          <w:bCs/>
        </w:rPr>
        <w:t>Trump Pulls Nomination Of Elise Stefanik For U.N. To Protect GOP’s House Majority</w:t>
      </w:r>
      <w:r>
        <w:rPr>
          <w:b/>
          <w:bCs/>
        </w:rPr>
        <w:t>.”</w:t>
      </w:r>
      <w:r>
        <w:t xml:space="preserve"> [Wall Street Journal, </w:t>
      </w:r>
      <w:hyperlink r:id="rId172" w:history="1">
        <w:r w:rsidRPr="00025488">
          <w:rPr>
            <w:rStyle w:val="Hyperlink"/>
          </w:rPr>
          <w:t>3/27/25</w:t>
        </w:r>
      </w:hyperlink>
      <w:r>
        <w:t>]</w:t>
      </w:r>
    </w:p>
    <w:p w14:paraId="285D50C4" w14:textId="77777777" w:rsidR="00156216" w:rsidRDefault="00156216" w:rsidP="00156216"/>
    <w:p w14:paraId="1EF0283A" w14:textId="77777777" w:rsidR="00156216" w:rsidRPr="00624A7B" w:rsidRDefault="00156216" w:rsidP="00156216">
      <w:r>
        <w:rPr>
          <w:b/>
          <w:bCs/>
        </w:rPr>
        <w:t>Trump Said He Had Asked Stefanik To Remain In Congress To Help Pass His Legislative Agenda.</w:t>
      </w:r>
      <w:r>
        <w:t xml:space="preserve"> “</w:t>
      </w:r>
      <w:r w:rsidRPr="00AD09AB">
        <w:t>The White House is pulling the nomination of Rep. Elise Stefanik for U.S. ambassador to the United Nations, President Trump said, a remarkable acknowledgment that Republicans can’t afford to lose her vote in Congress.</w:t>
      </w:r>
      <w:r>
        <w:t>  </w:t>
      </w:r>
      <w:r w:rsidRPr="00AD09AB">
        <w:t xml:space="preserve">Trump said on Truth Social that he asked Stefanik, </w:t>
      </w:r>
      <w:r>
        <w:t>‘</w:t>
      </w:r>
      <w:r w:rsidRPr="00AD09AB">
        <w:t>as one of my biggest Allies, to remain in Congress</w:t>
      </w:r>
      <w:r>
        <w:t>’</w:t>
      </w:r>
      <w:r w:rsidRPr="00AD09AB">
        <w:t xml:space="preserve"> to help pass his agenda, rather than leaving the House, which would trigger a special election in her Republican-leaning upstate New York district. </w:t>
      </w:r>
      <w:r>
        <w:t>‘</w:t>
      </w:r>
      <w:r w:rsidRPr="00AD09AB">
        <w:t>With a very tight Majority, I don’t want to take a chance on anyone else running for Elise’s seat,</w:t>
      </w:r>
      <w:r>
        <w:t>’</w:t>
      </w:r>
      <w:r w:rsidRPr="00AD09AB">
        <w:t xml:space="preserve"> he said.</w:t>
      </w:r>
      <w:r>
        <w:t xml:space="preserve">” [Wall Street Journal, </w:t>
      </w:r>
      <w:hyperlink r:id="rId173" w:history="1">
        <w:r w:rsidRPr="00025488">
          <w:rPr>
            <w:rStyle w:val="Hyperlink"/>
          </w:rPr>
          <w:t>3/27/25</w:t>
        </w:r>
      </w:hyperlink>
      <w:r>
        <w:t>]</w:t>
      </w:r>
    </w:p>
    <w:p w14:paraId="7E43F54F" w14:textId="77777777" w:rsidR="00156216" w:rsidRDefault="00156216" w:rsidP="00156216"/>
    <w:p w14:paraId="1026D967" w14:textId="77777777" w:rsidR="00156216" w:rsidRPr="0041062A" w:rsidRDefault="00156216" w:rsidP="00156216">
      <w:r>
        <w:rPr>
          <w:b/>
          <w:bCs/>
        </w:rPr>
        <w:t>2024: Stefanik Was Nominated To Be Trump’s Ambassador To The United Nations.</w:t>
      </w:r>
      <w:r>
        <w:t xml:space="preserve"> “President-elect Donald Trump has picked House Republican Conference Chair Elise Stefanik of New York to be his next ambassador to the United Nations. ‘I am honored to nominate Chairwoman Elise Stefanik to serve in my Cabinet as U.S. ambassador to the United Nations,’ Trump said. ‘Elise is an incredibly strong, tough and smart America First fighter.’” [E&amp;E News, </w:t>
      </w:r>
      <w:hyperlink r:id="rId174" w:history="1">
        <w:r w:rsidRPr="00C54F56">
          <w:rPr>
            <w:rStyle w:val="Hyperlink"/>
          </w:rPr>
          <w:t>11/11/24</w:t>
        </w:r>
      </w:hyperlink>
      <w:r>
        <w:t>]</w:t>
      </w:r>
    </w:p>
    <w:p w14:paraId="3D6F0814" w14:textId="77777777" w:rsidR="00156216" w:rsidRDefault="00156216" w:rsidP="00156216"/>
    <w:p w14:paraId="6795C1ED" w14:textId="77777777" w:rsidR="00156216" w:rsidRPr="007B7C36" w:rsidRDefault="00156216" w:rsidP="00156216">
      <w:pPr>
        <w:rPr>
          <w:b/>
        </w:rPr>
      </w:pPr>
      <w:r>
        <w:rPr>
          <w:b/>
        </w:rPr>
        <w:t>HEADLINE: “</w:t>
      </w:r>
      <w:r w:rsidRPr="007B7C36">
        <w:rPr>
          <w:b/>
        </w:rPr>
        <w:t>U.N. Ambassador Pick Elise Stefanik Has Been Top Trump Defender In Congress</w:t>
      </w:r>
      <w:r>
        <w:rPr>
          <w:b/>
        </w:rPr>
        <w:t xml:space="preserve">.” </w:t>
      </w:r>
      <w:r>
        <w:rPr>
          <w:bCs/>
        </w:rPr>
        <w:t>[</w:t>
      </w:r>
      <w:r w:rsidRPr="00BA3514">
        <w:rPr>
          <w:bCs/>
        </w:rPr>
        <w:t xml:space="preserve">Wall Street Journal, </w:t>
      </w:r>
      <w:hyperlink r:id="rId175" w:history="1">
        <w:r w:rsidRPr="00BA3514">
          <w:rPr>
            <w:rStyle w:val="Hyperlink"/>
            <w:bCs/>
          </w:rPr>
          <w:t>11/11/24</w:t>
        </w:r>
      </w:hyperlink>
      <w:r w:rsidRPr="00BA3514">
        <w:rPr>
          <w:bCs/>
        </w:rPr>
        <w:t>]</w:t>
      </w:r>
    </w:p>
    <w:p w14:paraId="773D990E" w14:textId="77777777" w:rsidR="00156216" w:rsidRDefault="00156216" w:rsidP="00156216"/>
    <w:p w14:paraId="1125A6E0" w14:textId="77777777" w:rsidR="00156216" w:rsidRPr="00306005" w:rsidRDefault="00156216" w:rsidP="00156216">
      <w:pPr>
        <w:rPr>
          <w:bCs/>
        </w:rPr>
      </w:pPr>
      <w:r w:rsidRPr="009428B4">
        <w:rPr>
          <w:b/>
          <w:bCs/>
        </w:rPr>
        <w:t xml:space="preserve">Wall Street Journal: “In Picking Rep. Elise Stefanik For The Role Of U.S. Ambassador To The United Nations, President-Elect Donald Trump Is Rewarding One Of His Most Loyal Defenders In Congress.” </w:t>
      </w:r>
      <w:r w:rsidRPr="00306005">
        <w:rPr>
          <w:bCs/>
        </w:rPr>
        <w:t xml:space="preserve">“In picking Rep. Elise Stefanik for the role of U.S. ambassador to the United Nations, President-elect Donald Trump is rewarding one of his most loyal defenders in Congress, who also made headlines with her fierce questioning of college presidents over pro-Palestinian protests. Stefanik, 40 years old, is the chair of the House Republican Conference, a position that makes her the only woman in House Republican leadership. She was once considered a </w:t>
      </w:r>
      <w:proofErr w:type="gramStart"/>
      <w:r w:rsidRPr="00306005">
        <w:rPr>
          <w:bCs/>
        </w:rPr>
        <w:t>long-shot</w:t>
      </w:r>
      <w:proofErr w:type="gramEnd"/>
      <w:r w:rsidRPr="00306005">
        <w:rPr>
          <w:bCs/>
        </w:rPr>
        <w:t xml:space="preserve"> pick to join Trump on the ticket as vice president.” [Wall Street Journal, </w:t>
      </w:r>
      <w:hyperlink r:id="rId176" w:history="1">
        <w:r w:rsidRPr="00306005">
          <w:rPr>
            <w:rStyle w:val="Hyperlink"/>
            <w:bCs/>
          </w:rPr>
          <w:t>11/11/24</w:t>
        </w:r>
      </w:hyperlink>
      <w:r w:rsidRPr="00306005">
        <w:rPr>
          <w:bCs/>
        </w:rPr>
        <w:t>]</w:t>
      </w:r>
    </w:p>
    <w:p w14:paraId="6C7F8B5B" w14:textId="77777777" w:rsidR="00156216" w:rsidRDefault="00156216" w:rsidP="00156216">
      <w:pPr>
        <w:rPr>
          <w:bCs/>
        </w:rPr>
      </w:pPr>
    </w:p>
    <w:p w14:paraId="174415A9" w14:textId="7EB66CCB" w:rsidR="00156216" w:rsidRPr="00156216" w:rsidRDefault="00156216" w:rsidP="00156216">
      <w:pPr>
        <w:pStyle w:val="ListParagraph"/>
        <w:numPr>
          <w:ilvl w:val="0"/>
          <w:numId w:val="41"/>
        </w:numPr>
        <w:contextualSpacing/>
        <w:rPr>
          <w:b/>
        </w:rPr>
      </w:pPr>
      <w:r w:rsidRPr="00306005">
        <w:rPr>
          <w:b/>
          <w:bCs/>
        </w:rPr>
        <w:t>Wall Street Journal: “</w:t>
      </w:r>
      <w:r w:rsidRPr="00306005">
        <w:rPr>
          <w:b/>
        </w:rPr>
        <w:t xml:space="preserve">In Recent Years, She Has Gained Prominence For Her Fierce Loyalty To [Trump].” </w:t>
      </w:r>
      <w:r w:rsidRPr="007B7C36">
        <w:t xml:space="preserve">“A Harvard graduate, Stefanik was elected in 2014 as Congress’s youngest woman at the time. She moved away from moderate policy positions to embrace Trump’s, following the will of voters in her district, she has said. In 2016, Stefanik pointedly refused to say Trump’s name after he won the GOP nominating contest; she said she would support ‘my party’s nominee.’ But in recent years, she has gained prominence for her fierce loyalty to the </w:t>
      </w:r>
      <w:r w:rsidRPr="007B7C36">
        <w:lastRenderedPageBreak/>
        <w:t xml:space="preserve">president-elect. She reaped record campaign donations in 2020 after she vigorously defended Trump during his 2019 impeachment. In 2022, she endorsed him in the presidential race before he had announced publicly that he would run. That made her the first member of Congress to do so.” </w:t>
      </w:r>
      <w:r w:rsidRPr="00306005">
        <w:rPr>
          <w:bCs/>
        </w:rPr>
        <w:t xml:space="preserve">[Wall Street Journal, </w:t>
      </w:r>
      <w:hyperlink r:id="rId177" w:history="1">
        <w:r w:rsidRPr="00306005">
          <w:rPr>
            <w:rStyle w:val="Hyperlink"/>
            <w:bCs/>
          </w:rPr>
          <w:t>11/11/24</w:t>
        </w:r>
      </w:hyperlink>
      <w:r w:rsidRPr="00306005">
        <w:rPr>
          <w:bCs/>
        </w:rPr>
        <w:t>]</w:t>
      </w:r>
    </w:p>
    <w:p w14:paraId="36F543D4" w14:textId="77777777" w:rsidR="00156216" w:rsidRDefault="00156216" w:rsidP="00007F30"/>
    <w:p w14:paraId="3A609ABA" w14:textId="0D75542D" w:rsidR="00283494" w:rsidRDefault="00613653" w:rsidP="00283494">
      <w:pPr>
        <w:pStyle w:val="H2"/>
      </w:pPr>
      <w:r>
        <w:rPr>
          <w:caps w:val="0"/>
        </w:rPr>
        <w:t>BOARD</w:t>
      </w:r>
      <w:r w:rsidR="00F45363">
        <w:rPr>
          <w:caps w:val="0"/>
        </w:rPr>
        <w:t xml:space="preserve"> POSITIONS</w:t>
      </w:r>
    </w:p>
    <w:p w14:paraId="11395BAD" w14:textId="77777777" w:rsidR="00283494" w:rsidRDefault="00283494" w:rsidP="00007F30"/>
    <w:p w14:paraId="63081157" w14:textId="0D48DA80" w:rsidR="00283494" w:rsidRDefault="00613653" w:rsidP="00283494">
      <w:pPr>
        <w:pStyle w:val="H3"/>
      </w:pPr>
      <w:r>
        <w:rPr>
          <w:caps w:val="0"/>
        </w:rPr>
        <w:t>STEFANIK SERVED ON HARVARD’S INSTITUTE OF POLITICS BEFORE HER REMOVAL FOLLOWING THE 2020 ELECTION</w:t>
      </w:r>
    </w:p>
    <w:p w14:paraId="531E6635" w14:textId="77777777" w:rsidR="00283494" w:rsidRDefault="00283494" w:rsidP="00007F30"/>
    <w:p w14:paraId="497B8356" w14:textId="77777777" w:rsidR="00283494" w:rsidRDefault="00283494" w:rsidP="00283494">
      <w:r>
        <w:rPr>
          <w:b/>
          <w:bCs/>
        </w:rPr>
        <w:t>Harvard Removed Stefanik From The Board Of The Institute Of Politics.</w:t>
      </w:r>
      <w:r>
        <w:t xml:space="preserve"> “</w:t>
      </w:r>
      <w:r w:rsidRPr="00905E7C">
        <w:t xml:space="preserve">Ms. Stefanik is both a graduate and critic of Harvard: Several years ago, after student complaints, Harvard removed Ms. Stefanik from the board of its Institute of Politics over her repeated false statements about the 2020 election results. She charged her alma mater with </w:t>
      </w:r>
      <w:r>
        <w:t>‘</w:t>
      </w:r>
      <w:r w:rsidRPr="00905E7C">
        <w:t>caving to the woke left.</w:t>
      </w:r>
      <w:r>
        <w:t>’</w:t>
      </w:r>
      <w:r w:rsidRPr="00905E7C">
        <w:t xml:space="preserve"> And last week, she exacted a measure of revenge.</w:t>
      </w:r>
      <w:r>
        <w:t xml:space="preserve">” [New York Times, </w:t>
      </w:r>
      <w:hyperlink r:id="rId178" w:history="1">
        <w:r w:rsidRPr="000E436A">
          <w:rPr>
            <w:rStyle w:val="Hyperlink"/>
          </w:rPr>
          <w:t>12/10/23</w:t>
        </w:r>
      </w:hyperlink>
      <w:r>
        <w:t>]</w:t>
      </w:r>
    </w:p>
    <w:p w14:paraId="226A6338" w14:textId="77777777" w:rsidR="00283494" w:rsidRDefault="00283494" w:rsidP="00283494"/>
    <w:p w14:paraId="666D212D" w14:textId="77777777" w:rsidR="00283494" w:rsidRPr="00DB7878" w:rsidRDefault="00283494" w:rsidP="00283494">
      <w:pPr>
        <w:rPr>
          <w:b/>
          <w:bCs/>
        </w:rPr>
      </w:pPr>
      <w:r>
        <w:rPr>
          <w:b/>
          <w:bCs/>
        </w:rPr>
        <w:t xml:space="preserve">Stefanik Was Removed From An Advisory Role With Harvard’s Institute Of Politics After January 6. </w:t>
      </w:r>
      <w:r w:rsidRPr="008E3D48">
        <w:t>“</w:t>
      </w:r>
      <w:r w:rsidRPr="00250840">
        <w:t xml:space="preserve">Some staffers told NPR they hoped the Endowment would quietly let Stefanik </w:t>
      </w:r>
      <w:proofErr w:type="gramStart"/>
      <w:r w:rsidRPr="00250840">
        <w:t>go, or</w:t>
      </w:r>
      <w:proofErr w:type="gramEnd"/>
      <w:r w:rsidRPr="00250840">
        <w:t xml:space="preserve"> put some distance between the organization and the congresswoman. Instead, Stefanik spoke at the 2021 award ceremony. And when her position on the board expired in January of this year, she was renewed for another term.</w:t>
      </w:r>
      <w:r>
        <w:t xml:space="preserve"> </w:t>
      </w:r>
      <w:r w:rsidRPr="008E3D48">
        <w:t>Meanwhile, Harvard's Institute of Politics did remove Stefanik from an advisory role after Jan. 6. Stefanik accused the university of ‘bowing to the woke, far-left mob.’</w:t>
      </w:r>
      <w:r>
        <w:t xml:space="preserve">” [NPR, </w:t>
      </w:r>
      <w:hyperlink r:id="rId179" w:history="1">
        <w:r w:rsidRPr="00231BCC">
          <w:rPr>
            <w:rStyle w:val="Hyperlink"/>
          </w:rPr>
          <w:t>6/20/22</w:t>
        </w:r>
      </w:hyperlink>
      <w:r>
        <w:t>]</w:t>
      </w:r>
    </w:p>
    <w:p w14:paraId="039EA048" w14:textId="77777777" w:rsidR="00283494" w:rsidRDefault="00283494" w:rsidP="00283494"/>
    <w:p w14:paraId="777790F7" w14:textId="77777777" w:rsidR="00283494" w:rsidRDefault="00283494" w:rsidP="00283494">
      <w:r>
        <w:rPr>
          <w:b/>
          <w:bCs/>
        </w:rPr>
        <w:t>Stefanik Said It Was A “Badge Of Honor” To Be Removed From The Harvard Kennedy School Institute Of Politics Advisory Board For Backing Unsubstantiated Claims Of Election Fraud.</w:t>
      </w:r>
      <w:r>
        <w:t xml:space="preserve"> “</w:t>
      </w:r>
      <w:r w:rsidRPr="00641B8E">
        <w:t xml:space="preserve">Republicans found themselves facing other public repercussions of their willingness to back Mr. Trump’s unsubstantiated claims of widespread election fraud. On Tuesday, the Institute of Politics at the Harvard Kennedy School removed Rep. Elise Stefanik (R., N.Y.) from its senior advisory committee following her comments about election fraud, after she declined to step aside. Ms. Stefanik said it was a </w:t>
      </w:r>
      <w:r>
        <w:t>‘</w:t>
      </w:r>
      <w:r w:rsidRPr="00641B8E">
        <w:t>rite of passage and badge of honor to join the long line of leaders who have been boycotted, protested and canceled by colleges and universities across America.</w:t>
      </w:r>
      <w:r>
        <w:t xml:space="preserve">” [Wall Street Journal, </w:t>
      </w:r>
      <w:hyperlink r:id="rId180" w:history="1">
        <w:r w:rsidRPr="003420A3">
          <w:rPr>
            <w:rStyle w:val="Hyperlink"/>
          </w:rPr>
          <w:t>1/12/21</w:t>
        </w:r>
      </w:hyperlink>
      <w:r>
        <w:t>]</w:t>
      </w:r>
    </w:p>
    <w:p w14:paraId="41015761" w14:textId="77777777" w:rsidR="00283494" w:rsidRDefault="00283494" w:rsidP="00283494"/>
    <w:p w14:paraId="6B82039F" w14:textId="77777777" w:rsidR="00283494" w:rsidRPr="00E91D0C" w:rsidRDefault="00283494" w:rsidP="00283494">
      <w:pPr>
        <w:rPr>
          <w:b/>
        </w:rPr>
      </w:pPr>
      <w:r w:rsidRPr="00E91D0C">
        <w:rPr>
          <w:b/>
        </w:rPr>
        <w:t xml:space="preserve">While At Harvard, Stefanik Focused On Boosting Women In Politics And Praised </w:t>
      </w:r>
      <w:r>
        <w:rPr>
          <w:b/>
        </w:rPr>
        <w:t xml:space="preserve">The Appointment Of </w:t>
      </w:r>
      <w:r w:rsidRPr="00E91D0C">
        <w:rPr>
          <w:b/>
        </w:rPr>
        <w:t>Democrat Jeanne Shaheen To Lead The Institute Of Politics</w:t>
      </w:r>
      <w:r>
        <w:rPr>
          <w:b/>
        </w:rPr>
        <w:t xml:space="preserve"> </w:t>
      </w:r>
      <w:r>
        <w:rPr>
          <w:bCs/>
        </w:rPr>
        <w:t>“</w:t>
      </w:r>
      <w:r w:rsidRPr="00E91D0C">
        <w:rPr>
          <w:bCs/>
        </w:rPr>
        <w:t>Stefanik was already laser-beam focused on politics and identified strongly as a Republican during her Harvard years. But there's no evidence in the essays readily available online that she was particularly ideological, though she's now favored by many Tea Party and Conservative activists. At Harvard, one of her most visible positions was an effort to cultivate more women for political roles, both on campus and in society writ large.</w:t>
      </w:r>
      <w:r>
        <w:rPr>
          <w:bCs/>
        </w:rPr>
        <w:t> </w:t>
      </w:r>
      <w:r w:rsidRPr="00E91D0C">
        <w:rPr>
          <w:bCs/>
        </w:rPr>
        <w:t xml:space="preserve">When former Democratic Governor Jeanne Shaheen, now the U.S. Senator from New Hampshire, was named to head the Institute of Politics, Stefanik praised the choice. </w:t>
      </w:r>
      <w:r>
        <w:rPr>
          <w:bCs/>
        </w:rPr>
        <w:t>‘</w:t>
      </w:r>
      <w:r w:rsidRPr="00E91D0C">
        <w:rPr>
          <w:bCs/>
        </w:rPr>
        <w:t>I think it's very helpful to attract new women to leadership positions if you have a female director,</w:t>
      </w:r>
      <w:r>
        <w:rPr>
          <w:bCs/>
        </w:rPr>
        <w:t>’</w:t>
      </w:r>
      <w:r w:rsidRPr="00E91D0C">
        <w:rPr>
          <w:bCs/>
        </w:rPr>
        <w:t xml:space="preserve"> Stefanik told a Crimson reporter. In an essay that she wrote the same year, Stefanik complained that </w:t>
      </w:r>
      <w:r>
        <w:rPr>
          <w:bCs/>
        </w:rPr>
        <w:t>‘</w:t>
      </w:r>
      <w:r w:rsidRPr="00E91D0C">
        <w:rPr>
          <w:bCs/>
        </w:rPr>
        <w:t>Harvard campus' political organizations overwhelmingly underrepresent women.</w:t>
      </w:r>
      <w:r>
        <w:rPr>
          <w:bCs/>
        </w:rPr>
        <w:t>’”</w:t>
      </w:r>
      <w:r w:rsidRPr="00E91D0C">
        <w:rPr>
          <w:bCs/>
        </w:rPr>
        <w:t xml:space="preserve"> </w:t>
      </w:r>
      <w:r>
        <w:rPr>
          <w:bCs/>
        </w:rPr>
        <w:t xml:space="preserve">[NCPR, </w:t>
      </w:r>
      <w:hyperlink r:id="rId181" w:history="1">
        <w:r w:rsidRPr="00E91D0C">
          <w:rPr>
            <w:rStyle w:val="Hyperlink"/>
          </w:rPr>
          <w:t>5/20/14</w:t>
        </w:r>
      </w:hyperlink>
      <w:r>
        <w:rPr>
          <w:bCs/>
        </w:rPr>
        <w:t>]</w:t>
      </w:r>
    </w:p>
    <w:p w14:paraId="75D1CD5D" w14:textId="77777777" w:rsidR="00283494" w:rsidRDefault="00283494" w:rsidP="00283494">
      <w:pPr>
        <w:rPr>
          <w:bCs/>
        </w:rPr>
      </w:pPr>
    </w:p>
    <w:p w14:paraId="0CC06A7D" w14:textId="77777777" w:rsidR="00283494" w:rsidRPr="000E02C0" w:rsidRDefault="00283494" w:rsidP="00283494">
      <w:pPr>
        <w:pStyle w:val="ListParagraph"/>
        <w:numPr>
          <w:ilvl w:val="0"/>
          <w:numId w:val="33"/>
        </w:numPr>
        <w:contextualSpacing/>
        <w:rPr>
          <w:b/>
          <w:bCs/>
        </w:rPr>
      </w:pPr>
      <w:r w:rsidRPr="00E91D0C">
        <w:rPr>
          <w:b/>
          <w:bCs/>
        </w:rPr>
        <w:t xml:space="preserve">Stefanik: “I Think It's Very Helpful To Attract New Women To Leadership Positions If You Have A Female Director. […] Harvard Campus' Political Organizations Overwhelmingly Underrepresent Women.” </w:t>
      </w:r>
      <w:r w:rsidRPr="00E91D0C">
        <w:rPr>
          <w:bCs/>
        </w:rPr>
        <w:t>“‘I think it's very helpful to attract new women to leadership positions if you have a female director,’ Stefanik told a Crimson reporter. In an essay that she wrote the same year, Stefanik complained that ‘Harvard campus' political organizations overwhelmingly underrepresent women.’” [NCPR</w:t>
      </w:r>
      <w:r>
        <w:rPr>
          <w:bCs/>
        </w:rPr>
        <w:t xml:space="preserve">, </w:t>
      </w:r>
      <w:hyperlink r:id="rId182" w:history="1">
        <w:r w:rsidRPr="00E91D0C">
          <w:rPr>
            <w:rStyle w:val="Hyperlink"/>
          </w:rPr>
          <w:t>5/20/14</w:t>
        </w:r>
      </w:hyperlink>
      <w:r>
        <w:rPr>
          <w:bCs/>
        </w:rPr>
        <w:t>]</w:t>
      </w:r>
    </w:p>
    <w:p w14:paraId="56427B83" w14:textId="77777777" w:rsidR="00283494" w:rsidRDefault="00283494" w:rsidP="00007F30"/>
    <w:p w14:paraId="1E2EE644" w14:textId="451988A5" w:rsidR="00283494" w:rsidRDefault="00613653" w:rsidP="00283494">
      <w:pPr>
        <w:pStyle w:val="H3"/>
      </w:pPr>
      <w:r>
        <w:rPr>
          <w:caps w:val="0"/>
        </w:rPr>
        <w:t xml:space="preserve">STEFANIK WORKED WITH THE NATIONAL ENDOWMENT FOR DEMOCRACY </w:t>
      </w:r>
    </w:p>
    <w:p w14:paraId="3324B40A" w14:textId="77777777" w:rsidR="00283494" w:rsidRDefault="00283494" w:rsidP="00007F30"/>
    <w:p w14:paraId="4C5BE64B" w14:textId="0CAA66A1" w:rsidR="00283494" w:rsidRDefault="00613653" w:rsidP="00283494">
      <w:pPr>
        <w:pStyle w:val="H4"/>
      </w:pPr>
      <w:r>
        <w:rPr>
          <w:caps w:val="0"/>
        </w:rPr>
        <w:t>STEFANIK WAS NOT REMOVED FROM THE NATIONAL ENDOWMENT FOR DEMOCRACY’S BOARD FOLLOWING THE 2020 ELECTION</w:t>
      </w:r>
    </w:p>
    <w:p w14:paraId="6F329783" w14:textId="77777777" w:rsidR="00283494" w:rsidRDefault="00283494" w:rsidP="00007F30"/>
    <w:p w14:paraId="69ED855B" w14:textId="77777777" w:rsidR="00283494" w:rsidRPr="004F6BAD" w:rsidRDefault="00283494" w:rsidP="00283494">
      <w:pPr>
        <w:rPr>
          <w:b/>
          <w:bCs/>
        </w:rPr>
      </w:pPr>
      <w:r w:rsidRPr="00BD17CF">
        <w:rPr>
          <w:b/>
          <w:bCs/>
        </w:rPr>
        <w:t>NCPR:</w:t>
      </w:r>
      <w:r>
        <w:rPr>
          <w:b/>
          <w:bCs/>
        </w:rPr>
        <w:t xml:space="preserve"> Stefanik Worked With Pro-Democracy Groups That Supported Free And Fair Elections Including The National Endowment For Democracy. </w:t>
      </w:r>
      <w:r>
        <w:t>“</w:t>
      </w:r>
      <w:r w:rsidRPr="00042465">
        <w:t>Traditionally, politicians in the U.S. have been careful not to say anything that could undermine the public’s trust in elections. The fact that Trump and his allies were making these statements was highly unusual.</w:t>
      </w:r>
      <w:r>
        <w:t xml:space="preserve"> </w:t>
      </w:r>
      <w:r w:rsidRPr="00042465">
        <w:t>It also marks a dramatic and surprising pivot for Stefanik, who has spent much of her career working with pro-democracy groups that support free and fair elections around the world, including the National Endowment for Democracy.</w:t>
      </w:r>
      <w:r>
        <w:t xml:space="preserve">” [NCPR, </w:t>
      </w:r>
      <w:hyperlink r:id="rId183" w:history="1">
        <w:r w:rsidRPr="00042465">
          <w:rPr>
            <w:rStyle w:val="Hyperlink"/>
          </w:rPr>
          <w:t>1/25/22</w:t>
        </w:r>
      </w:hyperlink>
      <w:r>
        <w:t>]</w:t>
      </w:r>
    </w:p>
    <w:p w14:paraId="5821E9EB" w14:textId="77777777" w:rsidR="00283494" w:rsidRDefault="00283494" w:rsidP="00283494"/>
    <w:p w14:paraId="2817D1DC" w14:textId="77777777" w:rsidR="00283494" w:rsidRPr="007A2DF0" w:rsidRDefault="00283494" w:rsidP="00283494">
      <w:pPr>
        <w:rPr>
          <w:b/>
        </w:rPr>
      </w:pPr>
      <w:r w:rsidRPr="007A2DF0">
        <w:rPr>
          <w:b/>
        </w:rPr>
        <w:t>HEADLINE: “Elise Stefanik's Defense Of Trump Around Jan. 6 Clouds Her Pro-Democracy Work Abroad.”</w:t>
      </w:r>
      <w:r>
        <w:rPr>
          <w:b/>
        </w:rPr>
        <w:t xml:space="preserve"> </w:t>
      </w:r>
      <w:r>
        <w:t xml:space="preserve">[NPR, </w:t>
      </w:r>
      <w:hyperlink r:id="rId184" w:history="1">
        <w:r w:rsidRPr="00231BCC">
          <w:rPr>
            <w:rStyle w:val="Hyperlink"/>
          </w:rPr>
          <w:t>6/20/22</w:t>
        </w:r>
      </w:hyperlink>
      <w:r>
        <w:t>]</w:t>
      </w:r>
    </w:p>
    <w:p w14:paraId="34DAB792" w14:textId="77777777" w:rsidR="00283494" w:rsidRDefault="00283494" w:rsidP="00283494"/>
    <w:p w14:paraId="45C11CED" w14:textId="77777777" w:rsidR="00283494" w:rsidRDefault="00283494" w:rsidP="00283494">
      <w:r w:rsidRPr="00747EEB">
        <w:rPr>
          <w:b/>
          <w:bCs/>
        </w:rPr>
        <w:lastRenderedPageBreak/>
        <w:t>NPR</w:t>
      </w:r>
      <w:r>
        <w:rPr>
          <w:b/>
          <w:bCs/>
        </w:rPr>
        <w:t xml:space="preserve">: After Stefanik Voted Against Certifying The 2020 Election, The National Endowment For Democracy Did Not Remove Stefanik From The Board. </w:t>
      </w:r>
      <w:r w:rsidRPr="008E3D48">
        <w:t>“Stefanik condemned the violence on Jan. 6. But after police had cleared the rioters from the Capitol grounds, she voted against certifying President Biden's win in Pennsylvania. At the National Endowment for Democracy, a lot of people on staff were livid about Stefanik's Jan. 6 vote. One former staffer told NPR that the Endowment's values were ‘totally undermined and mocked’ by its own board member.</w:t>
      </w:r>
      <w:r>
        <w:t xml:space="preserve"> […] </w:t>
      </w:r>
      <w:r w:rsidRPr="00231BCC">
        <w:t xml:space="preserve">The organization put out a statement about Jan. 6, saying that the Endowment is </w:t>
      </w:r>
      <w:r>
        <w:t>‘</w:t>
      </w:r>
      <w:r w:rsidRPr="00231BCC">
        <w:t>appalled by the violent and seditious assault</w:t>
      </w:r>
      <w:r>
        <w:t>’</w:t>
      </w:r>
      <w:r w:rsidRPr="00231BCC">
        <w:t xml:space="preserve"> on the Capitol. But they decided not to remove Stefanik.</w:t>
      </w:r>
      <w:r>
        <w:t xml:space="preserve">” [NPR, </w:t>
      </w:r>
      <w:hyperlink r:id="rId185" w:history="1">
        <w:r w:rsidRPr="00231BCC">
          <w:rPr>
            <w:rStyle w:val="Hyperlink"/>
          </w:rPr>
          <w:t>6/20/22</w:t>
        </w:r>
      </w:hyperlink>
      <w:r>
        <w:t>]</w:t>
      </w:r>
    </w:p>
    <w:p w14:paraId="1C7F957A" w14:textId="77777777" w:rsidR="00283494" w:rsidRDefault="00283494" w:rsidP="00283494"/>
    <w:p w14:paraId="659639F1" w14:textId="77777777" w:rsidR="00283494" w:rsidRPr="00747EEB" w:rsidRDefault="00283494" w:rsidP="00283494">
      <w:pPr>
        <w:rPr>
          <w:b/>
          <w:bCs/>
        </w:rPr>
      </w:pPr>
      <w:r w:rsidRPr="00747EEB">
        <w:rPr>
          <w:b/>
          <w:bCs/>
        </w:rPr>
        <w:t>NPR: Some People Who Worked At The National Endowment For Democracy Thought That Stefanik</w:t>
      </w:r>
      <w:r>
        <w:rPr>
          <w:b/>
          <w:bCs/>
        </w:rPr>
        <w:t>’s Vote Against Certifying Pennsylvania’s Results From The 2020 Election</w:t>
      </w:r>
      <w:r w:rsidRPr="00747EEB">
        <w:rPr>
          <w:b/>
          <w:bCs/>
        </w:rPr>
        <w:t xml:space="preserve"> Undermined The </w:t>
      </w:r>
      <w:r>
        <w:rPr>
          <w:b/>
          <w:bCs/>
        </w:rPr>
        <w:t xml:space="preserve">Organization’s </w:t>
      </w:r>
      <w:r w:rsidRPr="00747EEB">
        <w:rPr>
          <w:b/>
          <w:bCs/>
        </w:rPr>
        <w:t xml:space="preserve">Mission. </w:t>
      </w:r>
      <w:r w:rsidRPr="00231BCC">
        <w:t>“The National Endowment for Democracy embodies all the values the United States traditionally stands for. Congress appropriates the money, and the Endowment writes grants to help activists and civil society groups in countries with autocratic leaders.  But after Stefanik was chosen for the board in early 2019, her politics changed. Now, some people who work at the Endowment say that she is undermining their mission and harming their work from the inside.</w:t>
      </w:r>
      <w:r>
        <w:t xml:space="preserve"> […] </w:t>
      </w:r>
      <w:r w:rsidRPr="008E3D48">
        <w:t>Stefanik condemned the violence on Jan. 6. But after police had cleared the rioters from the Capitol grounds, she voted against certifying President Biden's win in Pennsylvania. At the National Endowment for Democracy, a lot of people on staff were livid about Stefanik's Jan. 6 vote. One former staffer told NPR that the Endowment's values were ‘totally undermined and mocked’ by its own board member.</w:t>
      </w:r>
      <w:r>
        <w:t xml:space="preserve">” [NPR, </w:t>
      </w:r>
      <w:hyperlink r:id="rId186" w:history="1">
        <w:r w:rsidRPr="00231BCC">
          <w:rPr>
            <w:rStyle w:val="Hyperlink"/>
          </w:rPr>
          <w:t>6/20/22</w:t>
        </w:r>
      </w:hyperlink>
      <w:r>
        <w:t>]</w:t>
      </w:r>
    </w:p>
    <w:p w14:paraId="4F39BD79" w14:textId="77777777" w:rsidR="00283494" w:rsidRDefault="00283494" w:rsidP="00283494"/>
    <w:p w14:paraId="7526AC83" w14:textId="77777777" w:rsidR="00283494" w:rsidRDefault="00283494" w:rsidP="00283494">
      <w:pPr>
        <w:pStyle w:val="ListParagraph"/>
        <w:numPr>
          <w:ilvl w:val="0"/>
          <w:numId w:val="34"/>
        </w:numPr>
      </w:pPr>
      <w:r w:rsidRPr="00DB7878">
        <w:rPr>
          <w:b/>
          <w:bCs/>
        </w:rPr>
        <w:t xml:space="preserve">Stefanik’s Defense Of Trump </w:t>
      </w:r>
      <w:r>
        <w:rPr>
          <w:b/>
          <w:bCs/>
        </w:rPr>
        <w:t xml:space="preserve">After January 6 </w:t>
      </w:r>
      <w:r w:rsidRPr="00DB7878">
        <w:rPr>
          <w:b/>
          <w:bCs/>
        </w:rPr>
        <w:t xml:space="preserve">Prompted Some Of The Endowment’s Staff To Call For Her Removal From The Board. </w:t>
      </w:r>
      <w:r>
        <w:t>“</w:t>
      </w:r>
      <w:r w:rsidRPr="008E3D48">
        <w:t>In her defense of Trump, Stefanik regularly spreads election conspiracy theories – some of the same ideas that motivated a violent mob to storm the U.S. Capitol. Her statements and actions have prompted some of the Endowment's staff to demand her removal from her leadership role. But when her position on the board expired in 2022, she was renewed for another term.</w:t>
      </w:r>
      <w:r>
        <w:t xml:space="preserve">” [NPR, </w:t>
      </w:r>
      <w:hyperlink r:id="rId187" w:history="1">
        <w:r w:rsidRPr="00231BCC">
          <w:rPr>
            <w:rStyle w:val="Hyperlink"/>
          </w:rPr>
          <w:t>6/20/22</w:t>
        </w:r>
      </w:hyperlink>
      <w:r>
        <w:t>]</w:t>
      </w:r>
    </w:p>
    <w:p w14:paraId="67B50A75" w14:textId="77777777" w:rsidR="00283494" w:rsidRDefault="00283494" w:rsidP="00283494"/>
    <w:p w14:paraId="768BD84B" w14:textId="6B6DF8CC" w:rsidR="00283494" w:rsidRPr="00283494" w:rsidRDefault="00283494" w:rsidP="00007F30">
      <w:pPr>
        <w:pStyle w:val="ListParagraph"/>
        <w:numPr>
          <w:ilvl w:val="0"/>
          <w:numId w:val="31"/>
        </w:numPr>
        <w:rPr>
          <w:szCs w:val="24"/>
        </w:rPr>
      </w:pPr>
      <w:r w:rsidRPr="00017C20">
        <w:rPr>
          <w:b/>
          <w:bCs/>
        </w:rPr>
        <w:t xml:space="preserve">2022: Stefanik’s Position On The Board Was Renewed For Another Term. </w:t>
      </w:r>
      <w:r>
        <w:t>“</w:t>
      </w:r>
      <w:r w:rsidRPr="008E3D48">
        <w:t>In her defense of Trump, Stefanik regularly spreads election conspiracy theories – some of the same ideas that motivated a violent mob to storm the U.S. Capitol. Her statements and actions have prompted some of the Endowment's staff to demand her removal from her leadership role. But when her position on the board expired in 2022, she was renewed for another term.</w:t>
      </w:r>
      <w:r>
        <w:t xml:space="preserve">” [NPR, </w:t>
      </w:r>
      <w:hyperlink r:id="rId188" w:history="1">
        <w:r w:rsidRPr="00231BCC">
          <w:rPr>
            <w:rStyle w:val="Hyperlink"/>
          </w:rPr>
          <w:t>6/20/22</w:t>
        </w:r>
      </w:hyperlink>
      <w:r>
        <w:t>]</w:t>
      </w:r>
    </w:p>
    <w:p w14:paraId="4E7E8FE7" w14:textId="77777777" w:rsidR="0063397E" w:rsidRPr="00007F30" w:rsidRDefault="0063397E" w:rsidP="00007F30"/>
    <w:sectPr w:rsidR="0063397E" w:rsidRPr="00007F30" w:rsidSect="007E76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2C5270"/>
    <w:multiLevelType w:val="hybridMultilevel"/>
    <w:tmpl w:val="CE1CA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924BA"/>
    <w:multiLevelType w:val="hybridMultilevel"/>
    <w:tmpl w:val="D4F0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0C5D0ED1"/>
    <w:multiLevelType w:val="hybridMultilevel"/>
    <w:tmpl w:val="C3E8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7"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1CFA5B22"/>
    <w:multiLevelType w:val="hybridMultilevel"/>
    <w:tmpl w:val="84727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317649AB"/>
    <w:multiLevelType w:val="hybridMultilevel"/>
    <w:tmpl w:val="F35A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3ACE2E1B"/>
    <w:multiLevelType w:val="hybridMultilevel"/>
    <w:tmpl w:val="D7B8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15A23"/>
    <w:multiLevelType w:val="hybridMultilevel"/>
    <w:tmpl w:val="A9722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4E2DFC"/>
    <w:multiLevelType w:val="hybridMultilevel"/>
    <w:tmpl w:val="EE18CFA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4A6D7BB6"/>
    <w:multiLevelType w:val="hybridMultilevel"/>
    <w:tmpl w:val="A0DEE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A665A1"/>
    <w:multiLevelType w:val="hybridMultilevel"/>
    <w:tmpl w:val="D196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569F4742"/>
    <w:multiLevelType w:val="hybridMultilevel"/>
    <w:tmpl w:val="DF8C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CD1FC1"/>
    <w:multiLevelType w:val="hybridMultilevel"/>
    <w:tmpl w:val="2B22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B330B6"/>
    <w:multiLevelType w:val="hybridMultilevel"/>
    <w:tmpl w:val="1CD0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15:restartNumberingAfterBreak="0">
    <w:nsid w:val="62CB585C"/>
    <w:multiLevelType w:val="hybridMultilevel"/>
    <w:tmpl w:val="29D67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226CF3"/>
    <w:multiLevelType w:val="hybridMultilevel"/>
    <w:tmpl w:val="BBE2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BF25F5"/>
    <w:multiLevelType w:val="hybridMultilevel"/>
    <w:tmpl w:val="B952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C5225A"/>
    <w:multiLevelType w:val="hybridMultilevel"/>
    <w:tmpl w:val="10DE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3"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18443828">
    <w:abstractNumId w:val="0"/>
  </w:num>
  <w:num w:numId="2" w16cid:durableId="224462262">
    <w:abstractNumId w:val="23"/>
  </w:num>
  <w:num w:numId="3" w16cid:durableId="166291437">
    <w:abstractNumId w:val="16"/>
  </w:num>
  <w:num w:numId="4" w16cid:durableId="875317466">
    <w:abstractNumId w:val="11"/>
  </w:num>
  <w:num w:numId="5" w16cid:durableId="1254513670">
    <w:abstractNumId w:val="27"/>
  </w:num>
  <w:num w:numId="6" w16cid:durableId="1774668069">
    <w:abstractNumId w:val="3"/>
  </w:num>
  <w:num w:numId="7" w16cid:durableId="549196047">
    <w:abstractNumId w:val="7"/>
  </w:num>
  <w:num w:numId="8" w16cid:durableId="127014108">
    <w:abstractNumId w:val="6"/>
  </w:num>
  <w:num w:numId="9" w16cid:durableId="174878852">
    <w:abstractNumId w:val="35"/>
  </w:num>
  <w:num w:numId="10" w16cid:durableId="1210335558">
    <w:abstractNumId w:val="17"/>
  </w:num>
  <w:num w:numId="11" w16cid:durableId="241918419">
    <w:abstractNumId w:val="40"/>
  </w:num>
  <w:num w:numId="12" w16cid:durableId="554777891">
    <w:abstractNumId w:val="20"/>
  </w:num>
  <w:num w:numId="13" w16cid:durableId="1407801497">
    <w:abstractNumId w:val="43"/>
  </w:num>
  <w:num w:numId="14" w16cid:durableId="552421692">
    <w:abstractNumId w:val="24"/>
  </w:num>
  <w:num w:numId="15" w16cid:durableId="94055354">
    <w:abstractNumId w:val="33"/>
  </w:num>
  <w:num w:numId="16" w16cid:durableId="1186021221">
    <w:abstractNumId w:val="41"/>
  </w:num>
  <w:num w:numId="17" w16cid:durableId="739716962">
    <w:abstractNumId w:val="14"/>
  </w:num>
  <w:num w:numId="18" w16cid:durableId="1124932976">
    <w:abstractNumId w:val="12"/>
  </w:num>
  <w:num w:numId="19" w16cid:durableId="74282484">
    <w:abstractNumId w:val="30"/>
  </w:num>
  <w:num w:numId="20" w16cid:durableId="1334141415">
    <w:abstractNumId w:val="42"/>
  </w:num>
  <w:num w:numId="21" w16cid:durableId="992566575">
    <w:abstractNumId w:val="8"/>
  </w:num>
  <w:num w:numId="22" w16cid:durableId="409934466">
    <w:abstractNumId w:val="15"/>
  </w:num>
  <w:num w:numId="23" w16cid:durableId="1746609996">
    <w:abstractNumId w:val="25"/>
  </w:num>
  <w:num w:numId="24" w16cid:durableId="2009743489">
    <w:abstractNumId w:val="26"/>
  </w:num>
  <w:num w:numId="25" w16cid:durableId="1674406624">
    <w:abstractNumId w:val="19"/>
  </w:num>
  <w:num w:numId="26" w16cid:durableId="731999410">
    <w:abstractNumId w:val="13"/>
  </w:num>
  <w:num w:numId="27" w16cid:durableId="587033041">
    <w:abstractNumId w:val="9"/>
  </w:num>
  <w:num w:numId="28" w16cid:durableId="314841386">
    <w:abstractNumId w:val="5"/>
  </w:num>
  <w:num w:numId="29" w16cid:durableId="714081928">
    <w:abstractNumId w:val="31"/>
  </w:num>
  <w:num w:numId="30" w16cid:durableId="557712262">
    <w:abstractNumId w:val="29"/>
  </w:num>
  <w:num w:numId="31" w16cid:durableId="1564414528">
    <w:abstractNumId w:val="38"/>
  </w:num>
  <w:num w:numId="32" w16cid:durableId="690644126">
    <w:abstractNumId w:val="28"/>
  </w:num>
  <w:num w:numId="33" w16cid:durableId="860706193">
    <w:abstractNumId w:val="39"/>
  </w:num>
  <w:num w:numId="34" w16cid:durableId="1069815141">
    <w:abstractNumId w:val="1"/>
  </w:num>
  <w:num w:numId="35" w16cid:durableId="87117295">
    <w:abstractNumId w:val="4"/>
  </w:num>
  <w:num w:numId="36" w16cid:durableId="1530989071">
    <w:abstractNumId w:val="10"/>
  </w:num>
  <w:num w:numId="37" w16cid:durableId="1418864640">
    <w:abstractNumId w:val="22"/>
  </w:num>
  <w:num w:numId="38" w16cid:durableId="1632862037">
    <w:abstractNumId w:val="21"/>
  </w:num>
  <w:num w:numId="39" w16cid:durableId="671301745">
    <w:abstractNumId w:val="36"/>
  </w:num>
  <w:num w:numId="40" w16cid:durableId="858784636">
    <w:abstractNumId w:val="34"/>
  </w:num>
  <w:num w:numId="41" w16cid:durableId="769008615">
    <w:abstractNumId w:val="2"/>
  </w:num>
  <w:num w:numId="42" w16cid:durableId="851141029">
    <w:abstractNumId w:val="18"/>
  </w:num>
  <w:num w:numId="43" w16cid:durableId="2135588060">
    <w:abstractNumId w:val="32"/>
  </w:num>
  <w:num w:numId="44" w16cid:durableId="1908026893">
    <w:abstractNumId w:val="3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removePersonalInformation/>
  <w:removeDateAndTime/>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F7"/>
    <w:rsid w:val="00000024"/>
    <w:rsid w:val="00007F30"/>
    <w:rsid w:val="00022A64"/>
    <w:rsid w:val="00023226"/>
    <w:rsid w:val="00041664"/>
    <w:rsid w:val="00050B9E"/>
    <w:rsid w:val="00063799"/>
    <w:rsid w:val="00064FA0"/>
    <w:rsid w:val="00072823"/>
    <w:rsid w:val="00076279"/>
    <w:rsid w:val="000768DF"/>
    <w:rsid w:val="00076EB5"/>
    <w:rsid w:val="00077806"/>
    <w:rsid w:val="000A5F3D"/>
    <w:rsid w:val="000B18C6"/>
    <w:rsid w:val="000B5AFC"/>
    <w:rsid w:val="000B602D"/>
    <w:rsid w:val="000C5A4E"/>
    <w:rsid w:val="000D7524"/>
    <w:rsid w:val="000F7172"/>
    <w:rsid w:val="00105894"/>
    <w:rsid w:val="00114ACE"/>
    <w:rsid w:val="001179B0"/>
    <w:rsid w:val="00126455"/>
    <w:rsid w:val="001409E4"/>
    <w:rsid w:val="001531E2"/>
    <w:rsid w:val="00156216"/>
    <w:rsid w:val="0016310E"/>
    <w:rsid w:val="0017008D"/>
    <w:rsid w:val="00170790"/>
    <w:rsid w:val="00172AAB"/>
    <w:rsid w:val="00176480"/>
    <w:rsid w:val="0018372D"/>
    <w:rsid w:val="001A13A7"/>
    <w:rsid w:val="001A24CE"/>
    <w:rsid w:val="001B7585"/>
    <w:rsid w:val="001C5122"/>
    <w:rsid w:val="001C7D63"/>
    <w:rsid w:val="001D45B8"/>
    <w:rsid w:val="001E2C11"/>
    <w:rsid w:val="00203787"/>
    <w:rsid w:val="00205AC0"/>
    <w:rsid w:val="00205CF7"/>
    <w:rsid w:val="00206EAF"/>
    <w:rsid w:val="002331BE"/>
    <w:rsid w:val="00246F37"/>
    <w:rsid w:val="0026231C"/>
    <w:rsid w:val="00277ADA"/>
    <w:rsid w:val="002814F0"/>
    <w:rsid w:val="00283494"/>
    <w:rsid w:val="00291639"/>
    <w:rsid w:val="00292702"/>
    <w:rsid w:val="002A2726"/>
    <w:rsid w:val="002A566E"/>
    <w:rsid w:val="002C3707"/>
    <w:rsid w:val="002C52F7"/>
    <w:rsid w:val="002C7C89"/>
    <w:rsid w:val="002E0B73"/>
    <w:rsid w:val="002F4F65"/>
    <w:rsid w:val="003112A9"/>
    <w:rsid w:val="00324E05"/>
    <w:rsid w:val="00331FDB"/>
    <w:rsid w:val="00354F20"/>
    <w:rsid w:val="00371047"/>
    <w:rsid w:val="003769A4"/>
    <w:rsid w:val="003810B5"/>
    <w:rsid w:val="003848AE"/>
    <w:rsid w:val="003959C0"/>
    <w:rsid w:val="003B1AB3"/>
    <w:rsid w:val="003C1B1A"/>
    <w:rsid w:val="003C6CDD"/>
    <w:rsid w:val="003D1190"/>
    <w:rsid w:val="003D18BC"/>
    <w:rsid w:val="003D7252"/>
    <w:rsid w:val="003E6033"/>
    <w:rsid w:val="00435DA2"/>
    <w:rsid w:val="00447447"/>
    <w:rsid w:val="0045616A"/>
    <w:rsid w:val="00457EC5"/>
    <w:rsid w:val="00460D5D"/>
    <w:rsid w:val="00482BBE"/>
    <w:rsid w:val="0048726E"/>
    <w:rsid w:val="004B7061"/>
    <w:rsid w:val="004C5D89"/>
    <w:rsid w:val="004D7118"/>
    <w:rsid w:val="004E09AF"/>
    <w:rsid w:val="004E21AA"/>
    <w:rsid w:val="004F3235"/>
    <w:rsid w:val="004F545F"/>
    <w:rsid w:val="00500587"/>
    <w:rsid w:val="00507D5A"/>
    <w:rsid w:val="00507F14"/>
    <w:rsid w:val="00511FFB"/>
    <w:rsid w:val="00513ABA"/>
    <w:rsid w:val="00517EF0"/>
    <w:rsid w:val="00531122"/>
    <w:rsid w:val="00546ABC"/>
    <w:rsid w:val="00555364"/>
    <w:rsid w:val="005557C0"/>
    <w:rsid w:val="005666C7"/>
    <w:rsid w:val="0058120D"/>
    <w:rsid w:val="0058562F"/>
    <w:rsid w:val="0058664B"/>
    <w:rsid w:val="00595788"/>
    <w:rsid w:val="00596ED9"/>
    <w:rsid w:val="005B16D4"/>
    <w:rsid w:val="005B17AA"/>
    <w:rsid w:val="005B3DA3"/>
    <w:rsid w:val="005B72D7"/>
    <w:rsid w:val="005C1527"/>
    <w:rsid w:val="005C5408"/>
    <w:rsid w:val="005C70FC"/>
    <w:rsid w:val="005C7811"/>
    <w:rsid w:val="005D621C"/>
    <w:rsid w:val="005E3299"/>
    <w:rsid w:val="005E394A"/>
    <w:rsid w:val="005E72CA"/>
    <w:rsid w:val="006036A3"/>
    <w:rsid w:val="00603BE1"/>
    <w:rsid w:val="00613101"/>
    <w:rsid w:val="00613653"/>
    <w:rsid w:val="00630E5F"/>
    <w:rsid w:val="0063397E"/>
    <w:rsid w:val="00645261"/>
    <w:rsid w:val="00652C34"/>
    <w:rsid w:val="00657CE1"/>
    <w:rsid w:val="00673DD6"/>
    <w:rsid w:val="00682230"/>
    <w:rsid w:val="00682C27"/>
    <w:rsid w:val="00684365"/>
    <w:rsid w:val="00684A69"/>
    <w:rsid w:val="006A1652"/>
    <w:rsid w:val="006B624A"/>
    <w:rsid w:val="006B66F8"/>
    <w:rsid w:val="006B76B0"/>
    <w:rsid w:val="006C0848"/>
    <w:rsid w:val="006C44BE"/>
    <w:rsid w:val="00703240"/>
    <w:rsid w:val="00703846"/>
    <w:rsid w:val="00741168"/>
    <w:rsid w:val="00744067"/>
    <w:rsid w:val="00750D12"/>
    <w:rsid w:val="00752C9F"/>
    <w:rsid w:val="0075381F"/>
    <w:rsid w:val="0076716F"/>
    <w:rsid w:val="00787748"/>
    <w:rsid w:val="007903A1"/>
    <w:rsid w:val="007920CB"/>
    <w:rsid w:val="007A14F8"/>
    <w:rsid w:val="007D5C49"/>
    <w:rsid w:val="007E1011"/>
    <w:rsid w:val="007E32F3"/>
    <w:rsid w:val="007E508E"/>
    <w:rsid w:val="007E5577"/>
    <w:rsid w:val="007E767B"/>
    <w:rsid w:val="007F4C1D"/>
    <w:rsid w:val="00807906"/>
    <w:rsid w:val="00823275"/>
    <w:rsid w:val="00856562"/>
    <w:rsid w:val="008761F9"/>
    <w:rsid w:val="00890CD1"/>
    <w:rsid w:val="008A50B4"/>
    <w:rsid w:val="008B1677"/>
    <w:rsid w:val="008C04DB"/>
    <w:rsid w:val="008C1460"/>
    <w:rsid w:val="008C3CCC"/>
    <w:rsid w:val="008D1A26"/>
    <w:rsid w:val="008D29E0"/>
    <w:rsid w:val="008E3236"/>
    <w:rsid w:val="008F36B7"/>
    <w:rsid w:val="0092100F"/>
    <w:rsid w:val="00923A5E"/>
    <w:rsid w:val="0094249D"/>
    <w:rsid w:val="00953A32"/>
    <w:rsid w:val="009550A4"/>
    <w:rsid w:val="00967E91"/>
    <w:rsid w:val="0097266B"/>
    <w:rsid w:val="00990A83"/>
    <w:rsid w:val="00993315"/>
    <w:rsid w:val="009A0A83"/>
    <w:rsid w:val="009B1FF8"/>
    <w:rsid w:val="009B4C69"/>
    <w:rsid w:val="009C36C5"/>
    <w:rsid w:val="009F13DD"/>
    <w:rsid w:val="009F71B2"/>
    <w:rsid w:val="00A00FE3"/>
    <w:rsid w:val="00A02FFB"/>
    <w:rsid w:val="00A10B70"/>
    <w:rsid w:val="00A11324"/>
    <w:rsid w:val="00A167EB"/>
    <w:rsid w:val="00A16A34"/>
    <w:rsid w:val="00A20E93"/>
    <w:rsid w:val="00A224B0"/>
    <w:rsid w:val="00A26D13"/>
    <w:rsid w:val="00A430BE"/>
    <w:rsid w:val="00A52B78"/>
    <w:rsid w:val="00A917D2"/>
    <w:rsid w:val="00A93CC7"/>
    <w:rsid w:val="00A94D36"/>
    <w:rsid w:val="00AA406D"/>
    <w:rsid w:val="00AB2921"/>
    <w:rsid w:val="00AB3603"/>
    <w:rsid w:val="00AB61D0"/>
    <w:rsid w:val="00AD17DB"/>
    <w:rsid w:val="00AD7071"/>
    <w:rsid w:val="00AE45A1"/>
    <w:rsid w:val="00AE67DA"/>
    <w:rsid w:val="00AF2839"/>
    <w:rsid w:val="00AF59A1"/>
    <w:rsid w:val="00B305A1"/>
    <w:rsid w:val="00B36E17"/>
    <w:rsid w:val="00B41EA4"/>
    <w:rsid w:val="00B43C33"/>
    <w:rsid w:val="00B4569E"/>
    <w:rsid w:val="00B46FD5"/>
    <w:rsid w:val="00B51271"/>
    <w:rsid w:val="00B51C89"/>
    <w:rsid w:val="00B55A1C"/>
    <w:rsid w:val="00B67883"/>
    <w:rsid w:val="00B77EB8"/>
    <w:rsid w:val="00B92C06"/>
    <w:rsid w:val="00B93D8A"/>
    <w:rsid w:val="00BA506F"/>
    <w:rsid w:val="00BB0567"/>
    <w:rsid w:val="00BD33A9"/>
    <w:rsid w:val="00BE05D0"/>
    <w:rsid w:val="00BE1FCF"/>
    <w:rsid w:val="00BE5C0A"/>
    <w:rsid w:val="00C44EDA"/>
    <w:rsid w:val="00C4794A"/>
    <w:rsid w:val="00C47C0F"/>
    <w:rsid w:val="00C7707D"/>
    <w:rsid w:val="00CA1E8C"/>
    <w:rsid w:val="00CA5A52"/>
    <w:rsid w:val="00CB1AF3"/>
    <w:rsid w:val="00CE2761"/>
    <w:rsid w:val="00CE466F"/>
    <w:rsid w:val="00D12039"/>
    <w:rsid w:val="00D210F0"/>
    <w:rsid w:val="00D306E7"/>
    <w:rsid w:val="00D3389A"/>
    <w:rsid w:val="00D42A18"/>
    <w:rsid w:val="00D53178"/>
    <w:rsid w:val="00D53460"/>
    <w:rsid w:val="00D5358F"/>
    <w:rsid w:val="00D577E3"/>
    <w:rsid w:val="00D61D40"/>
    <w:rsid w:val="00D673DB"/>
    <w:rsid w:val="00D67F76"/>
    <w:rsid w:val="00D92901"/>
    <w:rsid w:val="00D97A84"/>
    <w:rsid w:val="00D97B0E"/>
    <w:rsid w:val="00DB0F8D"/>
    <w:rsid w:val="00DC5926"/>
    <w:rsid w:val="00DE3123"/>
    <w:rsid w:val="00DE64C1"/>
    <w:rsid w:val="00E161A7"/>
    <w:rsid w:val="00E22998"/>
    <w:rsid w:val="00E453F9"/>
    <w:rsid w:val="00E50D16"/>
    <w:rsid w:val="00E534A1"/>
    <w:rsid w:val="00E550E0"/>
    <w:rsid w:val="00E732BA"/>
    <w:rsid w:val="00E815AB"/>
    <w:rsid w:val="00E8682B"/>
    <w:rsid w:val="00E908F3"/>
    <w:rsid w:val="00E95B5D"/>
    <w:rsid w:val="00EA34E5"/>
    <w:rsid w:val="00EA4388"/>
    <w:rsid w:val="00EC3B85"/>
    <w:rsid w:val="00EE3032"/>
    <w:rsid w:val="00EE3D8B"/>
    <w:rsid w:val="00F04DA8"/>
    <w:rsid w:val="00F052EB"/>
    <w:rsid w:val="00F14D93"/>
    <w:rsid w:val="00F31FC6"/>
    <w:rsid w:val="00F45363"/>
    <w:rsid w:val="00F525C0"/>
    <w:rsid w:val="00F564CB"/>
    <w:rsid w:val="00F627BC"/>
    <w:rsid w:val="00F830A2"/>
    <w:rsid w:val="00FA6199"/>
    <w:rsid w:val="00FB0CAB"/>
    <w:rsid w:val="00FC4424"/>
    <w:rsid w:val="00FD380C"/>
    <w:rsid w:val="00FD398D"/>
    <w:rsid w:val="00FD7956"/>
    <w:rsid w:val="00FE2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CB1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2F7"/>
    <w:rPr>
      <w:rFonts w:ascii="Arial" w:eastAsia="Calibri" w:hAnsi="Arial" w:cs="Times New Roman"/>
      <w:sz w:val="20"/>
      <w:szCs w:val="22"/>
      <w:lang w:eastAsia="ja-JP"/>
    </w:rPr>
  </w:style>
  <w:style w:type="paragraph" w:styleId="Heading1">
    <w:name w:val="heading 1"/>
    <w:basedOn w:val="Normal"/>
    <w:next w:val="Normal"/>
    <w:link w:val="Heading1Char"/>
    <w:autoRedefine/>
    <w:uiPriority w:val="9"/>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iPriority w:val="9"/>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sz w:val="24"/>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rPr>
  </w:style>
  <w:style w:type="paragraph" w:styleId="Heading5">
    <w:name w:val="heading 5"/>
    <w:basedOn w:val="Normal"/>
    <w:next w:val="Normal"/>
    <w:link w:val="Heading5Char"/>
    <w:autoRedefine/>
    <w:uiPriority w:val="9"/>
    <w:unhideWhenUsed/>
    <w:qFormat/>
    <w:rsid w:val="00206EAF"/>
    <w:pPr>
      <w:keepNext/>
      <w:keepLines/>
      <w:outlineLvl w:val="4"/>
    </w:pPr>
    <w:rPr>
      <w:rFonts w:eastAsiaTheme="majorEastAsia" w:cs="Times New Roman (Headings CS)"/>
      <w:b/>
      <w:caps/>
      <w:sz w:val="22"/>
    </w:rPr>
  </w:style>
  <w:style w:type="paragraph" w:styleId="Heading6">
    <w:name w:val="heading 6"/>
    <w:basedOn w:val="Heading7"/>
    <w:next w:val="Normal"/>
    <w:link w:val="Heading6Char"/>
    <w:uiPriority w:val="9"/>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uiPriority w:val="9"/>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uiPriority w:val="9"/>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3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semiHidden/>
    <w:unhideWhenUsed/>
    <w:rsid w:val="00AB3603"/>
    <w:rPr>
      <w:color w:val="800080" w:themeColor="followedHyperlink"/>
      <w:u w:val="single"/>
    </w:rPr>
  </w:style>
  <w:style w:type="character" w:styleId="CommentReference">
    <w:name w:val="annotation reference"/>
    <w:basedOn w:val="DefaultParagraphFont"/>
    <w:unhideWhenUsed/>
    <w:rsid w:val="003D1190"/>
    <w:rPr>
      <w:sz w:val="18"/>
      <w:szCs w:val="18"/>
    </w:rPr>
  </w:style>
  <w:style w:type="paragraph" w:styleId="CommentText">
    <w:name w:val="annotation text"/>
    <w:basedOn w:val="Normal"/>
    <w:link w:val="CommentTextChar"/>
    <w:unhideWhenUsed/>
    <w:rsid w:val="003D1190"/>
    <w:rPr>
      <w:sz w:val="24"/>
    </w:rPr>
  </w:style>
  <w:style w:type="character" w:customStyle="1" w:styleId="CommentTextChar">
    <w:name w:val="Comment Text Char"/>
    <w:basedOn w:val="DefaultParagraphFont"/>
    <w:link w:val="CommentText"/>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semiHidden/>
    <w:unhideWhenUsed/>
    <w:rsid w:val="003D1190"/>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uiPriority w:val="9"/>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semiHidden/>
    <w:unhideWhenUsed/>
    <w:rsid w:val="005C7811"/>
    <w:pPr>
      <w:pBdr>
        <w:bottom w:val="single" w:sz="6" w:space="1" w:color="auto"/>
      </w:pBdr>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7811"/>
    <w:pPr>
      <w:pBdr>
        <w:top w:val="single" w:sz="6" w:space="1" w:color="auto"/>
      </w:pBdr>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paragraph" w:styleId="CommentSubject">
    <w:name w:val="annotation subject"/>
    <w:basedOn w:val="CommentText"/>
    <w:next w:val="CommentText"/>
    <w:link w:val="CommentSubjectChar"/>
    <w:uiPriority w:val="99"/>
    <w:semiHidden/>
    <w:unhideWhenUsed/>
    <w:rsid w:val="00C44EDA"/>
    <w:rPr>
      <w:b/>
      <w:bCs/>
      <w:sz w:val="20"/>
      <w:szCs w:val="20"/>
    </w:rPr>
  </w:style>
  <w:style w:type="character" w:customStyle="1" w:styleId="CommentSubjectChar">
    <w:name w:val="Comment Subject Char"/>
    <w:basedOn w:val="CommentTextChar"/>
    <w:link w:val="CommentSubject"/>
    <w:uiPriority w:val="99"/>
    <w:semiHidden/>
    <w:rsid w:val="00C44EDA"/>
    <w:rPr>
      <w:rFonts w:ascii="Arial" w:eastAsia="Calibri" w:hAnsi="Arial" w:cs="Times New Roman"/>
      <w:b/>
      <w:bCs/>
      <w:color w:val="222222"/>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orthcountrypublicradio.org/news/story/37187/20181010/ny21-emails-show-stefanik-staff-pressed-suny-employee-to-drop-ties-to-town-hall" TargetMode="External"/><Relationship Id="rId21" Type="http://schemas.openxmlformats.org/officeDocument/2006/relationships/hyperlink" Target="https://www.northcountrypublicradio.org/news/story/35952/20180405/stefanik-will-confront-critics-who-say-she-s-an-outsider-who-dodged-townhall-meetings" TargetMode="External"/><Relationship Id="rId42" Type="http://schemas.openxmlformats.org/officeDocument/2006/relationships/hyperlink" Target="https://www.glamour.com/story/us-representative-elise-stefanik-youngest-woman-to-join-congress" TargetMode="External"/><Relationship Id="rId63" Type="http://schemas.openxmlformats.org/officeDocument/2006/relationships/hyperlink" Target="https://nypost.com/2016/11/02/the-posts-picks-for-the-house-of-representatives/" TargetMode="External"/><Relationship Id="rId84" Type="http://schemas.openxmlformats.org/officeDocument/2006/relationships/hyperlink" Target="https://northcountrynow.com/stories/north-country-house-candidates-woolf-funiciello-debate-climate-change-issues,66138" TargetMode="External"/><Relationship Id="rId138" Type="http://schemas.openxmlformats.org/officeDocument/2006/relationships/hyperlink" Target="https://www.northcountrypublicradio.org/news/story/46794/20221028/stefanik-has-the-advantage-in-ny21-castelli-is-banking-on-a-more-moderate-approach" TargetMode="External"/><Relationship Id="rId159" Type="http://schemas.openxmlformats.org/officeDocument/2006/relationships/hyperlink" Target="https://www.wsj.com/articles/youngest-woman-elected-to-congress-seeks-middle-ground-1420248939?mod=Searchresults_pos2&amp;page=1&amp;_gl=1*yi52rp*_gcl_au*MTk0NzU2NTc3NC4xNzUwMTAwOTc0*_ga*MjEyNDY1NjcyNS4xNzQ0ODI1NjI5" TargetMode="External"/><Relationship Id="rId170" Type="http://schemas.openxmlformats.org/officeDocument/2006/relationships/hyperlink" Target="https://www.reuters.com/world/us/elise-stefaniks-nomination-us-ambassador-un-may-be-withdrawn-white-house-2025-03-27/" TargetMode="External"/><Relationship Id="rId191" Type="http://schemas.openxmlformats.org/officeDocument/2006/relationships/customXml" Target="../customXml/item2.xml"/><Relationship Id="rId107" Type="http://schemas.openxmlformats.org/officeDocument/2006/relationships/hyperlink" Target="https://www.northcountrypublicradio.org/news/story/45164/20220112/stefanik-raises-3-million-in-fundraiser-with-former-president-trump" TargetMode="External"/><Relationship Id="rId11" Type="http://schemas.openxmlformats.org/officeDocument/2006/relationships/hyperlink" Target="https://www.pressrepublican.com/news/local_news/stefanik-pledges-support-for-trio-programs/article_356cfa7e-a3ba-5f6c-af5f-d14985637a00.html" TargetMode="External"/><Relationship Id="rId32" Type="http://schemas.openxmlformats.org/officeDocument/2006/relationships/hyperlink" Target="https://www.thedailybeast.com/the-family-fortune-behind-elise-stefaniks-humble-origins-myth/" TargetMode="External"/><Relationship Id="rId53" Type="http://schemas.openxmlformats.org/officeDocument/2006/relationships/hyperlink" Target="https://www.northcountrypublicradio.org/news/story/37000/20180911/party-allies-corporations-neighbors-ny21-candidates-draw-on-radically-different-donors" TargetMode="External"/><Relationship Id="rId74" Type="http://schemas.openxmlformats.org/officeDocument/2006/relationships/hyperlink" Target="https://www.northcountrypublicradio.org/news/story/26382/20141021/stefanik-s-deep-washington-ties-clash-with-campaign-message" TargetMode="External"/><Relationship Id="rId128" Type="http://schemas.openxmlformats.org/officeDocument/2006/relationships/hyperlink" Target="https://www.pressrepublican.com/news/local_news/stefanik-sworn-in-as-21st-district-congresswoman/article_9ed6245b-0a42-5c42-8f97-e122909a7eb1.html" TargetMode="External"/><Relationship Id="rId149" Type="http://schemas.openxmlformats.org/officeDocument/2006/relationships/hyperlink" Target="https://www.northcountrypublicradio.org/news/story/42206/20200903/stefanik-campaigns-on-bipartisanship-while-deepening-ties-to-trump" TargetMode="External"/><Relationship Id="rId5" Type="http://schemas.openxmlformats.org/officeDocument/2006/relationships/webSettings" Target="webSettings.xml"/><Relationship Id="rId95" Type="http://schemas.openxmlformats.org/officeDocument/2006/relationships/hyperlink" Target="https://www.wsj.com/politics/policy/elise-stefanik-elected-to-gop-leadership-replacing-liz-cheney-11620998939?mod=Searchresults_pos1&amp;page=1" TargetMode="External"/><Relationship Id="rId160" Type="http://schemas.openxmlformats.org/officeDocument/2006/relationships/hyperlink" Target="https://www.wsj.com/politics/elections/trumps-vp-contenders-echo-his-claims-on-election-fraud-debate-drug-tests-acf5916b?gaa_at=eafs&amp;gaa_n=ASWzDAjOxE1Cz483TS0uvkXkT3YYTaOJXHyl7LY5DI3jmA-fwyAVhSI1cAl04Ejg0VQ%3D&amp;gaa_ts=685d7b2d&amp;gaa_sig=vxauEozwiDZI79LDk9zNw57MARmABkYSUHtHGD3eKaBQDafPwjmgjn-838HKWTYSHUEDAgwnNo-9ztHjV3wIiw%3D%3D" TargetMode="External"/><Relationship Id="rId181" Type="http://schemas.openxmlformats.org/officeDocument/2006/relationships/hyperlink" Target="https://www.northcountrypublicradio.org/news/story/24923/20140520/what-elise-stefanik-s-harvard-writings-tell-us-about-her-politics" TargetMode="External"/><Relationship Id="rId22" Type="http://schemas.openxmlformats.org/officeDocument/2006/relationships/hyperlink" Target="https://www.northcountrypublicradio.org/news/story/35952/20180405/stefanik-will-confront-critics-who-say-she-s-an-outsider-who-dodged-townhall-meetings" TargetMode="External"/><Relationship Id="rId43" Type="http://schemas.openxmlformats.org/officeDocument/2006/relationships/hyperlink" Target="https://www.politico.com/story/2014/08/george-w-bush-insider-vies-to-become-youngest-congresswoman-109932?hp=f1" TargetMode="External"/><Relationship Id="rId64" Type="http://schemas.openxmlformats.org/officeDocument/2006/relationships/hyperlink" Target="https://www.dailygazette.com/news/stefanik-encounters-split-opinions-at-rowdy-town-hall/article_e692e5ac-379e-5975-93a3-44447d3e7bf7.html?=/&amp;subcategory=39%7CVisual+Arts" TargetMode="External"/><Relationship Id="rId118" Type="http://schemas.openxmlformats.org/officeDocument/2006/relationships/hyperlink" Target="https://www.northcountrypublicradio.org/news/story/35963/20180406/stefanik-faces-skeptical-crowd-in-election-year-town-hall-meeting" TargetMode="External"/><Relationship Id="rId139" Type="http://schemas.openxmlformats.org/officeDocument/2006/relationships/hyperlink" Target="https://www.northcountrypublicradio.org/news/story/46500/20220906/the-ny21-race-is-heating-up-we-break-down-stefanik-and-castelli-s-strategies" TargetMode="External"/><Relationship Id="rId85" Type="http://schemas.openxmlformats.org/officeDocument/2006/relationships/hyperlink" Target="https://www.nny360.com/news/stefanik-woolf-funiciello-engage-in-testy-debate-in-congressional-race/article_8ea60e60-da02-5a5c-a322-10d73faf5b24.html" TargetMode="External"/><Relationship Id="rId150" Type="http://schemas.openxmlformats.org/officeDocument/2006/relationships/hyperlink" Target="https://www.northcountrypublicradio.org/news/story/42206/20200903/stefanik-campaigns-on-bipartisanship-while-deepening-ties-to-trump" TargetMode="External"/><Relationship Id="rId171" Type="http://schemas.openxmlformats.org/officeDocument/2006/relationships/hyperlink" Target="https://www.wsj.com/politics/elections/republicans-brace-for-early-test-of-voter-enthusiasm-97d0af41?gaa_at=eafs&amp;gaa_n=ASWzDAj4efGnhquRD5_07pbq6eNQFWqvZlunOG55wIqmij7YayTRTCTw9vzizxBp20U%3D&amp;gaa_ts=685d78a4&amp;gaa_sig=wTNtWNo6C1g2wl8LUZiyQny0DOO6wpZbgY5N9gBCqcp_0gWvbKCORmf08qGp7kbxStWg9YXVDm3MaKAPIrddDA%3D%3D" TargetMode="External"/><Relationship Id="rId192" Type="http://schemas.openxmlformats.org/officeDocument/2006/relationships/customXml" Target="../customXml/item3.xml"/><Relationship Id="rId12" Type="http://schemas.openxmlformats.org/officeDocument/2006/relationships/hyperlink" Target="https://www.politico.com/story/2014/08/george-w-bush-insider-vies-to-become-youngest-congresswoman-109932?hp=f1" TargetMode="External"/><Relationship Id="rId33" Type="http://schemas.openxmlformats.org/officeDocument/2006/relationships/hyperlink" Target="https://www.thedailybeast.com/the-family-fortune-behind-elise-stefaniks-humble-origins-myth/" TargetMode="External"/><Relationship Id="rId108" Type="http://schemas.openxmlformats.org/officeDocument/2006/relationships/hyperlink" Target="https://www.northcountrypublicradio.org/news/story/45164/20220112/stefanik-raises-3-million-in-fundraiser-with-former-president-trump" TargetMode="External"/><Relationship Id="rId129" Type="http://schemas.openxmlformats.org/officeDocument/2006/relationships/hyperlink" Target="https://www.timesunion.com/local/article/Stefanik-on-historic-rise-5995729.php" TargetMode="External"/><Relationship Id="rId54" Type="http://schemas.openxmlformats.org/officeDocument/2006/relationships/hyperlink" Target="https://www.northcountrypublicradio.org/news/story/37000/20180911/party-allies-corporations-neighbors-ny21-candidates-draw-on-radically-different-donors" TargetMode="External"/><Relationship Id="rId75" Type="http://schemas.openxmlformats.org/officeDocument/2006/relationships/hyperlink" Target="https://www.politico.com/story/2014/08/george-w-bush-insider-vies-to-become-youngest-congresswoman-109932?hp=f1" TargetMode="External"/><Relationship Id="rId96" Type="http://schemas.openxmlformats.org/officeDocument/2006/relationships/hyperlink" Target="https://www.wsj.com/politics/policy/elise-stefanik-elected-to-gop-leadership-replacing-liz-cheney-11620998939?mod=Searchresults_pos1&amp;page=1" TargetMode="External"/><Relationship Id="rId140" Type="http://schemas.openxmlformats.org/officeDocument/2006/relationships/hyperlink" Target="https://www.northcountrypublicradio.org/news/story/46794/20221028/stefanik-has-the-advantage-in-ny21-castelli-is-banking-on-a-more-moderate-approach" TargetMode="External"/><Relationship Id="rId161" Type="http://schemas.openxmlformats.org/officeDocument/2006/relationships/hyperlink" Target="https://www.wsj.com/politics/elections/trumps-vp-contenders-echo-his-claims-on-election-fraud-debate-drug-tests-acf5916b?gaa_at=eafs&amp;gaa_n=ASWzDAjOxE1Cz483TS0uvkXkT3YYTaOJXHyl7LY5DI3jmA-fwyAVhSI1cAl04Ejg0VQ%3D&amp;gaa_ts=685d7b2d&amp;gaa_sig=vxauEozwiDZI79LDk9zNw57MARmABkYSUHtHGD3eKaBQDafPwjmgjn-838HKWTYSHUEDAgwnNo-9ztHjV3wIiw%3D%3D" TargetMode="External"/><Relationship Id="rId182" Type="http://schemas.openxmlformats.org/officeDocument/2006/relationships/hyperlink" Target="https://www.northcountrypublicradio.org/news/story/24923/20140520/what-elise-stefanik-s-harvard-writings-tell-us-about-her-politics" TargetMode="External"/><Relationship Id="rId6" Type="http://schemas.openxmlformats.org/officeDocument/2006/relationships/hyperlink" Target="https://nypost.com/2015/04/27/how-americas-youngest-congresswoman-conquered-the-mean-girls-at-school/" TargetMode="External"/><Relationship Id="rId23" Type="http://schemas.openxmlformats.org/officeDocument/2006/relationships/hyperlink" Target="https://www.northcountrypublicradio.org/news/story/35952/20180405/stefanik-will-confront-critics-who-say-she-s-an-outsider-who-dodged-townhall-meetings" TargetMode="External"/><Relationship Id="rId119" Type="http://schemas.openxmlformats.org/officeDocument/2006/relationships/hyperlink" Target="https://www.nny360.com/news/district-21-residents-note-stefanik-absences/article_a42898cf-423b-5ddc-82e9-08d466e0267b.html" TargetMode="External"/><Relationship Id="rId44" Type="http://schemas.openxmlformats.org/officeDocument/2006/relationships/hyperlink" Target="https://www.glamour.com/story/us-representative-elise-stefanik-youngest-woman-to-join-congress" TargetMode="External"/><Relationship Id="rId65" Type="http://schemas.openxmlformats.org/officeDocument/2006/relationships/hyperlink" Target="https://poststar.com/news/local/fact-check-stefaniks-clear-choice-ad-exaggerates-tax-claims/article_5a12a6b5-aeaa-5892-9e6d-66a9cd24ee46.html" TargetMode="External"/><Relationship Id="rId86" Type="http://schemas.openxmlformats.org/officeDocument/2006/relationships/hyperlink" Target="https://poststar.com/news/local/fact-check-stefanik-s-statements-on-health-care-are-misleading/article_937c4ea7-082c-55ce-96b4-5d949a82d0a3.html" TargetMode="External"/><Relationship Id="rId130" Type="http://schemas.openxmlformats.org/officeDocument/2006/relationships/hyperlink" Target="http://online.wsj.com/articles/youngest-woman-elected-to-congress-seeks-middle-ground-1420248939?gaa_at=eafs&amp;gaa_n=ASWzDAho40R7m7r0LprJhmXCuSKaD5-v2NOjtoLxx9unezSsqEjTV5v4Yt-yXZVnQ7w%3D&amp;gaa_ts=6840b2cf&amp;gaa_sig=TUtz2xH9xvk7Cb9pGLaVLtkKM_bgG3jbLQwn4f8TGa5zIlkmkjl4RBuWR8Eev8SxnOepzHL6H6OgpBdz2Frb4w%3D%3D" TargetMode="External"/><Relationship Id="rId151" Type="http://schemas.openxmlformats.org/officeDocument/2006/relationships/hyperlink" Target="https://www.northcountrypublicradio.org/news/story/42206/20200903/stefanik-campaigns-on-bipartisanship-while-deepening-ties-to-trump" TargetMode="External"/><Relationship Id="rId172" Type="http://schemas.openxmlformats.org/officeDocument/2006/relationships/hyperlink" Target="https://www.wsj.com/politics/policy/trump-un-elise-stefanik-withdraw-0d4cd337?gaa_at=eafs&amp;gaa_n=ASWzDAiW1y0aHIAvrB3Na_P6mvuNWV1Fo93bo-8yPvX4M8ZKtJVQrfgExfDASPODoq8%3D&amp;gaa_ts=685c701c&amp;gaa_sig=C6ovdYDxa-1Rg387oE1qNR9ocs8pIB1Nw7jqcDHlAuGDvyTyY-9KsWCO6ulAny31tIcg7Th5QEuE3LgQs3trkg%3D%3D" TargetMode="External"/><Relationship Id="rId193" Type="http://schemas.openxmlformats.org/officeDocument/2006/relationships/customXml" Target="../customXml/item4.xml"/><Relationship Id="rId13" Type="http://schemas.openxmlformats.org/officeDocument/2006/relationships/hyperlink" Target="https://www.c-span.org/program/campaign-2014/new-york-21st-congressional-district-debate/367498" TargetMode="External"/><Relationship Id="rId109" Type="http://schemas.openxmlformats.org/officeDocument/2006/relationships/hyperlink" Target="https://www.northcountrypublicradio.org/news/story/45164/20220112/stefanik-raises-3-million-in-fundraiser-with-former-president-trump" TargetMode="External"/><Relationship Id="rId34" Type="http://schemas.openxmlformats.org/officeDocument/2006/relationships/hyperlink" Target="https://www.thedailybeast.com/the-family-fortune-behind-elise-stefaniks-humble-origins-myth/" TargetMode="External"/><Relationship Id="rId50" Type="http://schemas.openxmlformats.org/officeDocument/2006/relationships/hyperlink" Target="https://youtu.be/Q8MZQaR2J6Q?si=49lr9SXarP2JCc6U" TargetMode="External"/><Relationship Id="rId55" Type="http://schemas.openxmlformats.org/officeDocument/2006/relationships/hyperlink" Target="https://www.timesunion.com/7day-state/article/For-Stefanik-recruiting-women-candidates-not-12979704.php" TargetMode="External"/><Relationship Id="rId76" Type="http://schemas.openxmlformats.org/officeDocument/2006/relationships/hyperlink" Target="https://www.politico.com/story/2014/08/george-w-bush-insider-vies-to-become-youngest-congresswoman-109932?hp=f1" TargetMode="External"/><Relationship Id="rId97" Type="http://schemas.openxmlformats.org/officeDocument/2006/relationships/hyperlink" Target="https://www.wsj.com/politics/policy/elise-stefanik-embraces-gops-pro-trump-wing-in-leadership-campaign-11620329921?gaa_at=eafs&amp;gaa_n=ASWzDAi7ZZYl27U2kxLene8Eq8BSVVa4ZpiSGM9Ju6u409BQ5k_BD-hfxTUVi8GcyHo%3D&amp;gaa_ts=685d78a4&amp;gaa_sig=q9MVFxL0RnoaO6wz8YDFPKp-vkXWBI2yWIn5T-WLGXp45vyY5mt83YIeEDUzxXWvH0SFIBgVUeyKuX4XFiMaaQ%3D%3D" TargetMode="External"/><Relationship Id="rId104" Type="http://schemas.openxmlformats.org/officeDocument/2006/relationships/hyperlink" Target="https://www.northcountrypublicradio.org/news/story/45179/20220114/stefanik-said-she-couldn-t-vote-in-person-because-of-the-pandemic-then-she-went-to-mar-a-lago-to-fundraise" TargetMode="External"/><Relationship Id="rId120" Type="http://schemas.openxmlformats.org/officeDocument/2006/relationships/hyperlink" Target="https://www.pressrepublican.com/news/local_news/readers-divided-on-stefanik-town-hall/article_c82c9702-a4ec-5c5a-bb2f-55ddc9d09845.html" TargetMode="External"/><Relationship Id="rId125" Type="http://schemas.openxmlformats.org/officeDocument/2006/relationships/hyperlink" Target="https://www.mymalonetelegram.com/news/nationandworld/stefanik-receives-head-start-award-promises-continued-support-for-program/article_5a87205b-9000-581c-8925-8d8db9563bb8.html" TargetMode="External"/><Relationship Id="rId141" Type="http://schemas.openxmlformats.org/officeDocument/2006/relationships/hyperlink" Target="https://www.northcountrypublicradio.org/news/story/46794/20221028/stefanik-has-the-advantage-in-ny21-castelli-is-banking-on-a-more-moderate-approach" TargetMode="External"/><Relationship Id="rId146" Type="http://schemas.openxmlformats.org/officeDocument/2006/relationships/hyperlink" Target="https://www.northcountrypublicradio.org/news/story/46034/20220608/in-2016-stefanik-promised-to-push-back-against-trump-today-she-is-ultra-maga" TargetMode="External"/><Relationship Id="rId167" Type="http://schemas.openxmlformats.org/officeDocument/2006/relationships/hyperlink" Target="https://www.wsj.com/politics/elections/stefaniks-fierce-support-for-trump-puts-her-in-the-vp-conversation-ab15176b?gaa_at=eafs&amp;gaa_n=ASWzDAgqxTpl5j3Kia0yENxMv8zihSMUlYv_AxNJ84GUeDoGwYuuYhC3LPImqBz00GA%3D&amp;gaa_ts=68532ccf&amp;gaa_sig=Ss8Sg6sboFAFmPhaGSVlZfOFGLIRizf0QznH80y3gnWIIURQxM671Z_sadj6K4pLL2HM-IuoCw-QpzWPR4GXYA%3D%3D" TargetMode="External"/><Relationship Id="rId188" Type="http://schemas.openxmlformats.org/officeDocument/2006/relationships/hyperlink" Target="https://www.npr.org/2022/06/20/1105966424/elise-stefaniks-defense-of-trump-around-jan-6-clouds-her-pro-democracy-work-abro" TargetMode="External"/><Relationship Id="rId7" Type="http://schemas.openxmlformats.org/officeDocument/2006/relationships/hyperlink" Target="https://nypost.com/2015/04/27/how-americas-youngest-congresswoman-conquered-the-mean-girls-at-school/" TargetMode="External"/><Relationship Id="rId71" Type="http://schemas.openxmlformats.org/officeDocument/2006/relationships/hyperlink" Target="https://www.northcountrypublicradio.org/news/story/26382/20141021/stefanik-s-deep-washington-ties-clash-with-campaign-message" TargetMode="External"/><Relationship Id="rId92" Type="http://schemas.openxmlformats.org/officeDocument/2006/relationships/hyperlink" Target="https://www.wxxinews.org/new-york-public-news-network/2025-04-11/stefanik-returns-to-house-gop-leadership-and-committee-roles" TargetMode="External"/><Relationship Id="rId162" Type="http://schemas.openxmlformats.org/officeDocument/2006/relationships/hyperlink" Target="https://www.wsj.com/politics/elections/as-trumps-vp-list-narrows-one-woman-remainsand-shes-a-long-shot-fabedbe0?gaa_at=eafs&amp;gaa_n=ASWzDAi7_ZH-rBahPArWBVcxyLH42xxJO3qK_e2Kki0-puRx5e8dijAVBtg-VSumB3o%3D&amp;gaa_ts=685c2862&amp;gaa_sig=nARUfd8O-u8Mf7PeoeC-aqcYWZ0XWmDu58XofqnP7Sxg5RgA_v59ym1LXJicINO9_h6gOZpX5hPLZxsPz04jSg%3D%3D" TargetMode="External"/><Relationship Id="rId183" Type="http://schemas.openxmlformats.org/officeDocument/2006/relationships/hyperlink" Target="https://www.northcountrypublicradio.org/news/story/45237/20220125/special-report-how-stefanik-won-power-and-support-for-spreading-trump-s-big-lie" TargetMode="External"/><Relationship Id="rId2" Type="http://schemas.openxmlformats.org/officeDocument/2006/relationships/numbering" Target="numbering.xml"/><Relationship Id="rId29" Type="http://schemas.openxmlformats.org/officeDocument/2006/relationships/hyperlink" Target="https://www.thedailybeast.com/the-family-fortune-behind-elise-stefaniks-humble-origins-myth/" TargetMode="External"/><Relationship Id="rId24" Type="http://schemas.openxmlformats.org/officeDocument/2006/relationships/hyperlink" Target="https://www.northcountrypublicradio.org/news/story/35952/20180405/stefanik-will-confront-critics-who-say-she-s-an-outsider-who-dodged-townhall-meetings" TargetMode="External"/><Relationship Id="rId40" Type="http://schemas.openxmlformats.org/officeDocument/2006/relationships/hyperlink" Target="https://www.thedailybeast.com/the-family-fortune-behind-elise-stefaniks-humble-origins-myth/" TargetMode="External"/><Relationship Id="rId45" Type="http://schemas.openxmlformats.org/officeDocument/2006/relationships/hyperlink" Target="https://rollcall.com/2021/05/05/the-evolution-of-elise-stefanik/" TargetMode="External"/><Relationship Id="rId66" Type="http://schemas.openxmlformats.org/officeDocument/2006/relationships/hyperlink" Target="https://www.northcountrypublicradio.org/news/story/36723/20180730/ny21-stefanik-ally-teenager-secretly-filmed-cobb-assault-weapon-comment" TargetMode="External"/><Relationship Id="rId87" Type="http://schemas.openxmlformats.org/officeDocument/2006/relationships/hyperlink" Target="https://poststar.com/opinion/editorial/editorial-here-are-two-very-important-goals-for-rep-stefanik/article_fa04ff61-c2d8-5f1d-9e66-8fd3ceedbad0.html" TargetMode="External"/><Relationship Id="rId110" Type="http://schemas.openxmlformats.org/officeDocument/2006/relationships/hyperlink" Target="https://www.timesunion.com/news/article/Shakeup-elevates-Stefanik-s-role-11171955.php" TargetMode="External"/><Relationship Id="rId115" Type="http://schemas.openxmlformats.org/officeDocument/2006/relationships/hyperlink" Target="https://www.northcountrypublicradio.org/news/story/37187/20181010/ny21-emails-show-stefanik-staff-pressed-suny-employee-to-drop-ties-to-town-hall" TargetMode="External"/><Relationship Id="rId131" Type="http://schemas.openxmlformats.org/officeDocument/2006/relationships/hyperlink" Target="https://www.ibtimes.com/new-york-republican-elise-stefanik-defeats-democrat-aaron-woolf-2014-midterm-election-1719021" TargetMode="External"/><Relationship Id="rId136" Type="http://schemas.openxmlformats.org/officeDocument/2006/relationships/hyperlink" Target="https://www.northcountrypublicradio.org/news/story/49829/20240516/stefanik-scores-lower-than-ever-before-in-latest-bipartisan-index" TargetMode="External"/><Relationship Id="rId157" Type="http://schemas.openxmlformats.org/officeDocument/2006/relationships/hyperlink" Target="https://www.wsj.com/articles/youngest-woman-elected-to-congress-seeks-middle-ground-1420248939?mod=Searchresults_pos2&amp;page=1&amp;_gl=1*yi52rp*_gcl_au*MTk0NzU2NTc3NC4xNzUwMTAwOTc0*_ga*MjEyNDY1NjcyNS4xNzQ0ODI1NjI5" TargetMode="External"/><Relationship Id="rId178" Type="http://schemas.openxmlformats.org/officeDocument/2006/relationships/hyperlink" Target="https://www.nytimes.com/2023/12/10/us/universities-antisemitism-conservatives-liberals.html" TargetMode="External"/><Relationship Id="rId61" Type="http://schemas.openxmlformats.org/officeDocument/2006/relationships/hyperlink" Target="https://www.timesunion.com/opinion/article/Editorial-For-U-S-Senate-House-10520159.php" TargetMode="External"/><Relationship Id="rId82" Type="http://schemas.openxmlformats.org/officeDocument/2006/relationships/hyperlink" Target="https://www.northcountrypublicradio.org/news/story/42992/20210110/here-are-the-questions-rep-stefanik-needs-to-answer-about-this-historic-moment" TargetMode="External"/><Relationship Id="rId152" Type="http://schemas.openxmlformats.org/officeDocument/2006/relationships/hyperlink" Target="https://www.timesunion.com/news/article/Trump-supporters-confront-protesters-with-14914143.php" TargetMode="External"/><Relationship Id="rId173" Type="http://schemas.openxmlformats.org/officeDocument/2006/relationships/hyperlink" Target="https://www.wsj.com/politics/policy/trump-un-elise-stefanik-withdraw-0d4cd337?gaa_at=eafs&amp;gaa_n=ASWzDAiW1y0aHIAvrB3Na_P6mvuNWV1Fo93bo-8yPvX4M8ZKtJVQrfgExfDASPODoq8%3D&amp;gaa_ts=685c701c&amp;gaa_sig=C6ovdYDxa-1Rg387oE1qNR9ocs8pIB1Nw7jqcDHlAuGDvyTyY-9KsWCO6ulAny31tIcg7Th5QEuE3LgQs3trkg%3D%3D" TargetMode="External"/><Relationship Id="rId19" Type="http://schemas.openxmlformats.org/officeDocument/2006/relationships/hyperlink" Target="https://poststar.com/opinion/editorial/editorial-here-are-two-very-important-goals-for-rep-stefanik/article_fa04ff61-c2d8-5f1d-9e66-8fd3ceedbad0.html" TargetMode="External"/><Relationship Id="rId14" Type="http://schemas.openxmlformats.org/officeDocument/2006/relationships/hyperlink" Target="https://www.youtube.com/watch?v=_n22HoRmXVw" TargetMode="External"/><Relationship Id="rId30" Type="http://schemas.openxmlformats.org/officeDocument/2006/relationships/hyperlink" Target="https://www.thedailybeast.com/the-family-fortune-behind-elise-stefaniks-humble-origins-myth/" TargetMode="External"/><Relationship Id="rId35" Type="http://schemas.openxmlformats.org/officeDocument/2006/relationships/hyperlink" Target="https://www.thedailybeast.com/the-family-fortune-behind-elise-stefaniks-humble-origins-myth/" TargetMode="External"/><Relationship Id="rId56" Type="http://schemas.openxmlformats.org/officeDocument/2006/relationships/hyperlink" Target="https://www.wsj.com/articles/republicans-plan-outreach-to-women-ahead-of-2020-elections-11552486421?mod=Searchresults_pos10&amp;page=1" TargetMode="External"/><Relationship Id="rId77" Type="http://schemas.openxmlformats.org/officeDocument/2006/relationships/hyperlink" Target="https://www.politico.com/story/2014/08/george-w-bush-insider-vies-to-become-youngest-congresswoman-109932?hp=f1" TargetMode="External"/><Relationship Id="rId100" Type="http://schemas.openxmlformats.org/officeDocument/2006/relationships/hyperlink" Target="https://www.wsj.com/politics/policy/how-elise-stefanik-rose-to-cusp-of-gop-leadership-11620246464?mod=Searchresults_pos4&amp;page=1" TargetMode="External"/><Relationship Id="rId105" Type="http://schemas.openxmlformats.org/officeDocument/2006/relationships/hyperlink" Target="https://www.northcountrypublicradio.org/news/story/45179/20220114/stefanik-said-she-couldn-t-vote-in-person-because-of-the-pandemic-then-she-went-to-mar-a-lago-to-fundraise" TargetMode="External"/><Relationship Id="rId126" Type="http://schemas.openxmlformats.org/officeDocument/2006/relationships/hyperlink" Target="https://blog.timesunion.com/saratogaseen/stefanik-honored-by-u-s-chamber-of-commerce/36048/" TargetMode="External"/><Relationship Id="rId147" Type="http://schemas.openxmlformats.org/officeDocument/2006/relationships/hyperlink" Target="https://www.northcountrypublicradio.org/news/story/46034/20220608/in-2016-stefanik-promised-to-push-back-against-trump-today-she-is-ultra-maga" TargetMode="External"/><Relationship Id="rId168" Type="http://schemas.openxmlformats.org/officeDocument/2006/relationships/hyperlink" Target="https://www.wsj.com/politics/elections/stefaniks-fierce-support-for-trump-puts-her-in-the-vp-conversation-ab15176b?gaa_at=eafs&amp;gaa_n=ASWzDAgqxTpl5j3Kia0yENxMv8zihSMUlYv_AxNJ84GUeDoGwYuuYhC3LPImqBz00GA%3D&amp;gaa_ts=68532ccf&amp;gaa_sig=Ss8Sg6sboFAFmPhaGSVlZfOFGLIRizf0QznH80y3gnWIIURQxM671Z_sadj6K4pLL2HM-IuoCw-QpzWPR4GXYA%3D%3D" TargetMode="External"/><Relationship Id="rId8" Type="http://schemas.openxmlformats.org/officeDocument/2006/relationships/hyperlink" Target="https://nypost.com/2015/04/27/how-americas-youngest-congresswoman-conquered-the-mean-girls-at-school/" TargetMode="External"/><Relationship Id="rId51" Type="http://schemas.openxmlformats.org/officeDocument/2006/relationships/hyperlink" Target="https://www.wsj.com/articles/how-trump-has-kept-near-unanimous-gop-support-through-impeachment-11579442401?mod=Searchresults_pos9&amp;page=1" TargetMode="External"/><Relationship Id="rId72" Type="http://schemas.openxmlformats.org/officeDocument/2006/relationships/hyperlink" Target="https://www.northcountrypublicradio.org/news/story/26382/20141021/stefanik-s-deep-washington-ties-clash-with-campaign-message" TargetMode="External"/><Relationship Id="rId93" Type="http://schemas.openxmlformats.org/officeDocument/2006/relationships/hyperlink" Target="https://www.wsj.com/politics/policy/elise-stefanik-elected-to-gop-leadership-replacing-liz-cheney-11620998939?mod=Searchresults_pos1&amp;page=1" TargetMode="External"/><Relationship Id="rId98" Type="http://schemas.openxmlformats.org/officeDocument/2006/relationships/hyperlink" Target="https://www.wsj.com/politics/policy/elise-stefanik-embraces-gops-pro-trump-wing-in-leadership-campaign-11620329921?gaa_at=eafs&amp;gaa_n=ASWzDAi7ZZYl27U2kxLene8Eq8BSVVa4ZpiSGM9Ju6u409BQ5k_BD-hfxTUVi8GcyHo%3D&amp;gaa_ts=685d78a4&amp;gaa_sig=q9MVFxL0RnoaO6wz8YDFPKp-vkXWBI2yWIn5T-WLGXp45vyY5mt83YIeEDUzxXWvH0SFIBgVUeyKuX4XFiMaaQ%3D%3D" TargetMode="External"/><Relationship Id="rId121" Type="http://schemas.openxmlformats.org/officeDocument/2006/relationships/hyperlink" Target="https://www.pressrepublican.com/news/local_news/readers-divided-on-stefanik-town-hall/article_c82c9702-a4ec-5c5a-bb2f-55ddc9d09845.html" TargetMode="External"/><Relationship Id="rId142" Type="http://schemas.openxmlformats.org/officeDocument/2006/relationships/hyperlink" Target="https://www.northcountrypublicradio.org/news/story/46752/20221021/foxtrot-photo-highlights-stefanik-s-gloves-off-politics" TargetMode="External"/><Relationship Id="rId163" Type="http://schemas.openxmlformats.org/officeDocument/2006/relationships/hyperlink" Target="https://www.wsj.com/politics/elections/as-trumps-vp-list-narrows-one-woman-remainsand-shes-a-long-shot-fabedbe0?gaa_at=eafs&amp;gaa_n=ASWzDAi7_ZH-rBahPArWBVcxyLH42xxJO3qK_e2Kki0-puRx5e8dijAVBtg-VSumB3o%3D&amp;gaa_ts=685c2862&amp;gaa_sig=nARUfd8O-u8Mf7PeoeC-aqcYWZ0XWmDu58XofqnP7Sxg5RgA_v59ym1LXJicINO9_h6gOZpX5hPLZxsPz04jSg%3D%3D" TargetMode="External"/><Relationship Id="rId184" Type="http://schemas.openxmlformats.org/officeDocument/2006/relationships/hyperlink" Target="https://www.npr.org/2022/06/20/1105966424/elise-stefaniks-defense-of-trump-around-jan-6-clouds-her-pro-democracy-work-abro" TargetMode="External"/><Relationship Id="rId189"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www.northcountrypublicradio.org/news/story/35952/20180405/stefanik-will-confront-critics-who-say-she-s-an-outsider-who-dodged-townhall-meetings" TargetMode="External"/><Relationship Id="rId46" Type="http://schemas.openxmlformats.org/officeDocument/2006/relationships/hyperlink" Target="https://www.thedailybeast.com/the-family-fortune-behind-elise-stefaniks-humble-origins-myth/" TargetMode="External"/><Relationship Id="rId67" Type="http://schemas.openxmlformats.org/officeDocument/2006/relationships/hyperlink" Target="https://poststar.com/news/local/stefanik-says-teen-who-taped-cobb-video-is-unpaid-intern/article_342965a1-3c68-51f8-aed8-bc8991f95f54.html" TargetMode="External"/><Relationship Id="rId116" Type="http://schemas.openxmlformats.org/officeDocument/2006/relationships/hyperlink" Target="https://www.northcountrypublicradio.org/news/story/37187/20181010/ny21-emails-show-stefanik-staff-pressed-suny-employee-to-drop-ties-to-town-hall" TargetMode="External"/><Relationship Id="rId137" Type="http://schemas.openxmlformats.org/officeDocument/2006/relationships/hyperlink" Target="https://www.nytimes.com/2023/01/06/us/politics/republicans-young-voters.html" TargetMode="External"/><Relationship Id="rId158" Type="http://schemas.openxmlformats.org/officeDocument/2006/relationships/hyperlink" Target="https://www.wsj.com/articles/youngest-woman-elected-to-congress-seeks-middle-ground-1420248939?mod=Searchresults_pos2&amp;page=1&amp;_gl=1*yi52rp*_gcl_au*MTk0NzU2NTc3NC4xNzUwMTAwOTc0*_ga*MjEyNDY1NjcyNS4xNzQ0ODI1NjI5" TargetMode="External"/><Relationship Id="rId20" Type="http://schemas.openxmlformats.org/officeDocument/2006/relationships/hyperlink" Target="https://poststar.com/opinion/editorial/editorial-here-are-two-very-important-goals-for-rep-stefanik/article_fa04ff61-c2d8-5f1d-9e66-8fd3ceedbad0.html" TargetMode="External"/><Relationship Id="rId41" Type="http://schemas.openxmlformats.org/officeDocument/2006/relationships/hyperlink" Target="https://www.northcountrypublicradio.org/news/story/32726/20161012/stefanik-s-reputation-as-national-security-expert-complicated-by-support-for-trump" TargetMode="External"/><Relationship Id="rId62" Type="http://schemas.openxmlformats.org/officeDocument/2006/relationships/hyperlink" Target="https://www.dailygazette.com/opinion/editorials/gazette-endorsement-stefanik-s-positions-reflect-her-rural-district/article_6db9324f-3daa-58e6-9680-8b9cf5626ae7.html" TargetMode="External"/><Relationship Id="rId83" Type="http://schemas.openxmlformats.org/officeDocument/2006/relationships/hyperlink" Target="https://www.northcountrypublicradio.org/news/story/37057/20180920/in-age-of-social-media-stefanik-keeps-north-country-press-at-arm-s-length" TargetMode="External"/><Relationship Id="rId88" Type="http://schemas.openxmlformats.org/officeDocument/2006/relationships/hyperlink" Target="https://www.timesunion.com/7day-state/article/Stefanik-joins-Republicans-in-calling-for-House-13724730.php" TargetMode="External"/><Relationship Id="rId111" Type="http://schemas.openxmlformats.org/officeDocument/2006/relationships/hyperlink" Target="https://poststar.com/news/local/article_1cc8a2ff-8a8a-5536-95f8-4673bc7b3d1a.html" TargetMode="External"/><Relationship Id="rId132" Type="http://schemas.openxmlformats.org/officeDocument/2006/relationships/hyperlink" Target="https://newrepublic.com/post/181739/elise-stefanik-trump-pivot" TargetMode="External"/><Relationship Id="rId153" Type="http://schemas.openxmlformats.org/officeDocument/2006/relationships/hyperlink" Target="https://www.northcountrypublicradio.org/news/story/36799/20180810/trump-visit-stefanik-loyal-to-president-despite-sharp-differences-on-policy-ethics" TargetMode="External"/><Relationship Id="rId174" Type="http://schemas.openxmlformats.org/officeDocument/2006/relationships/hyperlink" Target="https://www.eenews.net/articles/trump-picks-house-ally-elise-stefanik-for-un-ambassador/" TargetMode="External"/><Relationship Id="rId179" Type="http://schemas.openxmlformats.org/officeDocument/2006/relationships/hyperlink" Target="https://www.npr.org/2022/06/20/1105966424/elise-stefaniks-defense-of-trump-around-jan-6-clouds-her-pro-democracy-work-abro" TargetMode="External"/><Relationship Id="rId190" Type="http://schemas.openxmlformats.org/officeDocument/2006/relationships/theme" Target="theme/theme1.xml"/><Relationship Id="rId15" Type="http://schemas.openxmlformats.org/officeDocument/2006/relationships/hyperlink" Target="https://baynews9.com/fl/tampa/ny-21/2018/10/29/ny-21-debate-stefanik-cobb-kahn-congress" TargetMode="External"/><Relationship Id="rId36" Type="http://schemas.openxmlformats.org/officeDocument/2006/relationships/hyperlink" Target="https://www.thedailybeast.com/the-family-fortune-behind-elise-stefaniks-humble-origins-myth/" TargetMode="External"/><Relationship Id="rId57" Type="http://schemas.openxmlformats.org/officeDocument/2006/relationships/hyperlink" Target="https://www.timesunion.com/opinion/article/Editorial-Cobb-Delgado-Tonko-for-Congress-15672784.php" TargetMode="External"/><Relationship Id="rId106" Type="http://schemas.openxmlformats.org/officeDocument/2006/relationships/hyperlink" Target="https://www.northcountrypublicradio.org/news/story/45164/20220112/stefanik-raises-3-million-in-fundraiser-with-former-president-trump" TargetMode="External"/><Relationship Id="rId127" Type="http://schemas.openxmlformats.org/officeDocument/2006/relationships/hyperlink" Target="https://www.ibtimes.com/new-york-republican-elise-stefanik-defeats-democrat-aaron-woolf-2014-midterm-election-1719021" TargetMode="External"/><Relationship Id="rId10" Type="http://schemas.openxmlformats.org/officeDocument/2006/relationships/hyperlink" Target="https://nypost.com/2015/04/27/how-americas-youngest-congresswoman-conquered-the-mean-girls-at-school/" TargetMode="External"/><Relationship Id="rId31" Type="http://schemas.openxmlformats.org/officeDocument/2006/relationships/hyperlink" Target="https://www.thedailybeast.com/the-family-fortune-behind-elise-stefaniks-humble-origins-myth/" TargetMode="External"/><Relationship Id="rId52" Type="http://schemas.openxmlformats.org/officeDocument/2006/relationships/hyperlink" Target="https://www.northcountrypublicradio.org/news/story/37000/20180911/party-allies-corporations-neighbors-ny21-candidates-draw-on-radically-different-donors" TargetMode="External"/><Relationship Id="rId73" Type="http://schemas.openxmlformats.org/officeDocument/2006/relationships/hyperlink" Target="https://www.northcountrypublicradio.org/news/story/26382/20141021/stefanik-s-deep-washington-ties-clash-with-campaign-message" TargetMode="External"/><Relationship Id="rId78" Type="http://schemas.openxmlformats.org/officeDocument/2006/relationships/hyperlink" Target="https://poststar.com/news/local/stefanik-walks-away-as-questions-on-medicare-prompt-end-to/article_b63666f0-2c9a-11e4-986a-0019bb2963f4.html" TargetMode="External"/><Relationship Id="rId94" Type="http://schemas.openxmlformats.org/officeDocument/2006/relationships/hyperlink" Target="https://www.wsj.com/politics/policy/elise-stefanik-elected-to-gop-leadership-replacing-liz-cheney-11620998939?mod=Searchresults_pos1&amp;page=1" TargetMode="External"/><Relationship Id="rId99" Type="http://schemas.openxmlformats.org/officeDocument/2006/relationships/hyperlink" Target="https://www.wsj.com/politics/policy/how-elise-stefanik-rose-to-cusp-of-gop-leadership-11620246464?mod=Searchresults_pos4&amp;page=1" TargetMode="External"/><Relationship Id="rId101" Type="http://schemas.openxmlformats.org/officeDocument/2006/relationships/hyperlink" Target="https://www.wsj.com/politics/policy/how-elise-stefanik-rose-to-cusp-of-gop-leadership-11620246464?mod=Searchresults_pos4&amp;page=1" TargetMode="External"/><Relationship Id="rId122" Type="http://schemas.openxmlformats.org/officeDocument/2006/relationships/hyperlink" Target="https://www.northcountrypublicradio.org/news/story/33413/20170215/stefanik-feuds-with-protesters-over-town-hall-meetings" TargetMode="External"/><Relationship Id="rId143" Type="http://schemas.openxmlformats.org/officeDocument/2006/relationships/image" Target="media/image1.jpeg"/><Relationship Id="rId148" Type="http://schemas.openxmlformats.org/officeDocument/2006/relationships/hyperlink" Target="https://www.northcountrypublicradio.org/news/story/42206/20200903/stefanik-campaigns-on-bipartisanship-while-deepening-ties-to-trump" TargetMode="External"/><Relationship Id="rId164" Type="http://schemas.openxmlformats.org/officeDocument/2006/relationships/hyperlink" Target="https://www.politico.com/news/2024/06/17/trump-vp-pick-list-pros-cons-00162820" TargetMode="External"/><Relationship Id="rId169" Type="http://schemas.openxmlformats.org/officeDocument/2006/relationships/hyperlink" Target="https://www.wsj.com/politics/elections/stefaniks-fierce-support-for-trump-puts-her-in-the-vp-conversation-ab15176b?gaa_at=eafs&amp;gaa_n=ASWzDAgqxTpl5j3Kia0yENxMv8zihSMUlYv_AxNJ84GUeDoGwYuuYhC3LPImqBz00GA%3D&amp;gaa_ts=68532ccf&amp;gaa_sig=Ss8Sg6sboFAFmPhaGSVlZfOFGLIRizf0QznH80y3gnWIIURQxM671Z_sadj6K4pLL2HM-IuoCw-QpzWPR4GXYA%3D%3D" TargetMode="External"/><Relationship Id="rId185" Type="http://schemas.openxmlformats.org/officeDocument/2006/relationships/hyperlink" Target="https://www.npr.org/2022/06/20/1105966424/elise-stefaniks-defense-of-trump-around-jan-6-clouds-her-pro-democracy-work-abro" TargetMode="External"/><Relationship Id="rId4" Type="http://schemas.openxmlformats.org/officeDocument/2006/relationships/settings" Target="settings.xml"/><Relationship Id="rId9" Type="http://schemas.openxmlformats.org/officeDocument/2006/relationships/hyperlink" Target="https://www.glamour.com/story/us-representative-elise-stefanik-youngest-woman-to-join-congress" TargetMode="External"/><Relationship Id="rId180" Type="http://schemas.openxmlformats.org/officeDocument/2006/relationships/hyperlink" Target="https://www.wsj.com/politics/policy/republicans-weigh-trump-censure-impeachment-11610460924?gaa_at=eafs&amp;gaa_n=ASWzDAgLBbl50dFVAnv2HS-b-H417cNhBCx08jqgPZu-A1rgvm6-sDgPZ0aP8iYi57U%3D&amp;gaa_ts=685d7d1f&amp;gaa_sig=StyD58D2X3fA6jU52SN6c1uLIqll-9CY62xhkaGh8nIFaA7dNPpVvrigfq3k2bfHeKXt4ftn_XbAcdiwA7TDFw%3D%3D" TargetMode="External"/><Relationship Id="rId26" Type="http://schemas.openxmlformats.org/officeDocument/2006/relationships/hyperlink" Target="https://www.northcountrypublicradio.org/news/story/35952/20180405/stefanik-will-confront-critics-who-say-she-s-an-outsider-who-dodged-townhall-meetings" TargetMode="External"/><Relationship Id="rId47" Type="http://schemas.openxmlformats.org/officeDocument/2006/relationships/hyperlink" Target="https://www.washingtonexaminer.com/opinion/820464/elise-stefanik-becomes-youngest-woman-ever-elected-to-congress/" TargetMode="External"/><Relationship Id="rId68" Type="http://schemas.openxmlformats.org/officeDocument/2006/relationships/hyperlink" Target="https://www.northcountrypublicradio.org/news/story/26382/20141021/stefanik-s-deep-washington-ties-clash-with-campaign-message" TargetMode="External"/><Relationship Id="rId89" Type="http://schemas.openxmlformats.org/officeDocument/2006/relationships/hyperlink" Target="https://www.dailygazette.com/news/north-country-democrats-feel-emboldened-by-alabama-victory/article_3a9da288-abd2-5486-b6a9-f9f095cd0183.html" TargetMode="External"/><Relationship Id="rId112" Type="http://schemas.openxmlformats.org/officeDocument/2006/relationships/hyperlink" Target="https://www.timesunion.com/news/article/Rep-Elise-Stefanik-on-impeachment-Syria-and-14510136.php" TargetMode="External"/><Relationship Id="rId133" Type="http://schemas.openxmlformats.org/officeDocument/2006/relationships/hyperlink" Target="https://newrepublic.com/post/181739/elise-stefanik-trump-pivot" TargetMode="External"/><Relationship Id="rId154" Type="http://schemas.openxmlformats.org/officeDocument/2006/relationships/hyperlink" Target="https://www.northcountrypublicradio.org/news/story/36799/20180810/trump-visit-stefanik-loyal-to-president-despite-sharp-differences-on-policy-ethics" TargetMode="External"/><Relationship Id="rId175" Type="http://schemas.openxmlformats.org/officeDocument/2006/relationships/hyperlink" Target="https://www.wsj.com/politics/policy/elise-stefanik-un-ambassador-trump-ebc36b1a?gaa_at=eafs&amp;gaa_n=ASWzDAgfg4HviOfgvXzARqqRylTfcfMmCVNTo51yQV4Y90vrzLQy7Ydp_nSUDxa4SkQ%3D&amp;gaa_ts=68532ccf&amp;gaa_sig=a6S5iXxwkI8LBsJqifbztAZ9lxeH6McSdfoVcvsqrhTPppkH76_EDkQlPSgMRXG_TzVvIvSlNKalKhaPmPaUoA%3D%3D" TargetMode="External"/><Relationship Id="rId16" Type="http://schemas.openxmlformats.org/officeDocument/2006/relationships/hyperlink" Target="https://www.northcountrypublicradio.org/news/story/35952/20180405/stefanik-will-confront-critics-who-say-she-s-an-outsider-who-dodged-townhall-meetings" TargetMode="External"/><Relationship Id="rId37" Type="http://schemas.openxmlformats.org/officeDocument/2006/relationships/hyperlink" Target="https://www.wamc.org/congressional-corner/2014-08-21/congressional-corner-with-elise-stefanik" TargetMode="External"/><Relationship Id="rId58" Type="http://schemas.openxmlformats.org/officeDocument/2006/relationships/hyperlink" Target="https://www.timesunion.com/opinion/article/Editorial-Cobb-Delgado-Tonko-for-Congress-15672784.php" TargetMode="External"/><Relationship Id="rId79" Type="http://schemas.openxmlformats.org/officeDocument/2006/relationships/hyperlink" Target="https://poststar.com/news/local/stefanik-walks-away-as-questions-on-medicare-prompt-end-to/article_b63666f0-2c9a-11e4-986a-0019bb2963f4.html" TargetMode="External"/><Relationship Id="rId102" Type="http://schemas.openxmlformats.org/officeDocument/2006/relationships/hyperlink" Target="https://www.timesunion.com/7day-state/article/Stefanik-sidesteps-potential-fallout-from-Alabama-13855015.php" TargetMode="External"/><Relationship Id="rId123" Type="http://schemas.openxmlformats.org/officeDocument/2006/relationships/hyperlink" Target="https://www.northcountrypublicradio.org/news/story/33413/20170215/stefanik-feuds-with-protesters-over-town-hall-meetings" TargetMode="External"/><Relationship Id="rId144" Type="http://schemas.openxmlformats.org/officeDocument/2006/relationships/hyperlink" Target="https://www.northcountrypublicradio.org/news/story/46752/20221021/foxtrot-photo-highlights-stefanik-s-gloves-off-politics" TargetMode="External"/><Relationship Id="rId90" Type="http://schemas.openxmlformats.org/officeDocument/2006/relationships/hyperlink" Target="https://www.timesunion.com/news/article/Vicious-hate-Note-left-on-Stefanik-s-car-15115446.php" TargetMode="External"/><Relationship Id="rId165" Type="http://schemas.openxmlformats.org/officeDocument/2006/relationships/hyperlink" Target="https://www.politico.com/news/2024/06/17/trump-vp-pick-list-pros-cons-00162820" TargetMode="External"/><Relationship Id="rId186" Type="http://schemas.openxmlformats.org/officeDocument/2006/relationships/hyperlink" Target="https://www.npr.org/2022/06/20/1105966424/elise-stefaniks-defense-of-trump-around-jan-6-clouds-her-pro-democracy-work-abro" TargetMode="External"/><Relationship Id="rId27" Type="http://schemas.openxmlformats.org/officeDocument/2006/relationships/hyperlink" Target="https://www.thedailybeast.com/the-family-fortune-behind-elise-stefaniks-humble-origins-myth/" TargetMode="External"/><Relationship Id="rId48" Type="http://schemas.openxmlformats.org/officeDocument/2006/relationships/hyperlink" Target="https://www.washingtonexaminer.com/opinion/820464/elise-stefanik-becomes-youngest-woman-ever-elected-to-congress/" TargetMode="External"/><Relationship Id="rId69" Type="http://schemas.openxmlformats.org/officeDocument/2006/relationships/hyperlink" Target="https://www.northcountrypublicradio.org/news/story/26382/20141021/stefanik-s-deep-washington-ties-clash-with-campaign-message" TargetMode="External"/><Relationship Id="rId113" Type="http://schemas.openxmlformats.org/officeDocument/2006/relationships/hyperlink" Target="https://www.northcountrypublicradio.org/news/story/37187/20181010/ny21-emails-show-stefanik-staff-pressed-suny-employee-to-drop-ties-to-town-hall" TargetMode="External"/><Relationship Id="rId134" Type="http://schemas.openxmlformats.org/officeDocument/2006/relationships/hyperlink" Target="https://www.politico.com/news/2024/06/17/trump-vp-pick-list-pros-cons-00162820" TargetMode="External"/><Relationship Id="rId80" Type="http://schemas.openxmlformats.org/officeDocument/2006/relationships/hyperlink" Target="https://poststar.com/news/local/stefanik-walks-away-as-questions-on-medicare-prompt-end-to/article_b63666f0-2c9a-11e4-986a-0019bb2963f4.html" TargetMode="External"/><Relationship Id="rId155" Type="http://schemas.openxmlformats.org/officeDocument/2006/relationships/hyperlink" Target="https://www.northcountrypublicradio.org/news/story/36799/20180810/trump-visit-stefanik-loyal-to-president-despite-sharp-differences-on-policy-ethics" TargetMode="External"/><Relationship Id="rId176" Type="http://schemas.openxmlformats.org/officeDocument/2006/relationships/hyperlink" Target="https://www.wsj.com/politics/policy/elise-stefanik-un-ambassador-trump-ebc36b1a?gaa_at=eafs&amp;gaa_n=ASWzDAgfg4HviOfgvXzARqqRylTfcfMmCVNTo51yQV4Y90vrzLQy7Ydp_nSUDxa4SkQ%3D&amp;gaa_ts=68532ccf&amp;gaa_sig=a6S5iXxwkI8LBsJqifbztAZ9lxeH6McSdfoVcvsqrhTPppkH76_EDkQlPSgMRXG_TzVvIvSlNKalKhaPmPaUoA%3D%3D" TargetMode="External"/><Relationship Id="rId17" Type="http://schemas.openxmlformats.org/officeDocument/2006/relationships/hyperlink" Target="https://nypost.com/2015/04/27/how-americas-youngest-congresswoman-conquered-the-mean-girls-at-school/" TargetMode="External"/><Relationship Id="rId38" Type="http://schemas.openxmlformats.org/officeDocument/2006/relationships/hyperlink" Target="https://www.wsj.com/articles/clarification-eed8e733?gaa_at=eafs&amp;gaa_n=ASWzDAiT9awBXSfexK3ijySLTD5FN03Hob8mqSb7UwFJIi7oecgP60x51EhE-WQU9Ow%3D&amp;gaa_ts=68532e01&amp;gaa_sig=a_fCLEWXzbtSrOsan0kYe9r4hjuAuzBFAjSJk5Z8lntQnPLjpP1gKjwy0SxFobZNZP5M51BzwkZXJJSm3OLWPw%3D%3D" TargetMode="External"/><Relationship Id="rId59" Type="http://schemas.openxmlformats.org/officeDocument/2006/relationships/hyperlink" Target="https://www.timesunion.com/opinion/article/Editorial-Cobb-Delgado-Tonko-for-Congress-15672784.php" TargetMode="External"/><Relationship Id="rId103" Type="http://schemas.openxmlformats.org/officeDocument/2006/relationships/hyperlink" Target="https://www.timesunion.com/tuplus-local/article/Rep-Elise-Stefanik-tallies-miles-cash-6858387.php" TargetMode="External"/><Relationship Id="rId124" Type="http://schemas.openxmlformats.org/officeDocument/2006/relationships/hyperlink" Target="https://www.jns.org/ill-work-everyday-to-ensure-jewish-students-are-protected-stefanik-says/" TargetMode="External"/><Relationship Id="rId70" Type="http://schemas.openxmlformats.org/officeDocument/2006/relationships/hyperlink" Target="https://www.northcountrypublicradio.org/news/story/26382/20141021/stefanik-s-deep-washington-ties-clash-with-campaign-message" TargetMode="External"/><Relationship Id="rId91" Type="http://schemas.openxmlformats.org/officeDocument/2006/relationships/hyperlink" Target="https://www.washingtonexaminer.com/opinion/820464/elise-stefanik-becomes-youngest-woman-ever-elected-to-congress/" TargetMode="External"/><Relationship Id="rId145" Type="http://schemas.openxmlformats.org/officeDocument/2006/relationships/hyperlink" Target="https://www.northcountrypublicradio.org/news/story/46034/20220608/in-2016-stefanik-promised-to-push-back-against-trump-today-she-is-ultra-maga" TargetMode="External"/><Relationship Id="rId166" Type="http://schemas.openxmlformats.org/officeDocument/2006/relationships/hyperlink" Target="https://www.politico.com/news/2024/06/17/trump-vp-pick-list-pros-cons-00162820" TargetMode="External"/><Relationship Id="rId187" Type="http://schemas.openxmlformats.org/officeDocument/2006/relationships/hyperlink" Target="https://www.npr.org/2022/06/20/1105966424/elise-stefaniks-defense-of-trump-around-jan-6-clouds-her-pro-democracy-work-abro" TargetMode="External"/><Relationship Id="rId1" Type="http://schemas.openxmlformats.org/officeDocument/2006/relationships/customXml" Target="../customXml/item1.xml"/><Relationship Id="rId28" Type="http://schemas.openxmlformats.org/officeDocument/2006/relationships/hyperlink" Target="https://www.thedailybeast.com/the-family-fortune-behind-elise-stefaniks-humble-origins-myth/" TargetMode="External"/><Relationship Id="rId49" Type="http://schemas.openxmlformats.org/officeDocument/2006/relationships/hyperlink" Target="https://youtu.be/Q8MZQaR2J6Q?si=49lr9SXarP2JCc6U" TargetMode="External"/><Relationship Id="rId114" Type="http://schemas.openxmlformats.org/officeDocument/2006/relationships/hyperlink" Target="https://www.northcountrypublicradio.org/news/story/37187/20181010/ny21-emails-show-stefanik-staff-pressed-suny-employee-to-drop-ties-to-town-hall" TargetMode="External"/><Relationship Id="rId60" Type="http://schemas.openxmlformats.org/officeDocument/2006/relationships/hyperlink" Target="https://www.timesunion.com/opinion/article/Editorial-For-U-S-Senate-House-10520159.php" TargetMode="External"/><Relationship Id="rId81" Type="http://schemas.openxmlformats.org/officeDocument/2006/relationships/hyperlink" Target="https://poststar.com/news/local/stefanik-walks-away-as-questions-on-medicare-prompt-end-to/article_b63666f0-2c9a-11e4-986a-0019bb2963f4.html" TargetMode="External"/><Relationship Id="rId135" Type="http://schemas.openxmlformats.org/officeDocument/2006/relationships/hyperlink" Target="https://www.northcountrypublicradio.org/news/story/49829/20240516/stefanik-scores-lower-than-ever-before-in-latest-bipartisan-index" TargetMode="External"/><Relationship Id="rId156" Type="http://schemas.openxmlformats.org/officeDocument/2006/relationships/hyperlink" Target="https://www.northcountrypublicradio.org/news/story/32851/20161102/stefanik-apos-s-closing-argument-pragmatism-and-bipartisanship-warrant-second-term" TargetMode="External"/><Relationship Id="rId177" Type="http://schemas.openxmlformats.org/officeDocument/2006/relationships/hyperlink" Target="https://www.wsj.com/politics/policy/elise-stefanik-un-ambassador-trump-ebc36b1a?gaa_at=eafs&amp;gaa_n=ASWzDAgfg4HviOfgvXzARqqRylTfcfMmCVNTo51yQV4Y90vrzLQy7Ydp_nSUDxa4SkQ%3D&amp;gaa_ts=68532ccf&amp;gaa_sig=a6S5iXxwkI8LBsJqifbztAZ9lxeH6McSdfoVcvsqrhTPppkH76_EDkQlPSgMRXG_TzVvIvSlNKalKhaPmPaUoA%3D%3D" TargetMode="External"/><Relationship Id="rId18" Type="http://schemas.openxmlformats.org/officeDocument/2006/relationships/hyperlink" Target="https://www.politico.com/story/2014/08/george-w-bush-insider-vies-to-become-youngest-congresswoman-109932?hp=f1" TargetMode="External"/><Relationship Id="rId39" Type="http://schemas.openxmlformats.org/officeDocument/2006/relationships/hyperlink" Target="https://www.glamour.com/story/us-representative-elise-stefanik-youngest-woman-to-join-con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hryn/Library/Group%20Containers/UBF8T346G9.Office/User%20Content.localized/Templates.localized/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2.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customXml/itemProps2.xml><?xml version="1.0" encoding="utf-8"?>
<ds:datastoreItem xmlns:ds="http://schemas.openxmlformats.org/officeDocument/2006/customXml" ds:itemID="{49298D30-D307-48B7-9546-1EFA91B1D32D}"/>
</file>

<file path=customXml/itemProps3.xml><?xml version="1.0" encoding="utf-8"?>
<ds:datastoreItem xmlns:ds="http://schemas.openxmlformats.org/officeDocument/2006/customXml" ds:itemID="{8C8821E1-EB46-4310-A6D4-67E51E64E39A}"/>
</file>

<file path=customXml/itemProps4.xml><?xml version="1.0" encoding="utf-8"?>
<ds:datastoreItem xmlns:ds="http://schemas.openxmlformats.org/officeDocument/2006/customXml" ds:itemID="{553E4B1B-6903-4ABD-81C5-20EC13E6FF5A}"/>
</file>

<file path=docProps/app.xml><?xml version="1.0" encoding="utf-8"?>
<Properties xmlns="http://schemas.openxmlformats.org/officeDocument/2006/extended-properties" xmlns:vt="http://schemas.openxmlformats.org/officeDocument/2006/docPropsVTypes">
  <Template>HEADERS (1).dotx</Template>
  <TotalTime>0</TotalTime>
  <Pages>32</Pages>
  <Words>28041</Words>
  <Characters>159835</Characters>
  <Application>Microsoft Office Word</Application>
  <DocSecurity>0</DocSecurity>
  <Lines>1331</Lines>
  <Paragraphs>375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187501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2025-09-30T21:13:00Z</dcterms:created>
  <dcterms:modified xsi:type="dcterms:W3CDTF">2025-09-30T21:13:00Z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
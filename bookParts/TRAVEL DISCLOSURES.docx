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1824AAC6" w:rsidR="00890BFA" w:rsidRPr="00AE3027" w:rsidRDefault="00DB68AE" w:rsidP="00890BFA">
      <w:pPr>
        <w:rPr>
          <w:b/>
          <w:bCs/>
          <w:sz w:val="56"/>
          <w:szCs w:val="56"/>
        </w:rPr>
      </w:pPr>
      <w:r>
        <w:rPr>
          <w:b/>
          <w:bCs/>
          <w:sz w:val="56"/>
          <w:szCs w:val="56"/>
        </w:rPr>
        <w:t>TRAVEL DISCLOSURES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3F427" w14:textId="77777777" w:rsidR="000714A8" w:rsidRDefault="000714A8" w:rsidP="00044CCE">
      <w:pPr>
        <w:spacing w:after="0" w:line="240" w:lineRule="auto"/>
      </w:pPr>
      <w:r>
        <w:separator/>
      </w:r>
    </w:p>
  </w:endnote>
  <w:endnote w:type="continuationSeparator" w:id="0">
    <w:p w14:paraId="031F80C9" w14:textId="77777777" w:rsidR="000714A8" w:rsidRDefault="000714A8"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B8EA5" w14:textId="77777777" w:rsidR="000714A8" w:rsidRDefault="000714A8" w:rsidP="00044CCE">
      <w:pPr>
        <w:spacing w:after="0" w:line="240" w:lineRule="auto"/>
      </w:pPr>
      <w:r>
        <w:separator/>
      </w:r>
    </w:p>
  </w:footnote>
  <w:footnote w:type="continuationSeparator" w:id="0">
    <w:p w14:paraId="12CFA911" w14:textId="77777777" w:rsidR="000714A8" w:rsidRDefault="000714A8"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14A8"/>
    <w:rsid w:val="00073736"/>
    <w:rsid w:val="002861F5"/>
    <w:rsid w:val="003355B8"/>
    <w:rsid w:val="00536E22"/>
    <w:rsid w:val="00583739"/>
    <w:rsid w:val="005C5013"/>
    <w:rsid w:val="005E7F9E"/>
    <w:rsid w:val="00890BFA"/>
    <w:rsid w:val="00946B92"/>
    <w:rsid w:val="00AE3027"/>
    <w:rsid w:val="00B6266B"/>
    <w:rsid w:val="00BB3104"/>
    <w:rsid w:val="00DB68AE"/>
    <w:rsid w:val="00DD0E23"/>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2766</Characters>
  <Application>Microsoft Office Word</Application>
  <DocSecurity>0</DocSecurity>
  <Lines>53</Lines>
  <Paragraphs>1</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2025-09-25T14:11:00Z</dcterms:created>
  <dcterms:modified xsi:type="dcterms:W3CDTF">2025-09-25T14:11:00Z</dcterms:modified>
</cp:coreProperties>
</file>